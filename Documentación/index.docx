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05FE" w14:textId="77777777" w:rsidR="000B7B7F" w:rsidRPr="004F0752" w:rsidRDefault="000B7B7F" w:rsidP="000B7B7F">
      <w:pPr>
        <w:jc w:val="center"/>
      </w:pPr>
      <w:r>
        <w:rPr>
          <w:noProof/>
          <w:lang w:eastAsia="es-ES_tradnl"/>
        </w:rPr>
        <w:drawing>
          <wp:inline distT="0" distB="0" distL="0" distR="0" wp14:anchorId="03A90301" wp14:editId="05E4F7E3">
            <wp:extent cx="2818614" cy="809625"/>
            <wp:effectExtent l="0" t="0" r="0" b="0"/>
            <wp:docPr id="1729753707" name="Imagen 1729753707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Un dibujo de un perro&#10;&#10;Descripción generada automáticamente con confianza media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8" r="4065"/>
                    <a:stretch/>
                  </pic:blipFill>
                  <pic:spPr bwMode="auto">
                    <a:xfrm>
                      <a:off x="0" y="0"/>
                      <a:ext cx="2834275" cy="81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A756" w14:textId="77777777" w:rsidR="000B7B7F" w:rsidRPr="0005763B" w:rsidRDefault="000B7B7F" w:rsidP="000B7B7F">
      <w:pPr>
        <w:pStyle w:val="1ReferenciaTtulodeldocumento"/>
        <w:rPr>
          <w:rStyle w:val="s1"/>
          <w:sz w:val="32"/>
        </w:rPr>
      </w:pPr>
      <w:r w:rsidRPr="000B7B7F">
        <w:rPr>
          <w:rStyle w:val="s1"/>
          <w:color w:val="auto"/>
          <w:sz w:val="32"/>
        </w:rPr>
        <w:t>DOCUMENTO</w:t>
      </w:r>
    </w:p>
    <w:p w14:paraId="28B63B5A" w14:textId="440E20B7" w:rsidR="000B7B7F" w:rsidRPr="00E40B42" w:rsidRDefault="00DD282C" w:rsidP="000B7B7F">
      <w:pPr>
        <w:pStyle w:val="1ReferenciaTtulodeldocumento"/>
        <w:rPr>
          <w:rStyle w:val="s1"/>
          <w:color w:val="006EFF"/>
        </w:rPr>
      </w:pPr>
      <w:r>
        <w:rPr>
          <w:rStyle w:val="s1"/>
          <w:color w:val="006EFF"/>
        </w:rPr>
        <w:t>GNOSS Views con VSC</w:t>
      </w:r>
    </w:p>
    <w:p w14:paraId="720FAC81" w14:textId="77777777" w:rsidR="000B7B7F" w:rsidRDefault="000B7B7F" w:rsidP="000B7B7F">
      <w:pPr>
        <w:pStyle w:val="1ReferenciaTtulodeldocumento"/>
        <w:rPr>
          <w:rStyle w:val="s1"/>
        </w:rPr>
      </w:pPr>
    </w:p>
    <w:p w14:paraId="5E59D5A2" w14:textId="77777777" w:rsidR="000B7B7F" w:rsidRDefault="000B7B7F" w:rsidP="000B7B7F">
      <w:pPr>
        <w:pStyle w:val="1ReferenciaTtulodeldocumento"/>
        <w:rPr>
          <w:rStyle w:val="s1"/>
        </w:rPr>
      </w:pPr>
    </w:p>
    <w:p w14:paraId="3765A2F6" w14:textId="77777777" w:rsidR="000B7B7F" w:rsidRDefault="000B7B7F" w:rsidP="000B7B7F">
      <w:pPr>
        <w:pStyle w:val="1ReferenciaTtulodeldocumento"/>
        <w:rPr>
          <w:rStyle w:val="s1"/>
        </w:rPr>
      </w:pPr>
    </w:p>
    <w:p w14:paraId="51297B8D" w14:textId="77777777" w:rsidR="000B7B7F" w:rsidRDefault="000B7B7F" w:rsidP="000B7B7F">
      <w:pPr>
        <w:pStyle w:val="1ReferenciaTtulodeldocumento"/>
        <w:rPr>
          <w:rStyle w:val="s1"/>
        </w:rPr>
      </w:pPr>
    </w:p>
    <w:p w14:paraId="3F75B54D" w14:textId="77777777" w:rsidR="000B7B7F" w:rsidRDefault="000B7B7F" w:rsidP="000B7B7F">
      <w:pPr>
        <w:pStyle w:val="1ReferenciaTtulodeldocumento"/>
        <w:rPr>
          <w:rStyle w:val="s1"/>
        </w:rPr>
      </w:pPr>
    </w:p>
    <w:p w14:paraId="21B92616" w14:textId="77777777" w:rsidR="000B7B7F" w:rsidRDefault="000B7B7F" w:rsidP="000B7B7F">
      <w:pPr>
        <w:pStyle w:val="1ReferenciaTtulodeldocumento"/>
        <w:rPr>
          <w:rStyle w:val="s1"/>
        </w:rPr>
      </w:pPr>
    </w:p>
    <w:p w14:paraId="56F6EF09" w14:textId="77777777" w:rsidR="000B7B7F" w:rsidRPr="0005763B" w:rsidRDefault="000B7B7F" w:rsidP="000B7B7F">
      <w:pPr>
        <w:pStyle w:val="1ReferenciaTtulodeldocumento"/>
        <w:rPr>
          <w:rStyle w:val="s1"/>
          <w:sz w:val="32"/>
        </w:rPr>
      </w:pPr>
      <w:r w:rsidRPr="000B7B7F">
        <w:rPr>
          <w:rStyle w:val="s1"/>
          <w:color w:val="auto"/>
          <w:sz w:val="32"/>
        </w:rPr>
        <w:t>DESCRIPCIÓN</w:t>
      </w:r>
    </w:p>
    <w:p w14:paraId="5A3D0C54" w14:textId="0EDFEC7C" w:rsidR="000B7B7F" w:rsidRPr="00A50E79" w:rsidRDefault="00DD282C" w:rsidP="000B7B7F">
      <w:pPr>
        <w:pStyle w:val="1ReferenciaTtulodeldocumento"/>
        <w:rPr>
          <w:sz w:val="28"/>
          <w:szCs w:val="28"/>
        </w:rPr>
      </w:pPr>
      <w:r w:rsidRPr="00DD282C">
        <w:rPr>
          <w:sz w:val="28"/>
          <w:szCs w:val="28"/>
        </w:rPr>
        <w:t>GNOSS Views con VSC</w:t>
      </w:r>
    </w:p>
    <w:p w14:paraId="730EC71B" w14:textId="77777777" w:rsidR="000B7B7F" w:rsidRPr="00A50E79" w:rsidRDefault="000B7B7F" w:rsidP="000B7B7F">
      <w:pPr>
        <w:pStyle w:val="Encabezado"/>
        <w:rPr>
          <w:sz w:val="28"/>
          <w:szCs w:val="28"/>
          <w:lang w:val="es-ES"/>
        </w:rPr>
      </w:pPr>
    </w:p>
    <w:p w14:paraId="18F959C9" w14:textId="77777777" w:rsidR="00D71A36" w:rsidRDefault="00D71A36" w:rsidP="00A10B21">
      <w:pPr>
        <w:tabs>
          <w:tab w:val="clear" w:pos="720"/>
        </w:tabs>
        <w:rPr>
          <w:noProof/>
          <w:sz w:val="20"/>
          <w:lang w:val="es-ES"/>
        </w:rPr>
      </w:pPr>
    </w:p>
    <w:p w14:paraId="30F63AFA" w14:textId="77777777" w:rsidR="00314843" w:rsidRDefault="00314843">
      <w:pPr>
        <w:tabs>
          <w:tab w:val="clear" w:pos="720"/>
        </w:tabs>
        <w:spacing w:before="0" w:after="160" w:line="259" w:lineRule="auto"/>
        <w:jc w:val="left"/>
        <w:rPr>
          <w:b/>
          <w:bCs/>
          <w:color w:val="006FFD"/>
          <w:sz w:val="36"/>
          <w:szCs w:val="36"/>
          <w:lang w:val="es-ES"/>
        </w:rPr>
      </w:pPr>
      <w:r>
        <w:rPr>
          <w:b/>
          <w:bCs/>
          <w:color w:val="006FFD"/>
          <w:sz w:val="36"/>
          <w:szCs w:val="36"/>
          <w:lang w:val="es-ES"/>
        </w:rPr>
        <w:br w:type="page"/>
      </w:r>
    </w:p>
    <w:p w14:paraId="7141632E" w14:textId="77777777" w:rsidR="00314843" w:rsidRPr="00C50AAA" w:rsidRDefault="00314843" w:rsidP="004918A7">
      <w:pPr>
        <w:tabs>
          <w:tab w:val="clear" w:pos="720"/>
        </w:tabs>
        <w:spacing w:before="0" w:after="160" w:line="259" w:lineRule="auto"/>
        <w:ind w:left="709"/>
        <w:jc w:val="left"/>
        <w:rPr>
          <w:b/>
          <w:bCs/>
          <w:color w:val="006FFD"/>
          <w:sz w:val="36"/>
          <w:szCs w:val="36"/>
          <w:lang w:val="es-ES"/>
        </w:rPr>
      </w:pPr>
      <w:r w:rsidRPr="00C50AAA">
        <w:rPr>
          <w:b/>
          <w:bCs/>
          <w:color w:val="006FFD"/>
          <w:sz w:val="36"/>
          <w:szCs w:val="36"/>
          <w:lang w:val="es-ES"/>
        </w:rPr>
        <w:lastRenderedPageBreak/>
        <w:t>DATOS DE CONTROL</w:t>
      </w:r>
    </w:p>
    <w:p w14:paraId="7486DE29" w14:textId="77777777" w:rsidR="00314843" w:rsidRDefault="00314843" w:rsidP="00314843">
      <w:pPr>
        <w:tabs>
          <w:tab w:val="clear" w:pos="720"/>
        </w:tabs>
        <w:rPr>
          <w:noProof/>
          <w:sz w:val="20"/>
          <w:lang w:val="es-ES_tradnl"/>
        </w:rPr>
      </w:pPr>
    </w:p>
    <w:tbl>
      <w:tblPr>
        <w:tblStyle w:val="Tablanormal2"/>
        <w:tblW w:w="8930" w:type="dxa"/>
        <w:tblInd w:w="709" w:type="dxa"/>
        <w:tblLook w:val="04A0" w:firstRow="1" w:lastRow="0" w:firstColumn="1" w:lastColumn="0" w:noHBand="0" w:noVBand="1"/>
      </w:tblPr>
      <w:tblGrid>
        <w:gridCol w:w="581"/>
        <w:gridCol w:w="1257"/>
        <w:gridCol w:w="2092"/>
        <w:gridCol w:w="1882"/>
        <w:gridCol w:w="3118"/>
      </w:tblGrid>
      <w:tr w:rsidR="00314843" w14:paraId="0546FB1B" w14:textId="77777777" w:rsidTr="0049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505ADDF" w14:textId="77777777" w:rsidR="00314843" w:rsidRPr="00D23A80" w:rsidRDefault="00314843">
            <w:pPr>
              <w:tabs>
                <w:tab w:val="clear" w:pos="720"/>
              </w:tabs>
              <w:rPr>
                <w:noProof/>
                <w:color w:val="006EFF"/>
                <w:sz w:val="20"/>
                <w:lang w:val="es-ES_tradnl"/>
              </w:rPr>
            </w:pPr>
            <w:r w:rsidRPr="00D23A80">
              <w:rPr>
                <w:noProof/>
                <w:color w:val="006EFF"/>
                <w:sz w:val="20"/>
                <w:lang w:val="es-ES_tradnl"/>
              </w:rPr>
              <w:t>REV</w:t>
            </w:r>
          </w:p>
        </w:tc>
        <w:tc>
          <w:tcPr>
            <w:tcW w:w="1257" w:type="dxa"/>
          </w:tcPr>
          <w:p w14:paraId="75EC4243" w14:textId="77777777" w:rsidR="00314843" w:rsidRPr="00D23A80" w:rsidRDefault="00314843">
            <w:pPr>
              <w:tabs>
                <w:tab w:val="clear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6EFF"/>
                <w:sz w:val="20"/>
                <w:lang w:val="es-ES_tradnl"/>
              </w:rPr>
            </w:pPr>
            <w:r w:rsidRPr="00D23A80">
              <w:rPr>
                <w:noProof/>
                <w:color w:val="006EFF"/>
                <w:sz w:val="20"/>
                <w:lang w:val="es-ES_tradnl"/>
              </w:rPr>
              <w:t>FECHA</w:t>
            </w:r>
          </w:p>
        </w:tc>
        <w:tc>
          <w:tcPr>
            <w:tcW w:w="2092" w:type="dxa"/>
          </w:tcPr>
          <w:p w14:paraId="03B70718" w14:textId="77777777" w:rsidR="00314843" w:rsidRPr="00D23A80" w:rsidRDefault="00314843">
            <w:pPr>
              <w:tabs>
                <w:tab w:val="clear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6EFF"/>
                <w:sz w:val="20"/>
                <w:lang w:val="es-ES_tradnl"/>
              </w:rPr>
            </w:pPr>
            <w:r w:rsidRPr="00D23A80">
              <w:rPr>
                <w:noProof/>
                <w:color w:val="006EFF"/>
                <w:sz w:val="20"/>
                <w:lang w:val="es-ES_tradnl"/>
              </w:rPr>
              <w:t>REALIZADO</w:t>
            </w:r>
          </w:p>
        </w:tc>
        <w:tc>
          <w:tcPr>
            <w:tcW w:w="1882" w:type="dxa"/>
          </w:tcPr>
          <w:p w14:paraId="1F97D5D9" w14:textId="77777777" w:rsidR="00314843" w:rsidRPr="00D23A80" w:rsidRDefault="00314843">
            <w:pPr>
              <w:tabs>
                <w:tab w:val="clear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6EFF"/>
                <w:sz w:val="20"/>
                <w:lang w:val="es-ES_tradnl"/>
              </w:rPr>
            </w:pPr>
            <w:r w:rsidRPr="00D23A80">
              <w:rPr>
                <w:noProof/>
                <w:color w:val="006EFF"/>
                <w:sz w:val="20"/>
                <w:lang w:val="es-ES_tradnl"/>
              </w:rPr>
              <w:t>APROBADO</w:t>
            </w:r>
          </w:p>
        </w:tc>
        <w:tc>
          <w:tcPr>
            <w:tcW w:w="3118" w:type="dxa"/>
          </w:tcPr>
          <w:p w14:paraId="1EF3AD2B" w14:textId="77777777" w:rsidR="00314843" w:rsidRPr="00D23A80" w:rsidRDefault="00314843">
            <w:pPr>
              <w:tabs>
                <w:tab w:val="clear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6EFF"/>
                <w:sz w:val="20"/>
                <w:lang w:val="es-ES_tradnl"/>
              </w:rPr>
            </w:pPr>
            <w:r w:rsidRPr="00D23A80">
              <w:rPr>
                <w:noProof/>
                <w:color w:val="006EFF"/>
                <w:sz w:val="20"/>
                <w:lang w:val="es-ES_tradnl"/>
              </w:rPr>
              <w:t>DESCRIPCION DEL CAMBIO</w:t>
            </w:r>
          </w:p>
        </w:tc>
      </w:tr>
      <w:tr w:rsidR="00314843" w:rsidRPr="00673434" w14:paraId="11F80262" w14:textId="77777777" w:rsidTr="0049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F1BDBEE" w14:textId="77777777" w:rsidR="00314843" w:rsidRDefault="00314843">
            <w:pPr>
              <w:tabs>
                <w:tab w:val="clear" w:pos="720"/>
              </w:tabs>
              <w:rPr>
                <w:noProof/>
                <w:sz w:val="20"/>
                <w:lang w:val="es-ES_tradnl"/>
              </w:rPr>
            </w:pPr>
            <w:r>
              <w:rPr>
                <w:noProof/>
                <w:sz w:val="20"/>
                <w:lang w:val="es-ES_tradnl"/>
              </w:rPr>
              <w:t>1.0</w:t>
            </w:r>
          </w:p>
        </w:tc>
        <w:tc>
          <w:tcPr>
            <w:tcW w:w="1257" w:type="dxa"/>
          </w:tcPr>
          <w:p w14:paraId="3AD0F7E0" w14:textId="77777777" w:rsidR="00314843" w:rsidRDefault="004918A7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  <w:r>
              <w:rPr>
                <w:noProof/>
                <w:sz w:val="20"/>
                <w:lang w:val="es-ES_tradnl"/>
              </w:rPr>
              <w:t>1/11/2023</w:t>
            </w:r>
          </w:p>
        </w:tc>
        <w:tc>
          <w:tcPr>
            <w:tcW w:w="2092" w:type="dxa"/>
          </w:tcPr>
          <w:p w14:paraId="7DC231F9" w14:textId="77777777" w:rsidR="00314843" w:rsidRDefault="004918A7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  <w:r>
              <w:rPr>
                <w:noProof/>
                <w:sz w:val="20"/>
                <w:lang w:val="es-ES_tradnl"/>
              </w:rPr>
              <w:t>RIAM</w:t>
            </w:r>
          </w:p>
        </w:tc>
        <w:tc>
          <w:tcPr>
            <w:tcW w:w="1882" w:type="dxa"/>
          </w:tcPr>
          <w:p w14:paraId="1E04295A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3118" w:type="dxa"/>
          </w:tcPr>
          <w:p w14:paraId="20B319F8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  <w:r>
              <w:rPr>
                <w:noProof/>
                <w:sz w:val="20"/>
                <w:lang w:val="es-ES_tradnl"/>
              </w:rPr>
              <w:t xml:space="preserve">Redacción inicial </w:t>
            </w:r>
          </w:p>
        </w:tc>
      </w:tr>
      <w:tr w:rsidR="00314843" w:rsidRPr="00673434" w14:paraId="3214B918" w14:textId="77777777" w:rsidTr="00491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280216C" w14:textId="77777777" w:rsidR="00314843" w:rsidRDefault="00314843">
            <w:pPr>
              <w:tabs>
                <w:tab w:val="clear" w:pos="720"/>
              </w:tabs>
              <w:rPr>
                <w:noProof/>
                <w:sz w:val="20"/>
                <w:lang w:val="es-ES_tradnl"/>
              </w:rPr>
            </w:pPr>
          </w:p>
        </w:tc>
        <w:tc>
          <w:tcPr>
            <w:tcW w:w="1257" w:type="dxa"/>
          </w:tcPr>
          <w:p w14:paraId="388F1270" w14:textId="77777777" w:rsidR="00314843" w:rsidRDefault="00314843">
            <w:pPr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2092" w:type="dxa"/>
          </w:tcPr>
          <w:p w14:paraId="63C3233C" w14:textId="77777777" w:rsidR="00314843" w:rsidRDefault="00314843">
            <w:pPr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1882" w:type="dxa"/>
          </w:tcPr>
          <w:p w14:paraId="502B98C0" w14:textId="77777777" w:rsidR="00314843" w:rsidRDefault="00314843">
            <w:pPr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3118" w:type="dxa"/>
          </w:tcPr>
          <w:p w14:paraId="338FE36E" w14:textId="77777777" w:rsidR="00314843" w:rsidRDefault="00314843">
            <w:pPr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</w:tr>
      <w:tr w:rsidR="00314843" w:rsidRPr="00673434" w14:paraId="46712FA5" w14:textId="77777777" w:rsidTr="0049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600DA828" w14:textId="77777777" w:rsidR="00314843" w:rsidRDefault="00314843">
            <w:pPr>
              <w:tabs>
                <w:tab w:val="clear" w:pos="720"/>
              </w:tabs>
              <w:rPr>
                <w:noProof/>
                <w:sz w:val="20"/>
                <w:lang w:val="es-ES_tradnl"/>
              </w:rPr>
            </w:pPr>
          </w:p>
        </w:tc>
        <w:tc>
          <w:tcPr>
            <w:tcW w:w="1257" w:type="dxa"/>
          </w:tcPr>
          <w:p w14:paraId="06F8E997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2092" w:type="dxa"/>
          </w:tcPr>
          <w:p w14:paraId="1625FE48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1882" w:type="dxa"/>
          </w:tcPr>
          <w:p w14:paraId="4A98BB04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3118" w:type="dxa"/>
          </w:tcPr>
          <w:p w14:paraId="604B5E65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</w:tr>
      <w:tr w:rsidR="00314843" w:rsidRPr="00673434" w14:paraId="5B0BAC72" w14:textId="77777777" w:rsidTr="00491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F3D9671" w14:textId="77777777" w:rsidR="00314843" w:rsidRDefault="00314843">
            <w:pPr>
              <w:tabs>
                <w:tab w:val="clear" w:pos="720"/>
              </w:tabs>
              <w:rPr>
                <w:noProof/>
                <w:sz w:val="20"/>
                <w:lang w:val="es-ES_tradnl"/>
              </w:rPr>
            </w:pPr>
          </w:p>
        </w:tc>
        <w:tc>
          <w:tcPr>
            <w:tcW w:w="1257" w:type="dxa"/>
          </w:tcPr>
          <w:p w14:paraId="78C17485" w14:textId="77777777" w:rsidR="00314843" w:rsidRDefault="00314843">
            <w:pPr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2092" w:type="dxa"/>
          </w:tcPr>
          <w:p w14:paraId="309FFBBE" w14:textId="77777777" w:rsidR="00314843" w:rsidRDefault="00314843">
            <w:pPr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1882" w:type="dxa"/>
          </w:tcPr>
          <w:p w14:paraId="04897162" w14:textId="77777777" w:rsidR="00314843" w:rsidRDefault="00314843">
            <w:pPr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3118" w:type="dxa"/>
          </w:tcPr>
          <w:p w14:paraId="27CF6969" w14:textId="77777777" w:rsidR="00314843" w:rsidRDefault="00314843">
            <w:pPr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</w:tr>
      <w:tr w:rsidR="00314843" w:rsidRPr="00673434" w14:paraId="47176CE4" w14:textId="77777777" w:rsidTr="0049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69E3804E" w14:textId="77777777" w:rsidR="00314843" w:rsidRDefault="00314843">
            <w:pPr>
              <w:tabs>
                <w:tab w:val="clear" w:pos="720"/>
              </w:tabs>
              <w:rPr>
                <w:noProof/>
                <w:sz w:val="20"/>
                <w:lang w:val="es-ES_tradnl"/>
              </w:rPr>
            </w:pPr>
          </w:p>
        </w:tc>
        <w:tc>
          <w:tcPr>
            <w:tcW w:w="1257" w:type="dxa"/>
          </w:tcPr>
          <w:p w14:paraId="57BE29F2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2092" w:type="dxa"/>
          </w:tcPr>
          <w:p w14:paraId="355BFB30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1882" w:type="dxa"/>
          </w:tcPr>
          <w:p w14:paraId="24C024D9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  <w:tc>
          <w:tcPr>
            <w:tcW w:w="3118" w:type="dxa"/>
          </w:tcPr>
          <w:p w14:paraId="7A526C73" w14:textId="77777777" w:rsidR="00314843" w:rsidRDefault="00314843">
            <w:pPr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s-ES_tradnl"/>
              </w:rPr>
            </w:pPr>
          </w:p>
        </w:tc>
      </w:tr>
    </w:tbl>
    <w:p w14:paraId="68B93D12" w14:textId="77777777" w:rsidR="00314843" w:rsidRPr="001A10CE" w:rsidRDefault="00314843" w:rsidP="00314843">
      <w:pPr>
        <w:tabs>
          <w:tab w:val="clear" w:pos="720"/>
        </w:tabs>
        <w:rPr>
          <w:noProof/>
          <w:sz w:val="20"/>
          <w:lang w:val="es-ES_tradnl"/>
        </w:rPr>
        <w:sectPr w:rsidR="00314843" w:rsidRPr="001A10CE" w:rsidSect="004433C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567" w:right="1133" w:bottom="567" w:left="680" w:header="708" w:footer="241" w:gutter="0"/>
          <w:cols w:space="708"/>
          <w:titlePg/>
          <w:docGrid w:linePitch="360"/>
        </w:sectPr>
      </w:pPr>
    </w:p>
    <w:p w14:paraId="2568B801" w14:textId="77777777" w:rsidR="00314843" w:rsidRPr="00314843" w:rsidRDefault="00314843" w:rsidP="00A10B21">
      <w:pPr>
        <w:tabs>
          <w:tab w:val="clear" w:pos="720"/>
        </w:tabs>
        <w:rPr>
          <w:noProof/>
          <w:sz w:val="20"/>
          <w:lang w:val="es-ES_tradnl"/>
        </w:rPr>
        <w:sectPr w:rsidR="00314843" w:rsidRPr="00314843" w:rsidSect="004433C2">
          <w:headerReference w:type="default" r:id="rId16"/>
          <w:footerReference w:type="default" r:id="rId17"/>
          <w:footerReference w:type="first" r:id="rId18"/>
          <w:type w:val="continuous"/>
          <w:pgSz w:w="11906" w:h="16838"/>
          <w:pgMar w:top="567" w:right="1133" w:bottom="567" w:left="680" w:header="708" w:footer="241" w:gutter="0"/>
          <w:cols w:space="708"/>
          <w:titlePg/>
          <w:docGrid w:linePitch="360"/>
        </w:sectPr>
      </w:pPr>
    </w:p>
    <w:bookmarkStart w:id="0" w:name="_Toc196721672" w:displacedByCustomXml="next"/>
    <w:sdt>
      <w:sdtPr>
        <w:rPr>
          <w:rFonts w:ascii="Arial" w:hAnsi="Arial"/>
          <w:b/>
          <w:bCs w:val="0"/>
          <w:noProof w:val="0"/>
          <w:color w:val="000000" w:themeColor="text1"/>
          <w:sz w:val="24"/>
          <w:szCs w:val="20"/>
          <w:lang w:val="en-GB" w:eastAsia="en-US"/>
        </w:rPr>
        <w:id w:val="2072460733"/>
        <w:docPartObj>
          <w:docPartGallery w:val="Table of Contents"/>
          <w:docPartUnique/>
        </w:docPartObj>
      </w:sdtPr>
      <w:sdtEndPr>
        <w:rPr>
          <w:rFonts w:ascii="Roboto Light" w:hAnsi="Roboto Light"/>
          <w:b w:val="0"/>
          <w:sz w:val="22"/>
        </w:rPr>
      </w:sdtEndPr>
      <w:sdtContent>
        <w:p w14:paraId="3D67B762" w14:textId="77777777" w:rsidR="00F94E69" w:rsidRPr="001773AC" w:rsidRDefault="001773AC" w:rsidP="00A3374E">
          <w:pPr>
            <w:pStyle w:val="Ttulo1"/>
            <w:numPr>
              <w:ilvl w:val="0"/>
              <w:numId w:val="0"/>
            </w:numPr>
            <w:ind w:left="431"/>
          </w:pPr>
          <w:r w:rsidRPr="001773AC">
            <w:t>Í</w:t>
          </w:r>
          <w:r w:rsidR="00EC74F5">
            <w:t>ndice</w:t>
          </w:r>
          <w:bookmarkEnd w:id="0"/>
        </w:p>
        <w:p w14:paraId="206160EE" w14:textId="6444151D" w:rsidR="00DD282C" w:rsidRDefault="002F1FEF">
          <w:pPr>
            <w:pStyle w:val="TD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rPr>
              <w:noProof/>
              <w:lang w:val="es-ES_tradnl"/>
            </w:rPr>
            <w:fldChar w:fldCharType="begin"/>
          </w:r>
          <w:r>
            <w:rPr>
              <w:noProof/>
              <w:lang w:val="es-ES_tradnl"/>
            </w:rPr>
            <w:instrText xml:space="preserve"> TOC \o \h \z \u </w:instrText>
          </w:r>
          <w:r>
            <w:rPr>
              <w:noProof/>
              <w:lang w:val="es-ES_tradnl"/>
            </w:rPr>
            <w:fldChar w:fldCharType="separate"/>
          </w:r>
          <w:hyperlink w:anchor="_Toc196721672" w:history="1">
            <w:r w:rsidR="00DD282C" w:rsidRPr="0015780B">
              <w:rPr>
                <w:rStyle w:val="Hipervnculo"/>
                <w:noProof/>
              </w:rPr>
              <w:t>Índice</w:t>
            </w:r>
            <w:r w:rsidR="00DD282C">
              <w:rPr>
                <w:noProof/>
                <w:webHidden/>
              </w:rPr>
              <w:tab/>
            </w:r>
            <w:r w:rsidR="00DD282C">
              <w:rPr>
                <w:noProof/>
                <w:webHidden/>
              </w:rPr>
              <w:fldChar w:fldCharType="begin"/>
            </w:r>
            <w:r w:rsidR="00DD282C">
              <w:rPr>
                <w:noProof/>
                <w:webHidden/>
              </w:rPr>
              <w:instrText xml:space="preserve"> PAGEREF _Toc196721672 \h </w:instrText>
            </w:r>
            <w:r w:rsidR="00DD282C">
              <w:rPr>
                <w:noProof/>
                <w:webHidden/>
              </w:rPr>
            </w:r>
            <w:r w:rsidR="00DD282C">
              <w:rPr>
                <w:noProof/>
                <w:webHidden/>
              </w:rPr>
              <w:fldChar w:fldCharType="separate"/>
            </w:r>
            <w:r w:rsidR="00DD282C">
              <w:rPr>
                <w:noProof/>
                <w:webHidden/>
              </w:rPr>
              <w:t>1</w:t>
            </w:r>
            <w:r w:rsidR="00DD282C">
              <w:rPr>
                <w:noProof/>
                <w:webHidden/>
              </w:rPr>
              <w:fldChar w:fldCharType="end"/>
            </w:r>
          </w:hyperlink>
        </w:p>
        <w:p w14:paraId="52D03BD6" w14:textId="6FAAB5D4" w:rsidR="00DD282C" w:rsidRDefault="00DD282C">
          <w:pPr>
            <w:pStyle w:val="TD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6721673" w:history="1">
            <w:r w:rsidRPr="0015780B">
              <w:rPr>
                <w:rStyle w:val="Hipervnculo"/>
                <w:noProof/>
              </w:rPr>
              <w:t>1 Acceso al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757C" w14:textId="0F91DE90" w:rsidR="00DD282C" w:rsidRDefault="00DD282C">
          <w:pPr>
            <w:pStyle w:val="TD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6721674" w:history="1">
            <w:r w:rsidRPr="0015780B">
              <w:rPr>
                <w:rStyle w:val="Hipervnculo"/>
                <w:noProof/>
              </w:rPr>
              <w:t>2 Generación de comunidades de 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C95F" w14:textId="52AF1918" w:rsidR="00DD282C" w:rsidRDefault="00DD282C">
          <w:pPr>
            <w:pStyle w:val="TD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6721675" w:history="1">
            <w:r w:rsidRPr="0015780B">
              <w:rPr>
                <w:rStyle w:val="Hipervnculo"/>
                <w:noProof/>
              </w:rPr>
              <w:t>3 .NET con 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2B9D" w14:textId="48607329" w:rsidR="00DD282C" w:rsidRDefault="00DD282C">
          <w:pPr>
            <w:pStyle w:val="TDC2"/>
            <w:tabs>
              <w:tab w:val="right" w:leader="dot" w:pos="9344"/>
            </w:tabs>
            <w:rPr>
              <w:rFonts w:asciiTheme="minorHAnsi" w:hAnsiTheme="minorHAnsi"/>
              <w:szCs w:val="24"/>
            </w:rPr>
          </w:pPr>
          <w:hyperlink w:anchor="_Toc196721676" w:history="1">
            <w:r w:rsidRPr="0015780B">
              <w:rPr>
                <w:rStyle w:val="Hipervnculo"/>
              </w:rPr>
              <w:t>3.1 Extensiones .NET y VSC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_Toc196721676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AAE14F" w14:textId="66956070" w:rsidR="00DD282C" w:rsidRDefault="00DD282C">
          <w:pPr>
            <w:pStyle w:val="TDC2"/>
            <w:tabs>
              <w:tab w:val="right" w:leader="dot" w:pos="9344"/>
            </w:tabs>
            <w:rPr>
              <w:rFonts w:asciiTheme="minorHAnsi" w:hAnsiTheme="minorHAnsi"/>
              <w:szCs w:val="24"/>
            </w:rPr>
          </w:pPr>
          <w:hyperlink w:anchor="_Toc196721677" w:history="1">
            <w:r w:rsidRPr="0015780B">
              <w:rPr>
                <w:rStyle w:val="Hipervnculo"/>
              </w:rPr>
              <w:t>3.2 Comandos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_Toc196721677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923AD1" w14:textId="7EFF7999" w:rsidR="00DD282C" w:rsidRDefault="00DD282C">
          <w:pPr>
            <w:pStyle w:val="TDC2"/>
            <w:tabs>
              <w:tab w:val="right" w:leader="dot" w:pos="9344"/>
            </w:tabs>
            <w:rPr>
              <w:rFonts w:asciiTheme="minorHAnsi" w:hAnsiTheme="minorHAnsi"/>
              <w:szCs w:val="24"/>
            </w:rPr>
          </w:pPr>
          <w:hyperlink w:anchor="_Toc196721678" w:history="1">
            <w:r w:rsidRPr="0015780B">
              <w:rPr>
                <w:rStyle w:val="Hipervnculo"/>
              </w:rPr>
              <w:t>3.3 Depurar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_Toc196721678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E7105C" w14:textId="385428FB" w:rsidR="00DD282C" w:rsidRDefault="00DD282C">
          <w:pPr>
            <w:pStyle w:val="TDC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es-ES" w:eastAsia="es-E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96721679" w:history="1">
            <w:r w:rsidRPr="0015780B">
              <w:rPr>
                <w:rStyle w:val="Hipervnculo"/>
              </w:rPr>
              <w:t>3.3.1 Configuración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_Toc196721679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6B7F41" w14:textId="1AF29F4F" w:rsidR="00DD282C" w:rsidRDefault="00DD282C">
          <w:pPr>
            <w:pStyle w:val="TDC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es-ES" w:eastAsia="es-E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96721680" w:history="1">
            <w:r w:rsidRPr="0015780B">
              <w:rPr>
                <w:rStyle w:val="Hipervnculo"/>
              </w:rPr>
              <w:t>3.3.2 Configurar el archivo launch.json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_Toc196721680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6057BE" w14:textId="28FD8E65" w:rsidR="007C5441" w:rsidRPr="00D96BAF" w:rsidRDefault="002F1FEF">
          <w:pPr>
            <w:rPr>
              <w:b/>
              <w:bCs/>
              <w:noProof/>
              <w:lang w:val="es-ES_tradnl"/>
            </w:rPr>
          </w:pPr>
          <w:r>
            <w:rPr>
              <w:b/>
              <w:noProof/>
              <w:color w:val="006FFD"/>
              <w:sz w:val="28"/>
              <w:lang w:val="es-ES_tradnl"/>
            </w:rPr>
            <w:fldChar w:fldCharType="end"/>
          </w:r>
        </w:p>
      </w:sdtContent>
    </w:sdt>
    <w:p w14:paraId="4112CEC4" w14:textId="77777777" w:rsidR="00D96BAF" w:rsidRDefault="00D96BAF" w:rsidP="00B809E0"/>
    <w:p w14:paraId="09931EA2" w14:textId="77777777" w:rsidR="00CC7333" w:rsidRDefault="00CC7333" w:rsidP="00550779">
      <w:pPr>
        <w:pStyle w:val="TDC9"/>
        <w:rPr>
          <w:lang w:val="es-ES_tradnl"/>
        </w:rPr>
      </w:pPr>
      <w:r>
        <w:rPr>
          <w:lang w:val="es-ES_tradnl"/>
        </w:rPr>
        <w:br w:type="page"/>
      </w:r>
    </w:p>
    <w:p w14:paraId="6C0ACFC4" w14:textId="77F3841D" w:rsidR="006C76EF" w:rsidRDefault="003524D6" w:rsidP="00A3374E">
      <w:pPr>
        <w:pStyle w:val="Ttulo1"/>
      </w:pPr>
      <w:bookmarkStart w:id="1" w:name="_Toc196721673"/>
      <w:r>
        <w:lastRenderedPageBreak/>
        <w:t>Acceso al curso</w:t>
      </w:r>
      <w:bookmarkEnd w:id="1"/>
    </w:p>
    <w:p w14:paraId="1449102D" w14:textId="7A53DC62" w:rsidR="003524D6" w:rsidRDefault="003524D6" w:rsidP="003524D6">
      <w:pPr>
        <w:rPr>
          <w:lang w:val="es-ES_tradnl" w:eastAsia="en-GB"/>
        </w:rPr>
      </w:pPr>
      <w:r>
        <w:rPr>
          <w:lang w:val="es-ES_tradnl" w:eastAsia="en-GB"/>
        </w:rPr>
        <w:t>Curso desplegado:</w:t>
      </w:r>
    </w:p>
    <w:p w14:paraId="7E3AF42A" w14:textId="77777777" w:rsidR="003524D6" w:rsidRPr="003524D6" w:rsidRDefault="003524D6" w:rsidP="003524D6">
      <w:pPr>
        <w:rPr>
          <w:lang w:val="es-ES" w:eastAsia="en-GB"/>
        </w:rPr>
      </w:pPr>
      <w:r w:rsidRPr="003524D6">
        <w:rPr>
          <w:lang w:val="es-ES" w:eastAsia="en-GB"/>
        </w:rPr>
        <w:t xml:space="preserve">URL: </w:t>
      </w:r>
      <w:hyperlink r:id="rId19" w:tgtFrame="_blank" w:tooltip="https://akademia.gnoss.com/comunidad/59g4u" w:history="1">
        <w:r w:rsidRPr="003524D6">
          <w:rPr>
            <w:rStyle w:val="Hipervnculo"/>
            <w:lang w:val="es-ES" w:eastAsia="en-GB"/>
          </w:rPr>
          <w:t>https://akademia.gnoss.com/comunidad/59G4U</w:t>
        </w:r>
      </w:hyperlink>
    </w:p>
    <w:p w14:paraId="280AEFEF" w14:textId="77777777" w:rsidR="003524D6" w:rsidRDefault="003524D6" w:rsidP="003524D6">
      <w:pPr>
        <w:rPr>
          <w:lang w:val="es-ES_tradnl" w:eastAsia="en-GB"/>
        </w:rPr>
      </w:pPr>
    </w:p>
    <w:p w14:paraId="726BEEAF" w14:textId="77777777" w:rsidR="003524D6" w:rsidRPr="003524D6" w:rsidRDefault="003524D6" w:rsidP="003524D6">
      <w:pPr>
        <w:rPr>
          <w:lang w:val="es-ES" w:eastAsia="en-GB"/>
        </w:rPr>
      </w:pPr>
      <w:hyperlink r:id="rId20" w:history="1">
        <w:r w:rsidRPr="003524D6">
          <w:rPr>
            <w:rStyle w:val="Hipervnculo"/>
            <w:lang w:val="es-ES" w:eastAsia="en-GB"/>
          </w:rPr>
          <w:t>felixtuesta@gnoss.com</w:t>
        </w:r>
      </w:hyperlink>
      <w:r w:rsidRPr="003524D6">
        <w:rPr>
          <w:lang w:val="es-ES" w:eastAsia="en-GB"/>
        </w:rPr>
        <w:t xml:space="preserve"> // felix123</w:t>
      </w:r>
    </w:p>
    <w:p w14:paraId="31B0B3E6" w14:textId="77777777" w:rsidR="003524D6" w:rsidRPr="003524D6" w:rsidRDefault="003524D6" w:rsidP="003524D6">
      <w:pPr>
        <w:rPr>
          <w:lang w:val="es-ES" w:eastAsia="en-GB"/>
        </w:rPr>
      </w:pPr>
      <w:hyperlink r:id="rId21" w:history="1">
        <w:r w:rsidRPr="003524D6">
          <w:rPr>
            <w:rStyle w:val="Hipervnculo"/>
            <w:lang w:val="es-ES" w:eastAsia="en-GB"/>
          </w:rPr>
          <w:t>miguelgarraleta@brandcode.es</w:t>
        </w:r>
      </w:hyperlink>
      <w:r w:rsidRPr="003524D6">
        <w:rPr>
          <w:lang w:val="es-ES" w:eastAsia="en-GB"/>
        </w:rPr>
        <w:t xml:space="preserve"> // miguel12</w:t>
      </w:r>
    </w:p>
    <w:p w14:paraId="04F3FADA" w14:textId="1423302F" w:rsidR="003524D6" w:rsidRPr="003524D6" w:rsidRDefault="003524D6" w:rsidP="003524D6">
      <w:pPr>
        <w:rPr>
          <w:lang w:val="es-ES" w:eastAsia="en-GB"/>
        </w:rPr>
      </w:pPr>
      <w:hyperlink r:id="rId22" w:history="1">
        <w:r w:rsidRPr="003524D6">
          <w:rPr>
            <w:rStyle w:val="Hipervnculo"/>
            <w:lang w:val="es-ES" w:eastAsia="en-GB"/>
          </w:rPr>
          <w:t>alfredoalberruche@brandcode.es</w:t>
        </w:r>
      </w:hyperlink>
      <w:r w:rsidRPr="003524D6">
        <w:rPr>
          <w:lang w:val="es-ES" w:eastAsia="en-GB"/>
        </w:rPr>
        <w:t xml:space="preserve"> // alfredo123</w:t>
      </w:r>
    </w:p>
    <w:p w14:paraId="3FD3C6DD" w14:textId="24FC2E7A" w:rsidR="003524D6" w:rsidRPr="003524D6" w:rsidRDefault="003524D6" w:rsidP="003524D6">
      <w:pPr>
        <w:rPr>
          <w:lang w:val="es-ES" w:eastAsia="en-GB"/>
        </w:rPr>
      </w:pPr>
      <w:hyperlink r:id="rId23" w:history="1">
        <w:r w:rsidRPr="003524D6">
          <w:rPr>
            <w:rStyle w:val="Hipervnculo"/>
            <w:lang w:val="es-ES" w:eastAsia="en-GB"/>
          </w:rPr>
          <w:t>alvaroperez@brandcode.es</w:t>
        </w:r>
      </w:hyperlink>
      <w:r w:rsidRPr="003524D6">
        <w:rPr>
          <w:lang w:val="es-ES" w:eastAsia="en-GB"/>
        </w:rPr>
        <w:t xml:space="preserve"> // alvaro12345</w:t>
      </w:r>
    </w:p>
    <w:p w14:paraId="3A80E2D4" w14:textId="77777777" w:rsidR="003524D6" w:rsidRPr="003524D6" w:rsidRDefault="003524D6" w:rsidP="003524D6">
      <w:pPr>
        <w:rPr>
          <w:lang w:val="es-ES" w:eastAsia="en-GB"/>
        </w:rPr>
      </w:pPr>
      <w:hyperlink r:id="rId24" w:history="1">
        <w:r w:rsidRPr="003524D6">
          <w:rPr>
            <w:rStyle w:val="Hipervnculo"/>
            <w:lang w:val="es-ES" w:eastAsia="en-GB"/>
          </w:rPr>
          <w:t>danieltuesta@brandcode.es</w:t>
        </w:r>
      </w:hyperlink>
      <w:r w:rsidRPr="003524D6">
        <w:rPr>
          <w:lang w:val="es-ES" w:eastAsia="en-GB"/>
        </w:rPr>
        <w:t xml:space="preserve"> // daniel123</w:t>
      </w:r>
    </w:p>
    <w:p w14:paraId="23B13BFF" w14:textId="77777777" w:rsidR="003524D6" w:rsidRDefault="003524D6" w:rsidP="003524D6">
      <w:pPr>
        <w:rPr>
          <w:lang w:val="es-ES_tradnl" w:eastAsia="en-GB"/>
        </w:rPr>
      </w:pPr>
    </w:p>
    <w:p w14:paraId="4174AC68" w14:textId="1935B9BB" w:rsidR="003524D6" w:rsidRDefault="003524D6" w:rsidP="003524D6">
      <w:pPr>
        <w:pStyle w:val="Ttulo1"/>
      </w:pPr>
      <w:bookmarkStart w:id="2" w:name="_Toc196721674"/>
      <w:r>
        <w:lastRenderedPageBreak/>
        <w:t>Generación de comunidades de formación</w:t>
      </w:r>
      <w:bookmarkEnd w:id="2"/>
    </w:p>
    <w:p w14:paraId="1C7AE231" w14:textId="77777777" w:rsidR="003524D6" w:rsidRDefault="003524D6" w:rsidP="003524D6">
      <w:pPr>
        <w:rPr>
          <w:rFonts w:ascii="Aptos" w:hAnsi="Aptos"/>
          <w:szCs w:val="22"/>
          <w:u w:val="single"/>
        </w:rPr>
      </w:pPr>
      <w:r>
        <w:rPr>
          <w:rFonts w:ascii="Aptos" w:hAnsi="Aptos"/>
          <w:szCs w:val="22"/>
          <w:u w:val="single"/>
        </w:rPr>
        <w:t>Servidor</w:t>
      </w:r>
    </w:p>
    <w:p w14:paraId="31442CC5" w14:textId="77777777" w:rsidR="003524D6" w:rsidRDefault="003524D6" w:rsidP="003524D6">
      <w:pPr>
        <w:rPr>
          <w:rFonts w:ascii="Aptos" w:hAnsi="Aptos"/>
          <w:szCs w:val="22"/>
        </w:rPr>
      </w:pPr>
    </w:p>
    <w:p w14:paraId="1F765989" w14:textId="77777777" w:rsidR="003524D6" w:rsidRDefault="003524D6" w:rsidP="003524D6">
      <w:pPr>
        <w:rPr>
          <w:rFonts w:ascii="Aptos" w:hAnsi="Aptos"/>
          <w:szCs w:val="22"/>
        </w:rPr>
      </w:pPr>
      <w:hyperlink r:id="rId25" w:anchor="/send/1DqiUMOJQ86-jlBZssRVPw/wB_GehSnmuhaDYIbs6P4jA" w:history="1">
        <w:r>
          <w:rPr>
            <w:rStyle w:val="Hipervnculo"/>
            <w:rFonts w:ascii="Aptos" w:hAnsi="Aptos"/>
            <w:szCs w:val="22"/>
          </w:rPr>
          <w:t>https://vault.gnoss.com/#/send/1DqiUMOJQ86-jlBZssRVPw/wB_GehSnmuhaDYIbs6P4jA</w:t>
        </w:r>
      </w:hyperlink>
    </w:p>
    <w:p w14:paraId="1A5599B0" w14:textId="77777777" w:rsidR="003524D6" w:rsidRDefault="003524D6" w:rsidP="003524D6">
      <w:pPr>
        <w:rPr>
          <w:rFonts w:ascii="Aptos" w:hAnsi="Aptos"/>
          <w:szCs w:val="22"/>
        </w:rPr>
      </w:pPr>
    </w:p>
    <w:p w14:paraId="60F5C243" w14:textId="77777777" w:rsidR="003524D6" w:rsidRDefault="003524D6" w:rsidP="003524D6">
      <w:pPr>
        <w:rPr>
          <w:rFonts w:ascii="Aptos" w:hAnsi="Aptos"/>
          <w:szCs w:val="22"/>
          <w:u w:val="single"/>
        </w:rPr>
      </w:pPr>
      <w:r>
        <w:rPr>
          <w:rFonts w:ascii="Aptos" w:hAnsi="Aptos"/>
          <w:szCs w:val="22"/>
          <w:u w:val="single"/>
        </w:rPr>
        <w:t>Comunidades</w:t>
      </w:r>
    </w:p>
    <w:p w14:paraId="4F2A6F90" w14:textId="77777777" w:rsidR="003524D6" w:rsidRDefault="003524D6" w:rsidP="003524D6">
      <w:pPr>
        <w:rPr>
          <w:rFonts w:ascii="Aptos" w:hAnsi="Aptos"/>
          <w:szCs w:val="22"/>
        </w:rPr>
      </w:pPr>
    </w:p>
    <w:p w14:paraId="2A06BE61" w14:textId="77777777" w:rsidR="003524D6" w:rsidRDefault="003524D6" w:rsidP="003524D6">
      <w:pPr>
        <w:rPr>
          <w:rFonts w:ascii="Aptos" w:hAnsi="Aptos"/>
          <w:szCs w:val="22"/>
        </w:rPr>
      </w:pPr>
      <w:hyperlink r:id="rId26" w:anchor="/send/GpiwBiR-TCWUF_8LAPv_CA/c1EPC5WaMhwCxmHuGJpc1Q" w:history="1">
        <w:r>
          <w:rPr>
            <w:rStyle w:val="Hipervnculo"/>
            <w:rFonts w:ascii="Aptos" w:hAnsi="Aptos"/>
            <w:szCs w:val="22"/>
          </w:rPr>
          <w:t>https://vault.gnoss.com/#/send/GpiwBiR-TCWUF_8LAPv_CA/c1EPC5WaMhwCxmHuGJpc1Q</w:t>
        </w:r>
      </w:hyperlink>
    </w:p>
    <w:p w14:paraId="726C57E4" w14:textId="77777777" w:rsidR="003524D6" w:rsidRDefault="003524D6" w:rsidP="003524D6">
      <w:pPr>
        <w:rPr>
          <w:lang w:val="es-ES_tradnl" w:eastAsia="en-GB"/>
        </w:rPr>
      </w:pPr>
    </w:p>
    <w:p w14:paraId="2C2E92A5" w14:textId="77777777" w:rsidR="003524D6" w:rsidRDefault="003524D6" w:rsidP="003524D6">
      <w:pPr>
        <w:rPr>
          <w:lang w:val="es-ES_tradnl" w:eastAsia="en-GB"/>
        </w:rPr>
      </w:pPr>
    </w:p>
    <w:p w14:paraId="50F40EC3" w14:textId="682B0389" w:rsidR="003524D6" w:rsidRDefault="003524D6" w:rsidP="003524D6">
      <w:pPr>
        <w:pStyle w:val="Ttulo1"/>
      </w:pPr>
      <w:bookmarkStart w:id="3" w:name="_Toc196721675"/>
      <w:r>
        <w:lastRenderedPageBreak/>
        <w:t>.NET con VSC</w:t>
      </w:r>
      <w:bookmarkEnd w:id="3"/>
    </w:p>
    <w:p w14:paraId="0BCCF588" w14:textId="63F57A8C" w:rsidR="003524D6" w:rsidRDefault="003524D6" w:rsidP="00281088">
      <w:pPr>
        <w:pStyle w:val="Ttulo2"/>
      </w:pPr>
      <w:bookmarkStart w:id="4" w:name="_Toc196721676"/>
      <w:r>
        <w:t>Extensiones</w:t>
      </w:r>
      <w:r w:rsidR="00281088">
        <w:t xml:space="preserve"> .NET y VSC</w:t>
      </w:r>
      <w:bookmarkEnd w:id="4"/>
    </w:p>
    <w:p w14:paraId="51A04045" w14:textId="3CA2C1D4" w:rsidR="003524D6" w:rsidRDefault="003524D6" w:rsidP="003524D6">
      <w:pPr>
        <w:rPr>
          <w:lang w:val="es-ES_tradnl" w:eastAsia="en-GB"/>
        </w:rPr>
      </w:pPr>
      <w:r>
        <w:rPr>
          <w:noProof/>
        </w:rPr>
        <w:drawing>
          <wp:inline distT="0" distB="0" distL="0" distR="0" wp14:anchorId="4AF2A59A" wp14:editId="56C50FF5">
            <wp:extent cx="5939790" cy="1347470"/>
            <wp:effectExtent l="0" t="0" r="3810" b="5080"/>
            <wp:docPr id="165392082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20825" name="Imagen 1" descr="Interfaz de usuario gráfica,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909F" w14:textId="5697175E" w:rsidR="003524D6" w:rsidRDefault="003524D6" w:rsidP="003524D6">
      <w:pPr>
        <w:rPr>
          <w:lang w:val="es-ES_tradnl" w:eastAsia="en-GB"/>
        </w:rPr>
      </w:pPr>
      <w:r>
        <w:rPr>
          <w:noProof/>
        </w:rPr>
        <w:drawing>
          <wp:inline distT="0" distB="0" distL="0" distR="0" wp14:anchorId="7D686176" wp14:editId="66BFC27B">
            <wp:extent cx="5939790" cy="1129030"/>
            <wp:effectExtent l="0" t="0" r="3810" b="0"/>
            <wp:docPr id="135328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426" name="Imagen 1" descr="Interfaz de usuario gráfic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7C58" w14:textId="44140CFD" w:rsidR="003524D6" w:rsidRDefault="003524D6" w:rsidP="003524D6">
      <w:pPr>
        <w:rPr>
          <w:lang w:val="es-ES_tradnl" w:eastAsia="en-GB"/>
        </w:rPr>
      </w:pPr>
      <w:r>
        <w:rPr>
          <w:noProof/>
        </w:rPr>
        <w:drawing>
          <wp:inline distT="0" distB="0" distL="0" distR="0" wp14:anchorId="50431B8D" wp14:editId="386EDB64">
            <wp:extent cx="5939790" cy="1341755"/>
            <wp:effectExtent l="0" t="0" r="3810" b="0"/>
            <wp:docPr id="1063594118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4118" name="Imagen 1" descr="Interfaz de usuario gráfica, Sitio web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9FED" w14:textId="12E85FDA" w:rsidR="003524D6" w:rsidRDefault="003524D6" w:rsidP="003524D6">
      <w:pPr>
        <w:rPr>
          <w:lang w:val="es-ES_tradnl" w:eastAsia="en-GB"/>
        </w:rPr>
      </w:pPr>
      <w:r>
        <w:rPr>
          <w:noProof/>
        </w:rPr>
        <w:drawing>
          <wp:inline distT="0" distB="0" distL="0" distR="0" wp14:anchorId="77B1FA52" wp14:editId="73E387FD">
            <wp:extent cx="5939790" cy="1223645"/>
            <wp:effectExtent l="0" t="0" r="3810" b="0"/>
            <wp:docPr id="3387161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16192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3928" w14:textId="77777777" w:rsidR="003524D6" w:rsidRPr="003524D6" w:rsidRDefault="003524D6" w:rsidP="003524D6">
      <w:pPr>
        <w:rPr>
          <w:lang w:val="es-ES_tradnl" w:eastAsia="en-GB"/>
        </w:rPr>
      </w:pPr>
    </w:p>
    <w:p w14:paraId="77A54F89" w14:textId="60C1217A" w:rsidR="003524D6" w:rsidRDefault="003524D6" w:rsidP="00281088">
      <w:pPr>
        <w:pStyle w:val="Ttulo2"/>
      </w:pPr>
      <w:bookmarkStart w:id="5" w:name="_Toc196721677"/>
      <w:r>
        <w:t>Comandos</w:t>
      </w:r>
      <w:bookmarkEnd w:id="5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524D6" w14:paraId="4D8940C8" w14:textId="77777777" w:rsidTr="003524D6">
        <w:tc>
          <w:tcPr>
            <w:tcW w:w="9344" w:type="dxa"/>
          </w:tcPr>
          <w:p w14:paraId="5F3A3B76" w14:textId="77777777" w:rsidR="00281088" w:rsidRPr="00281088" w:rsidRDefault="00281088" w:rsidP="00281088">
            <w:pPr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//Agregar un proyecto a la solución</w:t>
            </w:r>
          </w:p>
          <w:p w14:paraId="79E1265A" w14:textId="58080917" w:rsidR="003524D6" w:rsidRDefault="00281088" w:rsidP="00281088">
            <w:pPr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dotnet sln add "RUTA_PROYECTO_A_AGREGAR"</w:t>
            </w:r>
          </w:p>
        </w:tc>
      </w:tr>
    </w:tbl>
    <w:p w14:paraId="6F5DE697" w14:textId="77777777" w:rsidR="003524D6" w:rsidRDefault="003524D6" w:rsidP="003524D6">
      <w:pPr>
        <w:rPr>
          <w:lang w:val="es-ES_tradnl" w:eastAsia="en-GB"/>
        </w:rPr>
      </w:pPr>
    </w:p>
    <w:p w14:paraId="4AEA101B" w14:textId="77777777" w:rsidR="00281088" w:rsidRDefault="00281088" w:rsidP="003524D6">
      <w:pPr>
        <w:rPr>
          <w:lang w:val="es-ES_tradnl" w:eastAsia="en-GB"/>
        </w:rPr>
      </w:pPr>
    </w:p>
    <w:p w14:paraId="04EB4FCE" w14:textId="77777777" w:rsidR="00281088" w:rsidRDefault="00281088" w:rsidP="003524D6">
      <w:pPr>
        <w:rPr>
          <w:lang w:val="es-ES_tradnl" w:eastAsia="en-GB"/>
        </w:rPr>
      </w:pPr>
    </w:p>
    <w:p w14:paraId="0BD37300" w14:textId="77777777" w:rsidR="00281088" w:rsidRDefault="00281088" w:rsidP="003524D6">
      <w:pPr>
        <w:rPr>
          <w:lang w:val="es-ES_tradnl" w:eastAsia="en-GB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281088" w14:paraId="6C8481EC" w14:textId="77777777" w:rsidTr="00281088">
        <w:tc>
          <w:tcPr>
            <w:tcW w:w="9344" w:type="dxa"/>
          </w:tcPr>
          <w:p w14:paraId="5C5F2982" w14:textId="77777777" w:rsidR="00281088" w:rsidRPr="00281088" w:rsidRDefault="00281088" w:rsidP="00281088">
            <w:pPr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>// Referencia entre proyectos</w:t>
            </w:r>
          </w:p>
          <w:p w14:paraId="7295810B" w14:textId="49C84CCC" w:rsidR="00281088" w:rsidRDefault="00281088" w:rsidP="00281088">
            <w:pPr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dotnet add "RUTA_PROYECTO_COMPILADOR" reference "RUTA_PROYECTO_CLASES"</w:t>
            </w:r>
          </w:p>
        </w:tc>
      </w:tr>
    </w:tbl>
    <w:p w14:paraId="38BB5292" w14:textId="77777777" w:rsidR="00281088" w:rsidRDefault="00281088" w:rsidP="003524D6">
      <w:pPr>
        <w:rPr>
          <w:lang w:val="es-ES_tradnl" w:eastAsia="en-GB"/>
        </w:rPr>
      </w:pPr>
    </w:p>
    <w:p w14:paraId="4A79606E" w14:textId="67943D45" w:rsidR="00281088" w:rsidRDefault="00281088" w:rsidP="003524D6">
      <w:pPr>
        <w:rPr>
          <w:lang w:val="es-ES_tradnl" w:eastAsia="en-GB"/>
        </w:rPr>
      </w:pPr>
      <w:r>
        <w:rPr>
          <w:lang w:val="es-ES_tradnl" w:eastAsia="en-GB"/>
        </w:rPr>
        <w:t>Ejemplos</w:t>
      </w:r>
    </w:p>
    <w:p w14:paraId="2DC98CB1" w14:textId="77777777" w:rsidR="00281088" w:rsidRDefault="00281088" w:rsidP="003524D6">
      <w:pPr>
        <w:rPr>
          <w:lang w:val="es-ES_tradnl" w:eastAsia="en-GB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281088" w14:paraId="5D944799" w14:textId="77777777" w:rsidTr="00281088">
        <w:tc>
          <w:tcPr>
            <w:tcW w:w="9344" w:type="dxa"/>
          </w:tcPr>
          <w:p w14:paraId="02B3632F" w14:textId="77777777" w:rsidR="00281088" w:rsidRPr="00281088" w:rsidRDefault="00281088" w:rsidP="00281088">
            <w:pPr>
              <w:rPr>
                <w:lang w:eastAsia="en-GB"/>
              </w:rPr>
            </w:pPr>
            <w:r w:rsidRPr="00281088">
              <w:rPr>
                <w:lang w:eastAsia="en-GB"/>
              </w:rPr>
              <w:t>//Agregar un proyecto a la solución</w:t>
            </w:r>
          </w:p>
          <w:p w14:paraId="36F0C37D" w14:textId="77777777" w:rsidR="00281088" w:rsidRPr="00281088" w:rsidRDefault="00281088" w:rsidP="00281088">
            <w:pPr>
              <w:jc w:val="left"/>
              <w:rPr>
                <w:lang w:eastAsia="en-GB"/>
              </w:rPr>
            </w:pPr>
            <w:r w:rsidRPr="00281088">
              <w:rPr>
                <w:lang w:eastAsia="en-GB"/>
              </w:rPr>
              <w:t>dotnet sln add "C:\Users\Sergio de Dios\Desktop\Temp\Brandcode_Compilador\ClasesGeneradas\pruebaestadoservicios.csproj"</w:t>
            </w:r>
          </w:p>
          <w:p w14:paraId="4D885BD7" w14:textId="77777777" w:rsidR="00281088" w:rsidRPr="00281088" w:rsidRDefault="00281088" w:rsidP="00281088">
            <w:pPr>
              <w:rPr>
                <w:lang w:eastAsia="en-GB"/>
              </w:rPr>
            </w:pPr>
            <w:r w:rsidRPr="00281088">
              <w:rPr>
                <w:lang w:eastAsia="en-GB"/>
              </w:rPr>
              <w:t>// Referencia entre proyectos</w:t>
            </w:r>
          </w:p>
          <w:p w14:paraId="34ACA074" w14:textId="6AACEB40" w:rsidR="00281088" w:rsidRPr="00281088" w:rsidRDefault="00281088" w:rsidP="00281088">
            <w:pPr>
              <w:jc w:val="left"/>
              <w:rPr>
                <w:lang w:eastAsia="en-GB"/>
              </w:rPr>
            </w:pPr>
            <w:r w:rsidRPr="00281088">
              <w:rPr>
                <w:lang w:eastAsia="en-GB"/>
              </w:rPr>
              <w:t xml:space="preserve">dotnet add "C:\Users\Sergio de Dios\Desktop\Temp\Brandcode_Compilador\Gnoss.DevTools.ViewMaker\Gnoss.DevTools.ViewMaker\Gnoss.DevTools.ViewMaker.csproj" reference "C:\Users\Sergio de Dios\Desktop\Temp\Brandcode_Compilador\ClasesGeneradas\pruebaestadoservicios.csproj" </w:t>
            </w:r>
          </w:p>
        </w:tc>
      </w:tr>
    </w:tbl>
    <w:p w14:paraId="5318B86C" w14:textId="77777777" w:rsidR="00281088" w:rsidRDefault="00281088" w:rsidP="003524D6">
      <w:pPr>
        <w:rPr>
          <w:lang w:val="es-ES_tradnl" w:eastAsia="en-GB"/>
        </w:rPr>
      </w:pPr>
    </w:p>
    <w:p w14:paraId="2256254D" w14:textId="2C501BC5" w:rsidR="00281088" w:rsidRPr="00281088" w:rsidRDefault="00281088" w:rsidP="003524D6">
      <w:pPr>
        <w:pStyle w:val="Ttulo2"/>
      </w:pPr>
      <w:bookmarkStart w:id="6" w:name="_Toc196721678"/>
      <w:r>
        <w:t>Depurar</w:t>
      </w:r>
      <w:bookmarkEnd w:id="6"/>
    </w:p>
    <w:p w14:paraId="3B48D7B7" w14:textId="77777777" w:rsidR="00281088" w:rsidRPr="00281088" w:rsidRDefault="00281088" w:rsidP="00281088">
      <w:pPr>
        <w:pStyle w:val="Ttulo3"/>
      </w:pPr>
      <w:bookmarkStart w:id="7" w:name="_Toc196721679"/>
      <w:r w:rsidRPr="00281088">
        <w:t>Configuración inicial</w:t>
      </w:r>
      <w:bookmarkEnd w:id="7"/>
    </w:p>
    <w:p w14:paraId="74885D1F" w14:textId="77777777" w:rsidR="00281088" w:rsidRPr="00281088" w:rsidRDefault="00281088" w:rsidP="00281088">
      <w:pPr>
        <w:numPr>
          <w:ilvl w:val="0"/>
          <w:numId w:val="24"/>
        </w:numPr>
        <w:rPr>
          <w:lang w:val="es-ES" w:eastAsia="en-GB"/>
        </w:rPr>
      </w:pPr>
      <w:r w:rsidRPr="00281088">
        <w:rPr>
          <w:lang w:val="es-ES" w:eastAsia="en-GB"/>
        </w:rPr>
        <w:t xml:space="preserve">Asegúrate de tener instalado: </w:t>
      </w:r>
    </w:p>
    <w:p w14:paraId="2E695FB4" w14:textId="77777777" w:rsidR="00281088" w:rsidRPr="00281088" w:rsidRDefault="00281088" w:rsidP="00281088">
      <w:pPr>
        <w:numPr>
          <w:ilvl w:val="1"/>
          <w:numId w:val="24"/>
        </w:numPr>
        <w:tabs>
          <w:tab w:val="num" w:pos="720"/>
        </w:tabs>
        <w:rPr>
          <w:lang w:val="es-ES" w:eastAsia="en-GB"/>
        </w:rPr>
      </w:pPr>
      <w:r w:rsidRPr="00281088">
        <w:rPr>
          <w:lang w:val="es-ES" w:eastAsia="en-GB"/>
        </w:rPr>
        <w:t>Visual Studio Code</w:t>
      </w:r>
    </w:p>
    <w:p w14:paraId="1B895688" w14:textId="77777777" w:rsidR="00281088" w:rsidRPr="00281088" w:rsidRDefault="00281088" w:rsidP="00281088">
      <w:pPr>
        <w:numPr>
          <w:ilvl w:val="1"/>
          <w:numId w:val="24"/>
        </w:numPr>
        <w:tabs>
          <w:tab w:val="num" w:pos="720"/>
        </w:tabs>
        <w:rPr>
          <w:lang w:val="es-ES" w:eastAsia="en-GB"/>
        </w:rPr>
      </w:pPr>
      <w:r w:rsidRPr="00281088">
        <w:rPr>
          <w:lang w:val="es-ES" w:eastAsia="en-GB"/>
        </w:rPr>
        <w:t>Extensión "C#" de Microsoft</w:t>
      </w:r>
    </w:p>
    <w:p w14:paraId="7EC96696" w14:textId="77777777" w:rsidR="00281088" w:rsidRPr="00281088" w:rsidRDefault="00281088" w:rsidP="00281088">
      <w:pPr>
        <w:numPr>
          <w:ilvl w:val="1"/>
          <w:numId w:val="24"/>
        </w:numPr>
        <w:tabs>
          <w:tab w:val="num" w:pos="720"/>
        </w:tabs>
        <w:rPr>
          <w:lang w:val="es-ES" w:eastAsia="en-GB"/>
        </w:rPr>
      </w:pPr>
      <w:r w:rsidRPr="00281088">
        <w:rPr>
          <w:lang w:val="es-ES" w:eastAsia="en-GB"/>
        </w:rPr>
        <w:t>.NET SDK</w:t>
      </w:r>
    </w:p>
    <w:p w14:paraId="0F7177C4" w14:textId="77777777" w:rsidR="00281088" w:rsidRPr="00281088" w:rsidRDefault="00281088" w:rsidP="00281088">
      <w:pPr>
        <w:numPr>
          <w:ilvl w:val="1"/>
          <w:numId w:val="24"/>
        </w:numPr>
        <w:tabs>
          <w:tab w:val="num" w:pos="720"/>
        </w:tabs>
        <w:rPr>
          <w:lang w:val="es-ES" w:eastAsia="en-GB"/>
        </w:rPr>
      </w:pPr>
      <w:r w:rsidRPr="00281088">
        <w:rPr>
          <w:lang w:val="es-ES" w:eastAsia="en-GB"/>
        </w:rPr>
        <w:t>Extensión ".NET Core Debugger"</w:t>
      </w:r>
    </w:p>
    <w:p w14:paraId="0F0C43A4" w14:textId="77777777" w:rsidR="00281088" w:rsidRPr="00281088" w:rsidRDefault="00281088" w:rsidP="00281088">
      <w:pPr>
        <w:numPr>
          <w:ilvl w:val="0"/>
          <w:numId w:val="24"/>
        </w:numPr>
        <w:rPr>
          <w:lang w:val="es-ES" w:eastAsia="en-GB"/>
        </w:rPr>
      </w:pPr>
      <w:r w:rsidRPr="00281088">
        <w:rPr>
          <w:lang w:val="es-ES" w:eastAsia="en-GB"/>
        </w:rPr>
        <w:t>Abre la carpeta raíz de tu proyecto/solución en VS Code con File &gt; Open Folder.</w:t>
      </w:r>
    </w:p>
    <w:p w14:paraId="648BAF36" w14:textId="77777777" w:rsidR="00281088" w:rsidRPr="00281088" w:rsidRDefault="00281088" w:rsidP="00281088">
      <w:pPr>
        <w:pStyle w:val="Ttulo3"/>
      </w:pPr>
      <w:bookmarkStart w:id="8" w:name="_Toc196721680"/>
      <w:r w:rsidRPr="00281088">
        <w:t xml:space="preserve">Configurar el archivo </w:t>
      </w:r>
      <w:proofErr w:type="gramStart"/>
      <w:r w:rsidRPr="00281088">
        <w:t>launch.json</w:t>
      </w:r>
      <w:bookmarkEnd w:id="8"/>
      <w:proofErr w:type="gramEnd"/>
    </w:p>
    <w:p w14:paraId="5DCD9324" w14:textId="77777777" w:rsidR="00281088" w:rsidRDefault="00281088" w:rsidP="00281088">
      <w:pPr>
        <w:numPr>
          <w:ilvl w:val="0"/>
          <w:numId w:val="25"/>
        </w:numPr>
        <w:rPr>
          <w:lang w:val="es-ES" w:eastAsia="en-GB"/>
        </w:rPr>
      </w:pPr>
      <w:r w:rsidRPr="00281088">
        <w:rPr>
          <w:lang w:val="es-ES" w:eastAsia="en-GB"/>
        </w:rPr>
        <w:t>Usa el menú de depuración (icono de insecto en la barra lateral) o presiona Ctrl+Shift+D.</w:t>
      </w:r>
    </w:p>
    <w:p w14:paraId="32995F08" w14:textId="77777777" w:rsidR="00281088" w:rsidRDefault="00281088" w:rsidP="00281088">
      <w:pPr>
        <w:tabs>
          <w:tab w:val="clear" w:pos="720"/>
        </w:tabs>
        <w:rPr>
          <w:lang w:val="es-ES" w:eastAsia="en-GB"/>
        </w:rPr>
      </w:pPr>
    </w:p>
    <w:p w14:paraId="5C0A7F03" w14:textId="1292137B" w:rsidR="00281088" w:rsidRDefault="00281088" w:rsidP="00281088">
      <w:pPr>
        <w:tabs>
          <w:tab w:val="clear" w:pos="720"/>
        </w:tabs>
        <w:rPr>
          <w:lang w:val="es-ES" w:eastAsia="en-GB"/>
        </w:rPr>
      </w:pPr>
      <w:r>
        <w:rPr>
          <w:noProof/>
        </w:rPr>
        <w:lastRenderedPageBreak/>
        <w:drawing>
          <wp:inline distT="0" distB="0" distL="0" distR="0" wp14:anchorId="09021C6B" wp14:editId="480BD6BC">
            <wp:extent cx="5939790" cy="3154680"/>
            <wp:effectExtent l="0" t="0" r="3810" b="7620"/>
            <wp:docPr id="1169234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347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7C51" w14:textId="26CF7B6D" w:rsidR="00281088" w:rsidRPr="00281088" w:rsidRDefault="00281088" w:rsidP="00281088">
      <w:pPr>
        <w:tabs>
          <w:tab w:val="clear" w:pos="720"/>
        </w:tabs>
        <w:rPr>
          <w:lang w:val="es-ES" w:eastAsia="en-GB"/>
        </w:rPr>
      </w:pPr>
      <w:r>
        <w:rPr>
          <w:noProof/>
        </w:rPr>
        <w:drawing>
          <wp:inline distT="0" distB="0" distL="0" distR="0" wp14:anchorId="00BED4A0" wp14:editId="38EE12C6">
            <wp:extent cx="5939790" cy="2273935"/>
            <wp:effectExtent l="0" t="0" r="3810" b="0"/>
            <wp:docPr id="15344752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5271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B4D4" w14:textId="77777777" w:rsidR="00281088" w:rsidRPr="00281088" w:rsidRDefault="00281088" w:rsidP="00281088">
      <w:pPr>
        <w:numPr>
          <w:ilvl w:val="0"/>
          <w:numId w:val="25"/>
        </w:numPr>
        <w:rPr>
          <w:lang w:val="es-ES" w:eastAsia="en-GB"/>
        </w:rPr>
      </w:pPr>
      <w:r w:rsidRPr="00281088">
        <w:rPr>
          <w:lang w:val="es-ES" w:eastAsia="en-GB"/>
        </w:rPr>
        <w:t xml:space="preserve">Haz clic en "create a </w:t>
      </w:r>
      <w:proofErr w:type="gramStart"/>
      <w:r w:rsidRPr="00281088">
        <w:rPr>
          <w:lang w:val="es-ES" w:eastAsia="en-GB"/>
        </w:rPr>
        <w:t>launch.json</w:t>
      </w:r>
      <w:proofErr w:type="gramEnd"/>
      <w:r w:rsidRPr="00281088">
        <w:rPr>
          <w:lang w:val="es-ES" w:eastAsia="en-GB"/>
        </w:rPr>
        <w:t xml:space="preserve"> file" o en el ícono de engranaje para crear/editar la configuración.</w:t>
      </w:r>
    </w:p>
    <w:p w14:paraId="4130004F" w14:textId="77777777" w:rsidR="00281088" w:rsidRPr="00281088" w:rsidRDefault="00281088" w:rsidP="00281088">
      <w:pPr>
        <w:numPr>
          <w:ilvl w:val="0"/>
          <w:numId w:val="25"/>
        </w:numPr>
        <w:rPr>
          <w:lang w:val="es-ES" w:eastAsia="en-GB"/>
        </w:rPr>
      </w:pPr>
      <w:r w:rsidRPr="00281088">
        <w:rPr>
          <w:lang w:val="es-ES" w:eastAsia="en-GB"/>
        </w:rPr>
        <w:t>Selecciona ".NET Core" como entorno.</w:t>
      </w:r>
    </w:p>
    <w:p w14:paraId="3DF2BFFE" w14:textId="77777777" w:rsidR="00EF0B38" w:rsidRDefault="00281088" w:rsidP="00281088">
      <w:pPr>
        <w:numPr>
          <w:ilvl w:val="0"/>
          <w:numId w:val="25"/>
        </w:numPr>
        <w:rPr>
          <w:lang w:val="es-ES" w:eastAsia="en-GB"/>
        </w:rPr>
      </w:pPr>
      <w:r w:rsidRPr="00281088">
        <w:rPr>
          <w:lang w:val="es-ES" w:eastAsia="en-GB"/>
        </w:rPr>
        <w:t xml:space="preserve">VS Code creará un archivo </w:t>
      </w:r>
      <w:proofErr w:type="gramStart"/>
      <w:r w:rsidRPr="00281088">
        <w:rPr>
          <w:lang w:val="es-ES" w:eastAsia="en-GB"/>
        </w:rPr>
        <w:t>launch.json</w:t>
      </w:r>
      <w:proofErr w:type="gramEnd"/>
      <w:r w:rsidRPr="00281088">
        <w:rPr>
          <w:lang w:val="es-ES" w:eastAsia="en-GB"/>
        </w:rPr>
        <w:t xml:space="preserve"> en la </w:t>
      </w:r>
      <w:proofErr w:type="gramStart"/>
      <w:r w:rsidRPr="00281088">
        <w:rPr>
          <w:lang w:val="es-ES" w:eastAsia="en-GB"/>
        </w:rPr>
        <w:t>carpeta .vscode</w:t>
      </w:r>
      <w:proofErr w:type="gramEnd"/>
      <w:r w:rsidRPr="00281088">
        <w:rPr>
          <w:lang w:val="es-ES" w:eastAsia="en-GB"/>
        </w:rPr>
        <w:t xml:space="preserve"> con una configuración predeterminada. </w:t>
      </w:r>
    </w:p>
    <w:p w14:paraId="50FD55AE" w14:textId="5F7276D7" w:rsidR="00EF0B38" w:rsidRDefault="00EF0B38" w:rsidP="00EF0B38">
      <w:pPr>
        <w:tabs>
          <w:tab w:val="clear" w:pos="720"/>
        </w:tabs>
        <w:ind w:left="360"/>
        <w:jc w:val="center"/>
        <w:rPr>
          <w:lang w:val="es-ES" w:eastAsia="en-GB"/>
        </w:rPr>
      </w:pPr>
      <w:r>
        <w:rPr>
          <w:noProof/>
        </w:rPr>
        <w:lastRenderedPageBreak/>
        <w:drawing>
          <wp:inline distT="0" distB="0" distL="0" distR="0" wp14:anchorId="45460406" wp14:editId="6D8254DA">
            <wp:extent cx="5143500" cy="3409950"/>
            <wp:effectExtent l="0" t="0" r="0" b="0"/>
            <wp:docPr id="14283683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83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DA35" w14:textId="09CA4E6D" w:rsidR="00281088" w:rsidRPr="00281088" w:rsidRDefault="00281088" w:rsidP="00EF0B38">
      <w:pPr>
        <w:numPr>
          <w:ilvl w:val="0"/>
          <w:numId w:val="25"/>
        </w:numPr>
        <w:rPr>
          <w:lang w:val="es-ES" w:eastAsia="en-GB"/>
        </w:rPr>
      </w:pPr>
      <w:r w:rsidRPr="00281088">
        <w:rPr>
          <w:lang w:val="es-ES" w:eastAsia="en-GB"/>
        </w:rPr>
        <w:t xml:space="preserve">Un ejemplo </w:t>
      </w:r>
      <w:r w:rsidR="00EF0B38">
        <w:rPr>
          <w:lang w:val="es-ES" w:eastAsia="en-GB"/>
        </w:rPr>
        <w:t>de configuración sería</w:t>
      </w:r>
      <w:r w:rsidRPr="00281088">
        <w:rPr>
          <w:lang w:val="es-ES" w:eastAsia="en-GB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281088" w14:paraId="797372BD" w14:textId="77777777" w:rsidTr="00281088">
        <w:tc>
          <w:tcPr>
            <w:tcW w:w="9344" w:type="dxa"/>
          </w:tcPr>
          <w:p w14:paraId="759DD80C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>{</w:t>
            </w:r>
          </w:p>
          <w:p w14:paraId="437646F6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"version": "0.2.0",</w:t>
            </w:r>
          </w:p>
          <w:p w14:paraId="2B8D15EC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"configurations": [</w:t>
            </w:r>
          </w:p>
          <w:p w14:paraId="5E8ECE4F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{</w:t>
            </w:r>
          </w:p>
          <w:p w14:paraId="278D82CB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"name": ".NET Core Launch (console)",</w:t>
            </w:r>
          </w:p>
          <w:p w14:paraId="7ADF7445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"type": "coreclr",</w:t>
            </w:r>
          </w:p>
          <w:p w14:paraId="697C62B1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"request": "launch",</w:t>
            </w:r>
          </w:p>
          <w:p w14:paraId="63E3023B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"preLaunchTask": "build",</w:t>
            </w:r>
          </w:p>
          <w:p w14:paraId="16D97AC9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"program": "${workspaceFolder}/bin/Debug/net7.0/MiProyecto.dll",</w:t>
            </w:r>
          </w:p>
          <w:p w14:paraId="30483355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"args": [],</w:t>
            </w:r>
          </w:p>
          <w:p w14:paraId="5CE61433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"cwd": "${workspaceFolder}",</w:t>
            </w:r>
          </w:p>
          <w:p w14:paraId="01A1DDF2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"console": "internalConsole",</w:t>
            </w:r>
          </w:p>
          <w:p w14:paraId="39CC323B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    "stopAtEntry": false</w:t>
            </w:r>
          </w:p>
          <w:p w14:paraId="69AFC671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    }</w:t>
            </w:r>
          </w:p>
          <w:p w14:paraId="175CCD85" w14:textId="77777777" w:rsidR="00281088" w:rsidRPr="00281088" w:rsidRDefault="00281088" w:rsidP="00281088">
            <w:pPr>
              <w:tabs>
                <w:tab w:val="clear" w:pos="720"/>
              </w:tabs>
              <w:ind w:left="360"/>
              <w:rPr>
                <w:lang w:val="es-ES_tradnl" w:eastAsia="en-GB"/>
              </w:rPr>
            </w:pPr>
            <w:r w:rsidRPr="00281088">
              <w:rPr>
                <w:lang w:val="es-ES_tradnl" w:eastAsia="en-GB"/>
              </w:rPr>
              <w:t xml:space="preserve">    ]</w:t>
            </w:r>
          </w:p>
          <w:p w14:paraId="558F671C" w14:textId="25A17155" w:rsidR="00281088" w:rsidRPr="00281088" w:rsidRDefault="00281088" w:rsidP="00281088">
            <w:pPr>
              <w:tabs>
                <w:tab w:val="clear" w:pos="720"/>
              </w:tabs>
              <w:rPr>
                <w:lang w:val="es-ES_tradnl" w:eastAsia="en-GB"/>
              </w:rPr>
            </w:pPr>
            <w:r>
              <w:rPr>
                <w:lang w:val="es-ES_tradnl" w:eastAsia="en-GB"/>
              </w:rPr>
              <w:t xml:space="preserve">      </w:t>
            </w:r>
            <w:r w:rsidRPr="00281088">
              <w:rPr>
                <w:lang w:val="es-ES_tradnl" w:eastAsia="en-GB"/>
              </w:rPr>
              <w:t>}</w:t>
            </w:r>
          </w:p>
        </w:tc>
      </w:tr>
    </w:tbl>
    <w:p w14:paraId="4298BD8F" w14:textId="77777777" w:rsidR="00281088" w:rsidRDefault="00281088" w:rsidP="003524D6">
      <w:pPr>
        <w:rPr>
          <w:lang w:val="es-ES_tradnl" w:eastAsia="en-GB"/>
        </w:rPr>
      </w:pPr>
    </w:p>
    <w:sectPr w:rsidR="00281088" w:rsidSect="009F72A3">
      <w:pgSz w:w="11906" w:h="16838" w:code="9"/>
      <w:pgMar w:top="777" w:right="1134" w:bottom="851" w:left="1418" w:header="680" w:footer="32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B989E" w14:textId="77777777" w:rsidR="003D2942" w:rsidRDefault="003D2942" w:rsidP="001939F5">
      <w:pPr>
        <w:spacing w:after="0"/>
      </w:pPr>
      <w:r>
        <w:separator/>
      </w:r>
    </w:p>
  </w:endnote>
  <w:endnote w:type="continuationSeparator" w:id="0">
    <w:p w14:paraId="4B5402BC" w14:textId="77777777" w:rsidR="003D2942" w:rsidRDefault="003D2942" w:rsidP="001939F5">
      <w:pPr>
        <w:spacing w:after="0"/>
      </w:pPr>
      <w:r>
        <w:continuationSeparator/>
      </w:r>
    </w:p>
  </w:endnote>
  <w:endnote w:type="continuationNotice" w:id="1">
    <w:p w14:paraId="371C1E19" w14:textId="77777777" w:rsidR="003D2942" w:rsidRDefault="003D294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Títulos en al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raphik">
    <w:altName w:val="Calibri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3231642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1E52348" w14:textId="77777777" w:rsidR="00314843" w:rsidRPr="00770432" w:rsidRDefault="00314843" w:rsidP="00CF5372">
        <w:pPr>
          <w:ind w:right="360"/>
          <w:jc w:val="left"/>
          <w:rPr>
            <w:color w:val="006FFF"/>
            <w:sz w:val="20"/>
            <w:szCs w:val="24"/>
          </w:rPr>
        </w:pP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78723" behindDoc="0" locked="0" layoutInCell="1" allowOverlap="1" wp14:anchorId="4D6AE758" wp14:editId="1939F1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</wp:posOffset>
                  </wp:positionV>
                  <wp:extent cx="5715000" cy="0"/>
                  <wp:effectExtent l="0" t="0" r="0" b="0"/>
                  <wp:wrapNone/>
                  <wp:docPr id="137516816" name="Conector recto 1375168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6FFF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D199FEF" id="Conector recto 137516816" o:spid="_x0000_s1026" style="position:absolute;z-index:25167872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" strokecolor="#006fff">
                  <o:lock v:ext="edit" shapetype="f"/>
                </v:line>
              </w:pict>
            </mc:Fallback>
          </mc:AlternateContent>
        </w:r>
      </w:p>
      <w:p w14:paraId="5E876782" w14:textId="77777777" w:rsidR="00314843" w:rsidRPr="00075473" w:rsidRDefault="00314843" w:rsidP="00CF5372">
        <w:pPr>
          <w:framePr w:wrap="none" w:vAnchor="text" w:hAnchor="page" w:x="10352" w:y="305"/>
          <w:tabs>
            <w:tab w:val="center" w:pos="4153"/>
            <w:tab w:val="right" w:pos="8306"/>
          </w:tabs>
          <w:spacing w:after="0"/>
          <w:jc w:val="left"/>
          <w:rPr>
            <w:color w:val="006FFF"/>
            <w:sz w:val="16"/>
            <w:szCs w:val="24"/>
            <w:lang w:val="es-ES"/>
          </w:rPr>
        </w:pPr>
      </w:p>
      <w:p w14:paraId="0B9AC4B7" w14:textId="77777777" w:rsidR="00314843" w:rsidRPr="00075473" w:rsidRDefault="00314843" w:rsidP="00CF5372">
        <w:pPr>
          <w:tabs>
            <w:tab w:val="center" w:pos="4153"/>
            <w:tab w:val="left" w:pos="7470"/>
          </w:tabs>
          <w:spacing w:after="0"/>
          <w:jc w:val="left"/>
          <w:rPr>
            <w:color w:val="006FFF"/>
            <w:sz w:val="16"/>
            <w:szCs w:val="24"/>
            <w:lang w:val="es-ES"/>
          </w:rPr>
        </w:pPr>
        <w:r w:rsidRPr="00075473">
          <w:rPr>
            <w:color w:val="006FFF"/>
            <w:spacing w:val="-2"/>
            <w:sz w:val="16"/>
            <w:szCs w:val="24"/>
            <w:lang w:val="es-ES"/>
          </w:rPr>
          <w:t>Piqueras, 31, 4ª planta</w:t>
        </w:r>
        <w:r w:rsidRPr="00075473">
          <w:rPr>
            <w:rFonts w:ascii="Graphik" w:hAnsi="Graphik"/>
            <w:color w:val="006FFF"/>
            <w:sz w:val="16"/>
            <w:szCs w:val="12"/>
            <w:lang w:val="es-ES" w:eastAsia="es-ES_tradnl"/>
          </w:rPr>
          <w:t xml:space="preserve"> – </w:t>
        </w:r>
        <w:r w:rsidRPr="00075473">
          <w:rPr>
            <w:color w:val="006FFF"/>
            <w:spacing w:val="-2"/>
            <w:sz w:val="16"/>
            <w:szCs w:val="24"/>
            <w:lang w:val="es-ES"/>
          </w:rPr>
          <w:t>26006 Logroño, La Rioja</w:t>
        </w:r>
        <w:r w:rsidRPr="00075473">
          <w:rPr>
            <w:rFonts w:ascii="Graphik" w:hAnsi="Graphik"/>
            <w:color w:val="006FFF"/>
            <w:sz w:val="16"/>
            <w:szCs w:val="12"/>
            <w:lang w:val="es-ES" w:eastAsia="es-ES_tradnl"/>
          </w:rPr>
          <w:t xml:space="preserve"> – </w:t>
        </w:r>
        <w:r w:rsidRPr="00075473">
          <w:rPr>
            <w:color w:val="006FFF"/>
            <w:spacing w:val="-2"/>
            <w:sz w:val="16"/>
            <w:szCs w:val="24"/>
            <w:lang w:val="es-ES"/>
          </w:rPr>
          <w:t>T. +34 941 248 90</w:t>
        </w:r>
        <w:r w:rsidRPr="00075473">
          <w:rPr>
            <w:color w:val="006FFF"/>
            <w:spacing w:val="-2"/>
            <w:sz w:val="16"/>
            <w:szCs w:val="24"/>
            <w:lang w:val="es-ES"/>
          </w:rPr>
          <w:br/>
        </w:r>
        <w:r w:rsidRPr="00075473">
          <w:rPr>
            <w:rFonts w:ascii="Roboto" w:hAnsi="Roboto"/>
            <w:b/>
            <w:bCs/>
            <w:color w:val="006FFF"/>
            <w:spacing w:val="-2"/>
            <w:lang w:val="es-ES"/>
          </w:rPr>
          <w:t>gnoss.com</w:t>
        </w:r>
      </w:p>
    </w:sdtContent>
  </w:sdt>
  <w:p w14:paraId="4B7955D4" w14:textId="77777777" w:rsidR="00314843" w:rsidRPr="00075473" w:rsidRDefault="00314843" w:rsidP="004433C2">
    <w:pPr>
      <w:pStyle w:val="Piedepgina"/>
      <w:ind w:left="567"/>
      <w:jc w:val="left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30F08" w14:textId="77777777" w:rsidR="00314843" w:rsidRPr="006F5F84" w:rsidRDefault="00314843" w:rsidP="00B809E0">
    <w:pPr>
      <w:rPr>
        <w:color w:val="006F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7699" behindDoc="0" locked="0" layoutInCell="1" allowOverlap="1" wp14:anchorId="5F043FC9" wp14:editId="410FDE8E">
              <wp:simplePos x="0" y="0"/>
              <wp:positionH relativeFrom="page">
                <wp:align>center</wp:align>
              </wp:positionH>
              <wp:positionV relativeFrom="paragraph">
                <wp:posOffset>-25879</wp:posOffset>
              </wp:positionV>
              <wp:extent cx="5715000" cy="0"/>
              <wp:effectExtent l="0" t="0" r="0" b="0"/>
              <wp:wrapNone/>
              <wp:docPr id="2109703626" name="Conector recto 21097036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rgbClr val="006FFF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99CB6" id="Conector recto 2109703626" o:spid="_x0000_s1026" style="position:absolute;z-index:251677699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text;mso-width-percent:0;mso-height-percent:0;mso-width-relative:page;mso-height-relative:page" from="0,-2.05pt" to="450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" strokecolor="#006fff" strokeweight=".5pt">
              <v:stroke joinstyle="miter"/>
              <o:lock v:ext="edit" shapetype="f"/>
              <w10:wrap anchorx="page"/>
            </v:line>
          </w:pict>
        </mc:Fallback>
      </mc:AlternateContent>
    </w:r>
  </w:p>
  <w:p w14:paraId="07D48E96" w14:textId="77777777" w:rsidR="00314843" w:rsidRPr="00075473" w:rsidRDefault="00314843" w:rsidP="00A10B21">
    <w:pPr>
      <w:pStyle w:val="Piedepgina"/>
      <w:ind w:left="851"/>
      <w:jc w:val="left"/>
      <w:rPr>
        <w:lang w:val="es-ES"/>
      </w:rPr>
    </w:pPr>
    <w:r w:rsidRPr="004433C2">
      <w:rPr>
        <w:color w:val="006FFF"/>
        <w:sz w:val="16"/>
        <w:szCs w:val="22"/>
        <w:lang w:val="es-ES_tradnl"/>
      </w:rPr>
      <w:t>Piqueras, 31, 4ª planta – 26006 Logroño, La Rioja – T. +34 941 248 90</w:t>
    </w:r>
    <w:r w:rsidRPr="00075473">
      <w:rPr>
        <w:lang w:val="es-ES"/>
      </w:rPr>
      <w:br/>
    </w:r>
    <w:r w:rsidRPr="004433C2">
      <w:rPr>
        <w:rStyle w:val="s1"/>
        <w:rFonts w:ascii="Roboto" w:hAnsi="Roboto"/>
        <w:b/>
        <w:bCs/>
        <w:color w:val="006FFF"/>
        <w:sz w:val="22"/>
        <w:szCs w:val="22"/>
        <w:lang w:val="es-ES_tradnl"/>
      </w:rPr>
      <w:t>gnoss.com</w:t>
    </w:r>
  </w:p>
  <w:p w14:paraId="006EBA88" w14:textId="77777777" w:rsidR="00314843" w:rsidRPr="00075473" w:rsidRDefault="00314843">
    <w:pPr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64298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B93A77B" w14:textId="77777777" w:rsidR="00CF5372" w:rsidRPr="00770432" w:rsidRDefault="00CF5372" w:rsidP="00CF5372">
        <w:pPr>
          <w:ind w:right="360"/>
          <w:jc w:val="left"/>
          <w:rPr>
            <w:color w:val="006FFF"/>
            <w:sz w:val="20"/>
            <w:szCs w:val="24"/>
          </w:rPr>
        </w:pP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69507" behindDoc="0" locked="0" layoutInCell="1" allowOverlap="1" wp14:anchorId="3B90D593" wp14:editId="3E5E4A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</wp:posOffset>
                  </wp:positionV>
                  <wp:extent cx="5715000" cy="0"/>
                  <wp:effectExtent l="0" t="0" r="0" b="0"/>
                  <wp:wrapNone/>
                  <wp:docPr id="2" name="Conector rec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6FFF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906A4F3" id="Conector recto 2" o:spid="_x0000_s1026" style="position:absolute;z-index:25166950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" strokecolor="#006fff">
                  <o:lock v:ext="edit" shapetype="f"/>
                </v:line>
              </w:pict>
            </mc:Fallback>
          </mc:AlternateContent>
        </w:r>
      </w:p>
      <w:sdt>
        <w:sdtPr>
          <w:rPr>
            <w:color w:val="006FFF"/>
            <w:sz w:val="16"/>
            <w:szCs w:val="24"/>
          </w:rPr>
          <w:id w:val="1586190101"/>
          <w:docPartObj>
            <w:docPartGallery w:val="Page Numbers (Bottom of Page)"/>
            <w:docPartUnique/>
          </w:docPartObj>
        </w:sdtPr>
        <w:sdtContent>
          <w:p w14:paraId="3A8CDB52" w14:textId="77777777" w:rsidR="00CF5372" w:rsidRPr="00075473" w:rsidRDefault="00CF5372" w:rsidP="00CF5372">
            <w:pPr>
              <w:framePr w:wrap="none" w:vAnchor="text" w:hAnchor="page" w:x="10352" w:y="305"/>
              <w:tabs>
                <w:tab w:val="center" w:pos="4153"/>
                <w:tab w:val="right" w:pos="8306"/>
              </w:tabs>
              <w:spacing w:after="0"/>
              <w:jc w:val="left"/>
              <w:rPr>
                <w:color w:val="006FFF"/>
                <w:sz w:val="16"/>
                <w:szCs w:val="24"/>
                <w:lang w:val="es-ES"/>
              </w:rPr>
            </w:pPr>
            <w:r w:rsidRPr="00770432">
              <w:rPr>
                <w:b/>
                <w:color w:val="006FFF"/>
                <w:sz w:val="16"/>
                <w:szCs w:val="24"/>
              </w:rPr>
              <w:fldChar w:fldCharType="begin"/>
            </w:r>
            <w:r w:rsidRPr="00075473">
              <w:rPr>
                <w:b/>
                <w:color w:val="006FFF"/>
                <w:sz w:val="16"/>
                <w:szCs w:val="24"/>
                <w:lang w:val="es-ES"/>
              </w:rPr>
              <w:instrText xml:space="preserve"> PAGE </w:instrText>
            </w:r>
            <w:r w:rsidRPr="00770432">
              <w:rPr>
                <w:b/>
                <w:color w:val="006FFF"/>
                <w:sz w:val="16"/>
                <w:szCs w:val="24"/>
              </w:rPr>
              <w:fldChar w:fldCharType="separate"/>
            </w:r>
            <w:r w:rsidRPr="00075473">
              <w:rPr>
                <w:b/>
                <w:color w:val="006FFF"/>
                <w:sz w:val="16"/>
                <w:szCs w:val="24"/>
                <w:lang w:val="es-ES"/>
              </w:rPr>
              <w:t>7</w:t>
            </w:r>
            <w:r w:rsidRPr="00770432">
              <w:rPr>
                <w:b/>
                <w:color w:val="006FFF"/>
                <w:sz w:val="16"/>
                <w:szCs w:val="24"/>
              </w:rPr>
              <w:fldChar w:fldCharType="end"/>
            </w:r>
          </w:p>
        </w:sdtContent>
      </w:sdt>
      <w:p w14:paraId="48C6B720" w14:textId="77777777" w:rsidR="00CF5372" w:rsidRPr="00075473" w:rsidRDefault="00CF5372" w:rsidP="00CF5372">
        <w:pPr>
          <w:tabs>
            <w:tab w:val="center" w:pos="4153"/>
            <w:tab w:val="left" w:pos="7470"/>
          </w:tabs>
          <w:spacing w:after="0"/>
          <w:jc w:val="left"/>
          <w:rPr>
            <w:color w:val="006FFF"/>
            <w:sz w:val="16"/>
            <w:szCs w:val="24"/>
            <w:lang w:val="es-ES"/>
          </w:rPr>
        </w:pPr>
        <w:r w:rsidRPr="00075473">
          <w:rPr>
            <w:color w:val="006FFF"/>
            <w:spacing w:val="-2"/>
            <w:sz w:val="16"/>
            <w:szCs w:val="24"/>
            <w:lang w:val="es-ES"/>
          </w:rPr>
          <w:t>Piqueras, 31, 4ª planta</w:t>
        </w:r>
        <w:r w:rsidRPr="00075473">
          <w:rPr>
            <w:rFonts w:ascii="Graphik" w:hAnsi="Graphik"/>
            <w:color w:val="006FFF"/>
            <w:sz w:val="16"/>
            <w:szCs w:val="12"/>
            <w:lang w:val="es-ES" w:eastAsia="es-ES_tradnl"/>
          </w:rPr>
          <w:t xml:space="preserve"> – </w:t>
        </w:r>
        <w:r w:rsidRPr="00075473">
          <w:rPr>
            <w:color w:val="006FFF"/>
            <w:spacing w:val="-2"/>
            <w:sz w:val="16"/>
            <w:szCs w:val="24"/>
            <w:lang w:val="es-ES"/>
          </w:rPr>
          <w:t>26006 Logroño, La Rioja</w:t>
        </w:r>
        <w:r w:rsidRPr="00075473">
          <w:rPr>
            <w:rFonts w:ascii="Graphik" w:hAnsi="Graphik"/>
            <w:color w:val="006FFF"/>
            <w:sz w:val="16"/>
            <w:szCs w:val="12"/>
            <w:lang w:val="es-ES" w:eastAsia="es-ES_tradnl"/>
          </w:rPr>
          <w:t xml:space="preserve"> – </w:t>
        </w:r>
        <w:r w:rsidRPr="00075473">
          <w:rPr>
            <w:color w:val="006FFF"/>
            <w:spacing w:val="-2"/>
            <w:sz w:val="16"/>
            <w:szCs w:val="24"/>
            <w:lang w:val="es-ES"/>
          </w:rPr>
          <w:t>T. +34 941 248 90</w:t>
        </w:r>
        <w:r w:rsidRPr="00075473">
          <w:rPr>
            <w:color w:val="006FFF"/>
            <w:spacing w:val="-2"/>
            <w:sz w:val="16"/>
            <w:szCs w:val="24"/>
            <w:lang w:val="es-ES"/>
          </w:rPr>
          <w:br/>
        </w:r>
        <w:r w:rsidRPr="00075473">
          <w:rPr>
            <w:rFonts w:ascii="Roboto" w:hAnsi="Roboto"/>
            <w:b/>
            <w:bCs/>
            <w:color w:val="006FFF"/>
            <w:spacing w:val="-2"/>
            <w:lang w:val="es-ES"/>
          </w:rPr>
          <w:t>gnoss.com</w:t>
        </w:r>
      </w:p>
    </w:sdtContent>
  </w:sdt>
  <w:p w14:paraId="0A6C1467" w14:textId="77777777" w:rsidR="004433C2" w:rsidRPr="00075473" w:rsidRDefault="004433C2" w:rsidP="004433C2">
    <w:pPr>
      <w:pStyle w:val="Piedepgina"/>
      <w:ind w:left="567"/>
      <w:jc w:val="left"/>
      <w:rPr>
        <w:lang w:val="es-E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24CEA" w14:textId="77777777" w:rsidR="00B809E0" w:rsidRPr="006F5F84" w:rsidRDefault="00B809E0" w:rsidP="00B809E0">
    <w:pPr>
      <w:rPr>
        <w:color w:val="006F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9" behindDoc="0" locked="0" layoutInCell="1" allowOverlap="1" wp14:anchorId="4264E795" wp14:editId="34151333">
              <wp:simplePos x="0" y="0"/>
              <wp:positionH relativeFrom="page">
                <wp:align>center</wp:align>
              </wp:positionH>
              <wp:positionV relativeFrom="paragraph">
                <wp:posOffset>-25879</wp:posOffset>
              </wp:positionV>
              <wp:extent cx="5715000" cy="0"/>
              <wp:effectExtent l="0" t="0" r="0" b="0"/>
              <wp:wrapNone/>
              <wp:docPr id="27" name="Conector rec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rgbClr val="006FFF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047BA" id="Conector recto 27" o:spid="_x0000_s1026" style="position:absolute;z-index:251662339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text;mso-width-percent:0;mso-height-percent:0;mso-width-relative:page;mso-height-relative:page" from="0,-2.05pt" to="450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" strokecolor="#006fff" strokeweight=".5pt">
              <v:stroke joinstyle="miter"/>
              <o:lock v:ext="edit" shapetype="f"/>
              <w10:wrap anchorx="page"/>
            </v:line>
          </w:pict>
        </mc:Fallback>
      </mc:AlternateContent>
    </w:r>
  </w:p>
  <w:p w14:paraId="46BD6547" w14:textId="77777777" w:rsidR="003B6E8D" w:rsidRPr="00075473" w:rsidRDefault="00B809E0" w:rsidP="00A10B21">
    <w:pPr>
      <w:pStyle w:val="Piedepgina"/>
      <w:ind w:left="851"/>
      <w:jc w:val="left"/>
      <w:rPr>
        <w:lang w:val="es-ES"/>
      </w:rPr>
    </w:pPr>
    <w:r w:rsidRPr="004433C2">
      <w:rPr>
        <w:color w:val="006FFF"/>
        <w:sz w:val="16"/>
        <w:szCs w:val="22"/>
        <w:lang w:val="es-ES_tradnl"/>
      </w:rPr>
      <w:t>Piqueras, 31, 4ª planta – 26006 Logroño, La Rioja – T. +34 941 248 90</w:t>
    </w:r>
    <w:r w:rsidRPr="00075473">
      <w:rPr>
        <w:lang w:val="es-ES"/>
      </w:rPr>
      <w:br/>
    </w:r>
    <w:r w:rsidRPr="004433C2">
      <w:rPr>
        <w:rStyle w:val="s1"/>
        <w:rFonts w:ascii="Roboto" w:hAnsi="Roboto"/>
        <w:b/>
        <w:bCs/>
        <w:color w:val="006FFF"/>
        <w:sz w:val="22"/>
        <w:szCs w:val="22"/>
        <w:lang w:val="es-ES_tradnl"/>
      </w:rPr>
      <w:t>gnoss.com</w:t>
    </w:r>
  </w:p>
  <w:p w14:paraId="6AE33E71" w14:textId="77777777" w:rsidR="004433C2" w:rsidRPr="00075473" w:rsidRDefault="004433C2">
    <w:pPr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E658E" w14:textId="77777777" w:rsidR="003D2942" w:rsidRDefault="003D2942" w:rsidP="001939F5">
      <w:pPr>
        <w:spacing w:after="0"/>
      </w:pPr>
      <w:r>
        <w:separator/>
      </w:r>
    </w:p>
  </w:footnote>
  <w:footnote w:type="continuationSeparator" w:id="0">
    <w:p w14:paraId="5CB31A70" w14:textId="77777777" w:rsidR="003D2942" w:rsidRDefault="003D2942" w:rsidP="001939F5">
      <w:pPr>
        <w:spacing w:after="0"/>
      </w:pPr>
      <w:r>
        <w:continuationSeparator/>
      </w:r>
    </w:p>
  </w:footnote>
  <w:footnote w:type="continuationNotice" w:id="1">
    <w:p w14:paraId="43AB51C0" w14:textId="77777777" w:rsidR="003D2942" w:rsidRDefault="003D294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D1D57" w14:textId="77777777" w:rsidR="00314843" w:rsidRDefault="00314843" w:rsidP="00805844">
    <w:pPr>
      <w:pStyle w:val="Encabezado"/>
      <w:ind w:left="567"/>
      <w:rPr>
        <w:rStyle w:val="s1"/>
        <w:sz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80771" behindDoc="0" locked="0" layoutInCell="1" allowOverlap="1" wp14:anchorId="2BFE620A" wp14:editId="5903DD97">
              <wp:simplePos x="0" y="0"/>
              <wp:positionH relativeFrom="margin">
                <wp:posOffset>3808730</wp:posOffset>
              </wp:positionH>
              <wp:positionV relativeFrom="paragraph">
                <wp:posOffset>4445</wp:posOffset>
              </wp:positionV>
              <wp:extent cx="2346325" cy="318770"/>
              <wp:effectExtent l="0" t="0" r="0" b="5080"/>
              <wp:wrapNone/>
              <wp:docPr id="43581191" name="Cuadro de texto 43581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318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03E4AC" w14:textId="77777777" w:rsidR="00314843" w:rsidRPr="000F4358" w:rsidRDefault="00314843" w:rsidP="0050524C">
                          <w:pPr>
                            <w:jc w:val="right"/>
                            <w:rPr>
                              <w:color w:val="F51E2D"/>
                              <w:sz w:val="18"/>
                              <w:szCs w:val="18"/>
                            </w:rPr>
                          </w:pPr>
                          <w:r w:rsidRPr="000F4358">
                            <w:rPr>
                              <w:b/>
                              <w:color w:val="F51E2D"/>
                              <w:sz w:val="18"/>
                              <w:szCs w:val="18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FE620A" id="_x0000_t202" coordsize="21600,21600" o:spt="202" path="m,l,21600r21600,l21600,xe">
              <v:stroke joinstyle="miter"/>
              <v:path gradientshapeok="t" o:connecttype="rect"/>
            </v:shapetype>
            <v:shape id="Cuadro de texto 43581191" o:spid="_x0000_s1026" type="#_x0000_t202" style="position:absolute;left:0;text-align:left;margin-left:299.9pt;margin-top:.35pt;width:184.75pt;height:25.1pt;z-index:2516807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" stroked="f">
              <v:textbox>
                <w:txbxContent>
                  <w:p w14:paraId="4C03E4AC" w14:textId="77777777" w:rsidR="00314843" w:rsidRPr="000F4358" w:rsidRDefault="00314843" w:rsidP="0050524C">
                    <w:pPr>
                      <w:jc w:val="right"/>
                      <w:rPr>
                        <w:color w:val="F51E2D"/>
                        <w:sz w:val="18"/>
                        <w:szCs w:val="18"/>
                      </w:rPr>
                    </w:pPr>
                    <w:r w:rsidRPr="000F4358">
                      <w:rPr>
                        <w:b/>
                        <w:color w:val="F51E2D"/>
                        <w:sz w:val="18"/>
                        <w:szCs w:val="18"/>
                      </w:rPr>
                      <w:t>CONFIDENCIAL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ES_tradnl"/>
      </w:rPr>
      <w:drawing>
        <wp:inline distT="0" distB="0" distL="0" distR="0" wp14:anchorId="0458E065" wp14:editId="60A543CD">
          <wp:extent cx="885402" cy="254325"/>
          <wp:effectExtent l="0" t="0" r="3810" b="0"/>
          <wp:docPr id="1738934775" name="Imagen 1738934775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Un dibujo de un perr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98" r="4065"/>
                  <a:stretch/>
                </pic:blipFill>
                <pic:spPr bwMode="auto">
                  <a:xfrm>
                    <a:off x="0" y="0"/>
                    <a:ext cx="885402" cy="25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C0B584A" w14:textId="3308ECFF" w:rsidR="00314843" w:rsidRPr="004918A7" w:rsidRDefault="004918A7" w:rsidP="004918A7">
    <w:pPr>
      <w:rPr>
        <w:color w:val="006FFD"/>
        <w:spacing w:val="-2"/>
        <w:sz w:val="18"/>
        <w:lang w:val="es-ES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9747" behindDoc="0" locked="0" layoutInCell="1" allowOverlap="1" wp14:anchorId="3F2709C2" wp14:editId="57AE1BBC">
              <wp:simplePos x="0" y="0"/>
              <wp:positionH relativeFrom="column">
                <wp:posOffset>381000</wp:posOffset>
              </wp:positionH>
              <wp:positionV relativeFrom="paragraph">
                <wp:posOffset>243840</wp:posOffset>
              </wp:positionV>
              <wp:extent cx="5715000" cy="0"/>
              <wp:effectExtent l="0" t="0" r="0" b="0"/>
              <wp:wrapNone/>
              <wp:docPr id="1847536135" name="Conector recto 1847536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rgbClr val="006FFF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6E807" id="Conector recto 1847536135" o:spid="_x0000_s1026" style="position:absolute;z-index:25167974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0pt,19.2pt" to="480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" strokecolor="#006fff" strokeweight=".5pt">
              <v:stroke joinstyle="miter"/>
              <o:lock v:ext="edit" shapetype="f"/>
            </v:line>
          </w:pict>
        </mc:Fallback>
      </mc:AlternateContent>
    </w:r>
    <w:r w:rsidR="00314843" w:rsidRPr="00EE61AA">
      <w:rPr>
        <w:rStyle w:val="s1"/>
        <w:color w:val="006FFD"/>
        <w:sz w:val="18"/>
        <w:lang w:val="es-ES"/>
      </w:rPr>
      <w:tab/>
    </w:r>
    <w:r w:rsidR="00314843" w:rsidRPr="00EE61AA">
      <w:rPr>
        <w:rStyle w:val="s1"/>
        <w:color w:val="006FFD"/>
        <w:sz w:val="18"/>
        <w:lang w:val="es-ES"/>
      </w:rPr>
      <w:tab/>
    </w:r>
    <w:r w:rsidR="00314843" w:rsidRPr="00EE61AA">
      <w:rPr>
        <w:rStyle w:val="s1"/>
        <w:color w:val="006FFD"/>
        <w:sz w:val="18"/>
        <w:lang w:val="es-ES"/>
      </w:rPr>
      <w:tab/>
    </w:r>
    <w:r w:rsidR="00314843" w:rsidRPr="00EE61AA">
      <w:rPr>
        <w:rStyle w:val="s1"/>
        <w:color w:val="006FFD"/>
        <w:sz w:val="18"/>
        <w:lang w:val="es-ES"/>
      </w:rPr>
      <w:tab/>
    </w:r>
    <w:r w:rsidR="00314843" w:rsidRPr="00EE61AA">
      <w:rPr>
        <w:rStyle w:val="s1"/>
        <w:color w:val="006FFD"/>
        <w:sz w:val="18"/>
        <w:lang w:val="es-ES"/>
      </w:rPr>
      <w:tab/>
    </w:r>
    <w:r w:rsidR="00314843" w:rsidRPr="00EE61AA">
      <w:rPr>
        <w:rStyle w:val="s1"/>
        <w:color w:val="006FFD"/>
        <w:sz w:val="18"/>
        <w:lang w:val="es-ES"/>
      </w:rPr>
      <w:tab/>
    </w:r>
    <w:r w:rsidR="00314843" w:rsidRPr="00EE61AA">
      <w:rPr>
        <w:rStyle w:val="s1"/>
        <w:color w:val="006FFD"/>
        <w:sz w:val="18"/>
        <w:lang w:val="es-ES"/>
      </w:rPr>
      <w:tab/>
    </w:r>
    <w:r w:rsidR="00314843" w:rsidRPr="00EE61AA">
      <w:rPr>
        <w:rStyle w:val="s1"/>
        <w:color w:val="006FFD"/>
        <w:sz w:val="18"/>
        <w:lang w:val="es-ES"/>
      </w:rPr>
      <w:tab/>
    </w:r>
    <w:r w:rsidR="00DD282C">
      <w:rPr>
        <w:rStyle w:val="s1"/>
        <w:color w:val="006FFD"/>
        <w:sz w:val="18"/>
        <w:lang w:val="es-ES"/>
      </w:rPr>
      <w:tab/>
    </w:r>
    <w:r w:rsidR="00DD282C">
      <w:rPr>
        <w:rStyle w:val="s1"/>
        <w:color w:val="006FFD"/>
        <w:sz w:val="18"/>
        <w:lang w:val="es-ES"/>
      </w:rPr>
      <w:tab/>
      <w:t xml:space="preserve">              </w:t>
    </w:r>
    <w:r w:rsidR="00DD282C" w:rsidRPr="00DD282C">
      <w:rPr>
        <w:rStyle w:val="s1"/>
        <w:color w:val="006FFD"/>
        <w:sz w:val="18"/>
        <w:lang w:val="es-ES"/>
      </w:rPr>
      <w:t>GNOSS Views con VSC</w:t>
    </w:r>
  </w:p>
  <w:p w14:paraId="3A46E5E0" w14:textId="77777777" w:rsidR="00314843" w:rsidRPr="004918A7" w:rsidRDefault="00314843" w:rsidP="0080584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EB081" w14:textId="77777777" w:rsidR="00314843" w:rsidRDefault="00314843">
    <w:pPr>
      <w:pStyle w:val="Encabezado"/>
      <w:ind w:left="567"/>
      <w:jc w:val="center"/>
    </w:pPr>
  </w:p>
  <w:p w14:paraId="1A861C75" w14:textId="77777777" w:rsidR="00314843" w:rsidRDefault="00314843" w:rsidP="00B809E0">
    <w:pPr>
      <w:pStyle w:val="Encabezado"/>
    </w:pPr>
  </w:p>
  <w:p w14:paraId="25FE74F2" w14:textId="77777777" w:rsidR="00314843" w:rsidRPr="00A2525F" w:rsidRDefault="00314843">
    <w:pPr>
      <w:pStyle w:val="Encabezado"/>
      <w:tabs>
        <w:tab w:val="clear" w:pos="720"/>
        <w:tab w:val="clear" w:pos="9026"/>
        <w:tab w:val="left" w:pos="4513"/>
      </w:tabs>
      <w:rPr>
        <w:lang w:val="es-E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A645F" w14:textId="77777777" w:rsidR="0050524C" w:rsidRDefault="0050524C" w:rsidP="0050524C">
    <w:pPr>
      <w:pStyle w:val="Encabezado"/>
      <w:rPr>
        <w:rStyle w:val="s1"/>
        <w:sz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72579" behindDoc="0" locked="0" layoutInCell="1" allowOverlap="1" wp14:anchorId="18D9D3F1" wp14:editId="77A47CAB">
              <wp:simplePos x="0" y="0"/>
              <wp:positionH relativeFrom="margin">
                <wp:posOffset>3354969</wp:posOffset>
              </wp:positionH>
              <wp:positionV relativeFrom="paragraph">
                <wp:posOffset>-35560</wp:posOffset>
              </wp:positionV>
              <wp:extent cx="2346325" cy="318770"/>
              <wp:effectExtent l="0" t="0" r="0" b="508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318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67134" w14:textId="77777777" w:rsidR="0050524C" w:rsidRPr="000F4358" w:rsidRDefault="0050524C" w:rsidP="0050524C">
                          <w:pPr>
                            <w:jc w:val="right"/>
                            <w:rPr>
                              <w:color w:val="F51E2D"/>
                              <w:sz w:val="18"/>
                              <w:szCs w:val="18"/>
                            </w:rPr>
                          </w:pPr>
                          <w:r w:rsidRPr="000F4358">
                            <w:rPr>
                              <w:b/>
                              <w:color w:val="F51E2D"/>
                              <w:sz w:val="18"/>
                              <w:szCs w:val="18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D9D3F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264.15pt;margin-top:-2.8pt;width:184.75pt;height:25.1pt;z-index:25167257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" stroked="f">
              <v:textbox>
                <w:txbxContent>
                  <w:p w14:paraId="5D467134" w14:textId="77777777" w:rsidR="0050524C" w:rsidRPr="000F4358" w:rsidRDefault="0050524C" w:rsidP="0050524C">
                    <w:pPr>
                      <w:jc w:val="right"/>
                      <w:rPr>
                        <w:color w:val="F51E2D"/>
                        <w:sz w:val="18"/>
                        <w:szCs w:val="18"/>
                      </w:rPr>
                    </w:pPr>
                    <w:r w:rsidRPr="000F4358">
                      <w:rPr>
                        <w:b/>
                        <w:color w:val="F51E2D"/>
                        <w:sz w:val="18"/>
                        <w:szCs w:val="18"/>
                      </w:rPr>
                      <w:t>CONFIDENCIAL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ES_tradnl"/>
      </w:rPr>
      <w:drawing>
        <wp:inline distT="0" distB="0" distL="0" distR="0" wp14:anchorId="7C4FAE31" wp14:editId="17DA9A98">
          <wp:extent cx="885402" cy="254325"/>
          <wp:effectExtent l="0" t="0" r="3810" b="0"/>
          <wp:docPr id="125727039" name="Imagen 125727039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Un dibujo de un perr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98" r="4065"/>
                  <a:stretch/>
                </pic:blipFill>
                <pic:spPr bwMode="auto">
                  <a:xfrm>
                    <a:off x="0" y="0"/>
                    <a:ext cx="885402" cy="25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7496165" w14:textId="77777777" w:rsidR="0050524C" w:rsidRDefault="0050524C" w:rsidP="0050524C">
    <w:pPr>
      <w:pStyle w:val="Piedepgina"/>
      <w:tabs>
        <w:tab w:val="clear" w:pos="4513"/>
        <w:tab w:val="clear" w:pos="9026"/>
      </w:tabs>
      <w:ind w:right="423"/>
      <w:jc w:val="right"/>
      <w:rPr>
        <w:rStyle w:val="s1"/>
        <w:color w:val="006FFD"/>
        <w:sz w:val="18"/>
      </w:rPr>
    </w:pPr>
    <w:r>
      <w:rPr>
        <w:rStyle w:val="s1"/>
        <w:color w:val="006FFD"/>
        <w:sz w:val="18"/>
      </w:rPr>
      <w:tab/>
    </w:r>
    <w:r>
      <w:rPr>
        <w:rStyle w:val="s1"/>
        <w:color w:val="006FFD"/>
        <w:sz w:val="18"/>
      </w:rPr>
      <w:tab/>
    </w:r>
    <w:r>
      <w:rPr>
        <w:rStyle w:val="s1"/>
        <w:color w:val="006FFD"/>
        <w:sz w:val="18"/>
      </w:rPr>
      <w:tab/>
    </w:r>
    <w:r>
      <w:rPr>
        <w:rStyle w:val="s1"/>
        <w:color w:val="006FFD"/>
        <w:sz w:val="18"/>
      </w:rPr>
      <w:tab/>
    </w:r>
    <w:r>
      <w:rPr>
        <w:rStyle w:val="s1"/>
        <w:color w:val="006FFD"/>
        <w:sz w:val="18"/>
      </w:rPr>
      <w:tab/>
    </w:r>
    <w:r>
      <w:rPr>
        <w:rStyle w:val="s1"/>
        <w:color w:val="006FFD"/>
        <w:sz w:val="18"/>
      </w:rPr>
      <w:tab/>
    </w:r>
    <w:r>
      <w:rPr>
        <w:rStyle w:val="s1"/>
        <w:color w:val="006FFD"/>
        <w:sz w:val="18"/>
      </w:rPr>
      <w:tab/>
    </w:r>
    <w:r>
      <w:rPr>
        <w:rStyle w:val="s1"/>
        <w:color w:val="006FFD"/>
        <w:sz w:val="18"/>
      </w:rPr>
      <w:tab/>
      <w:t xml:space="preserve">    </w:t>
    </w:r>
    <w:r w:rsidRPr="00CF5372">
      <w:rPr>
        <w:rStyle w:val="s1"/>
        <w:color w:val="006FFD"/>
        <w:sz w:val="18"/>
      </w:rPr>
      <w:t xml:space="preserve">Referencia/Título del </w:t>
    </w:r>
    <w:r>
      <w:rPr>
        <w:rStyle w:val="s1"/>
        <w:color w:val="006FFD"/>
        <w:sz w:val="18"/>
      </w:rPr>
      <w:t>documento</w:t>
    </w:r>
  </w:p>
  <w:p w14:paraId="052A4FCA" w14:textId="77777777" w:rsidR="0050524C" w:rsidRDefault="0050524C" w:rsidP="0050524C">
    <w:pPr>
      <w:pStyle w:val="Piedepgina"/>
      <w:tabs>
        <w:tab w:val="clear" w:pos="4513"/>
        <w:tab w:val="clear" w:pos="9026"/>
      </w:tabs>
      <w:ind w:right="423"/>
      <w:jc w:val="right"/>
    </w:pPr>
  </w:p>
  <w:p w14:paraId="4343A1AB" w14:textId="77777777" w:rsidR="003B6E8D" w:rsidRPr="0050524C" w:rsidRDefault="0050524C" w:rsidP="0050524C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5" behindDoc="0" locked="0" layoutInCell="1" allowOverlap="1" wp14:anchorId="38697862" wp14:editId="413C2629">
              <wp:simplePos x="0" y="0"/>
              <wp:positionH relativeFrom="column">
                <wp:posOffset>0</wp:posOffset>
              </wp:positionH>
              <wp:positionV relativeFrom="paragraph">
                <wp:posOffset>-1</wp:posOffset>
              </wp:positionV>
              <wp:extent cx="5715000" cy="0"/>
              <wp:effectExtent l="0" t="0" r="0" b="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rgbClr val="006FFF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E67CC" id="Conector recto 9" o:spid="_x0000_s1026" style="position:absolute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" strokecolor="#006fff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15A1"/>
    <w:multiLevelType w:val="multilevel"/>
    <w:tmpl w:val="0C0A001D"/>
    <w:styleLink w:val="Estilo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FFD"/>
      </w:rPr>
    </w:lvl>
    <w:lvl w:ilvl="1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  <w:color w:val="006FFD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006FFD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  <w:color w:val="006FFD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Wingdings 3" w:hAnsi="Wingdings 3" w:hint="default"/>
        <w:color w:val="006FFD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8E2162"/>
    <w:multiLevelType w:val="hybridMultilevel"/>
    <w:tmpl w:val="AC085778"/>
    <w:lvl w:ilvl="0" w:tplc="3CB45512">
      <w:start w:val="1"/>
      <w:numFmt w:val="bullet"/>
      <w:pStyle w:val="Listaconvietas5"/>
      <w:lvlText w:val=""/>
      <w:lvlJc w:val="left"/>
      <w:pPr>
        <w:ind w:left="1778" w:hanging="360"/>
      </w:pPr>
      <w:rPr>
        <w:rFonts w:ascii="Wingdings 3" w:hAnsi="Wingdings 3" w:hint="default"/>
        <w:color w:val="006FFD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D25771E"/>
    <w:multiLevelType w:val="hybridMultilevel"/>
    <w:tmpl w:val="3A4A7C82"/>
    <w:lvl w:ilvl="0" w:tplc="05644E0A">
      <w:start w:val="1"/>
      <w:numFmt w:val="bullet"/>
      <w:pStyle w:val="Listaconvietas3"/>
      <w:lvlText w:val=""/>
      <w:lvlJc w:val="left"/>
      <w:pPr>
        <w:ind w:left="2945" w:hanging="360"/>
      </w:pPr>
      <w:rPr>
        <w:rFonts w:ascii="Wingdings" w:hAnsi="Wingdings" w:hint="default"/>
        <w:color w:val="006FFD"/>
      </w:rPr>
    </w:lvl>
    <w:lvl w:ilvl="1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3" w15:restartNumberingAfterBreak="0">
    <w:nsid w:val="12F44196"/>
    <w:multiLevelType w:val="multilevel"/>
    <w:tmpl w:val="8C8C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36F8"/>
    <w:multiLevelType w:val="hybridMultilevel"/>
    <w:tmpl w:val="EE04A6F6"/>
    <w:lvl w:ilvl="0" w:tplc="F16A23D6">
      <w:start w:val="1"/>
      <w:numFmt w:val="decimal"/>
      <w:pStyle w:val="ListadeNumeracin3"/>
      <w:lvlText w:val="1.1.%1 "/>
      <w:lvlJc w:val="left"/>
      <w:pPr>
        <w:ind w:left="644" w:hanging="360"/>
      </w:pPr>
      <w:rPr>
        <w:rFonts w:hint="default"/>
        <w:color w:val="006FFF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250E5C"/>
    <w:multiLevelType w:val="hybridMultilevel"/>
    <w:tmpl w:val="F4667388"/>
    <w:lvl w:ilvl="0" w:tplc="9628F1A4">
      <w:start w:val="1"/>
      <w:numFmt w:val="decimal"/>
      <w:pStyle w:val="ListadeNumeracin"/>
      <w:lvlText w:val="%1."/>
      <w:lvlJc w:val="left"/>
      <w:pPr>
        <w:ind w:left="360" w:hanging="360"/>
      </w:pPr>
      <w:rPr>
        <w:rFonts w:hint="default"/>
        <w:color w:val="006FFF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41516A"/>
    <w:multiLevelType w:val="hybridMultilevel"/>
    <w:tmpl w:val="4954AA12"/>
    <w:lvl w:ilvl="0" w:tplc="1C763422">
      <w:start w:val="1"/>
      <w:numFmt w:val="bullet"/>
      <w:pStyle w:val="Listaconvietas"/>
      <w:lvlText w:val="n"/>
      <w:lvlJc w:val="left"/>
      <w:pPr>
        <w:ind w:left="360" w:hanging="360"/>
      </w:pPr>
      <w:rPr>
        <w:rFonts w:ascii="Wingdings" w:hAnsi="Wingdings" w:hint="default"/>
        <w:color w:val="006FFD"/>
      </w:rPr>
    </w:lvl>
    <w:lvl w:ilvl="1" w:tplc="DB6A10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D4703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A296D"/>
    <w:multiLevelType w:val="hybridMultilevel"/>
    <w:tmpl w:val="00DAF66E"/>
    <w:lvl w:ilvl="0" w:tplc="9B0CCC6A">
      <w:start w:val="1"/>
      <w:numFmt w:val="bullet"/>
      <w:pStyle w:val="Listaconvietas2"/>
      <w:lvlText w:val=""/>
      <w:lvlJc w:val="left"/>
      <w:pPr>
        <w:ind w:left="1004" w:hanging="360"/>
      </w:pPr>
      <w:rPr>
        <w:rFonts w:ascii="Symbol" w:hAnsi="Symbol" w:hint="default"/>
        <w:color w:val="006FFD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3855164"/>
    <w:multiLevelType w:val="multilevel"/>
    <w:tmpl w:val="814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D3CA7"/>
    <w:multiLevelType w:val="multilevel"/>
    <w:tmpl w:val="2434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43847"/>
    <w:multiLevelType w:val="multilevel"/>
    <w:tmpl w:val="32787680"/>
    <w:lvl w:ilvl="0">
      <w:start w:val="1"/>
      <w:numFmt w:val="decimal"/>
      <w:pStyle w:val="4Ttulo1-captulo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5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6Ttulo3"/>
      <w:suff w:val="space"/>
      <w:lvlText w:val="%1.%2.%3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7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8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48F587B"/>
    <w:multiLevelType w:val="multilevel"/>
    <w:tmpl w:val="45E6D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D5FDE"/>
    <w:multiLevelType w:val="multilevel"/>
    <w:tmpl w:val="0448909C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FFD"/>
      </w:rPr>
    </w:lvl>
    <w:lvl w:ilvl="1">
      <w:start w:val="1"/>
      <w:numFmt w:val="bullet"/>
      <w:lvlText w:val=""/>
      <w:lvlJc w:val="left"/>
      <w:pPr>
        <w:ind w:left="792" w:hanging="432"/>
      </w:pPr>
      <w:rPr>
        <w:rFonts w:ascii="Wingdings" w:hAnsi="Wingdings" w:hint="default"/>
        <w:color w:val="006FFD"/>
      </w:rPr>
    </w:lvl>
    <w:lvl w:ilvl="2">
      <w:start w:val="1"/>
      <w:numFmt w:val="bullet"/>
      <w:lvlText w:val=""/>
      <w:lvlJc w:val="left"/>
      <w:pPr>
        <w:ind w:left="1224" w:hanging="504"/>
      </w:pPr>
      <w:rPr>
        <w:rFonts w:ascii="Wingdings" w:hAnsi="Wingdings" w:hint="default"/>
        <w:color w:val="006FFD"/>
      </w:rPr>
    </w:lvl>
    <w:lvl w:ilvl="3">
      <w:start w:val="1"/>
      <w:numFmt w:val="bullet"/>
      <w:lvlText w:val=""/>
      <w:lvlJc w:val="left"/>
      <w:pPr>
        <w:ind w:left="1728" w:hanging="648"/>
      </w:pPr>
      <w:rPr>
        <w:rFonts w:ascii="Wingdings 3" w:hAnsi="Wingdings 3" w:hint="default"/>
        <w:color w:val="006FFD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6E62BD5"/>
    <w:multiLevelType w:val="multilevel"/>
    <w:tmpl w:val="AAE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A212B"/>
    <w:multiLevelType w:val="hybridMultilevel"/>
    <w:tmpl w:val="4DE6E924"/>
    <w:lvl w:ilvl="0" w:tplc="6FAC96C4">
      <w:start w:val="1"/>
      <w:numFmt w:val="decimal"/>
      <w:pStyle w:val="ListadeNumeracin2"/>
      <w:lvlText w:val="1.%1"/>
      <w:lvlJc w:val="left"/>
      <w:pPr>
        <w:ind w:left="720" w:hanging="360"/>
      </w:pPr>
      <w:rPr>
        <w:rFonts w:hint="default"/>
        <w:color w:val="006FF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3505C"/>
    <w:multiLevelType w:val="hybridMultilevel"/>
    <w:tmpl w:val="FCBEA2D4"/>
    <w:lvl w:ilvl="0" w:tplc="1CFE864C">
      <w:start w:val="1"/>
      <w:numFmt w:val="decimal"/>
      <w:pStyle w:val="ListaconNumeracin"/>
      <w:lvlText w:val="%1."/>
      <w:lvlJc w:val="left"/>
      <w:pPr>
        <w:ind w:left="720" w:hanging="360"/>
      </w:pPr>
      <w:rPr>
        <w:rFonts w:hint="default"/>
        <w:color w:val="006FF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A4C55"/>
    <w:multiLevelType w:val="multilevel"/>
    <w:tmpl w:val="3A2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A4906"/>
    <w:multiLevelType w:val="hybridMultilevel"/>
    <w:tmpl w:val="31585BBE"/>
    <w:lvl w:ilvl="0" w:tplc="0F72C9A8">
      <w:start w:val="1"/>
      <w:numFmt w:val="bullet"/>
      <w:pStyle w:val="Listaconvietas4"/>
      <w:lvlText w:val=""/>
      <w:lvlJc w:val="left"/>
      <w:pPr>
        <w:ind w:left="1103" w:hanging="360"/>
      </w:pPr>
      <w:rPr>
        <w:rFonts w:ascii="Wingdings" w:hAnsi="Wingdings" w:hint="default"/>
        <w:color w:val="006FFD"/>
      </w:rPr>
    </w:lvl>
    <w:lvl w:ilvl="1" w:tplc="0C0A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8" w15:restartNumberingAfterBreak="0">
    <w:nsid w:val="5C9205C7"/>
    <w:multiLevelType w:val="multilevel"/>
    <w:tmpl w:val="8FD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50904"/>
    <w:multiLevelType w:val="multilevel"/>
    <w:tmpl w:val="025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B32D7"/>
    <w:multiLevelType w:val="multilevel"/>
    <w:tmpl w:val="CEA4191C"/>
    <w:lvl w:ilvl="0">
      <w:start w:val="1"/>
      <w:numFmt w:val="decimal"/>
      <w:pStyle w:val="Ttulo1"/>
      <w:suff w:val="space"/>
      <w:lvlText w:val="%1"/>
      <w:lvlJc w:val="left"/>
      <w:pPr>
        <w:ind w:left="431" w:hanging="431"/>
      </w:pPr>
      <w:rPr>
        <w:rFonts w:ascii="Roboto" w:hAnsi="Roboto"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431" w:hanging="431"/>
      </w:pPr>
      <w:rPr>
        <w:rFonts w:ascii="Roboto" w:hAnsi="Roboto"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431" w:hanging="431"/>
      </w:pPr>
      <w:rPr>
        <w:rFonts w:ascii="Roboto" w:hAnsi="Roboto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431" w:hanging="431"/>
      </w:pPr>
      <w:rPr>
        <w:rFonts w:ascii="Roboto" w:hAnsi="Roboto" w:hint="default"/>
        <w:b w:val="0"/>
        <w:i w:val="0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431" w:hanging="431"/>
      </w:pPr>
      <w:rPr>
        <w:rFonts w:ascii="Roboto" w:hAnsi="Roboto" w:hint="default"/>
        <w:b w:val="0"/>
        <w:i w:val="0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431" w:hanging="431"/>
      </w:pPr>
      <w:rPr>
        <w:rFonts w:ascii="Roboto" w:hAnsi="Roboto"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431" w:hanging="431"/>
      </w:pPr>
      <w:rPr>
        <w:rFonts w:ascii="Roboto" w:hAnsi="Roboto"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431" w:hanging="431"/>
      </w:pPr>
      <w:rPr>
        <w:rFonts w:ascii="Roboto" w:hAnsi="Roboto"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431" w:hanging="431"/>
      </w:pPr>
      <w:rPr>
        <w:rFonts w:ascii="Roboto" w:hAnsi="Roboto" w:hint="default"/>
      </w:rPr>
    </w:lvl>
  </w:abstractNum>
  <w:abstractNum w:abstractNumId="21" w15:restartNumberingAfterBreak="0">
    <w:nsid w:val="75A62E05"/>
    <w:multiLevelType w:val="multilevel"/>
    <w:tmpl w:val="784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E4482"/>
    <w:multiLevelType w:val="hybridMultilevel"/>
    <w:tmpl w:val="C0785060"/>
    <w:styleLink w:val="WWNum3"/>
    <w:lvl w:ilvl="0" w:tplc="B13A7C94">
      <w:numFmt w:val="bullet"/>
      <w:lvlText w:val=""/>
      <w:lvlJc w:val="left"/>
      <w:rPr>
        <w:rFonts w:ascii="Wingdings" w:hAnsi="Wingdings"/>
        <w:color w:val="FD4703"/>
      </w:rPr>
    </w:lvl>
    <w:lvl w:ilvl="1" w:tplc="CDCA3F50">
      <w:start w:val="1"/>
      <w:numFmt w:val="decimal"/>
      <w:lvlText w:val="%2."/>
      <w:lvlJc w:val="left"/>
    </w:lvl>
    <w:lvl w:ilvl="2" w:tplc="472CCD08">
      <w:start w:val="1"/>
      <w:numFmt w:val="decimal"/>
      <w:lvlText w:val="%3."/>
      <w:lvlJc w:val="left"/>
    </w:lvl>
    <w:lvl w:ilvl="3" w:tplc="60A2B2FC">
      <w:start w:val="1"/>
      <w:numFmt w:val="decimal"/>
      <w:lvlText w:val="%4."/>
      <w:lvlJc w:val="left"/>
    </w:lvl>
    <w:lvl w:ilvl="4" w:tplc="E66A2910">
      <w:start w:val="1"/>
      <w:numFmt w:val="decimal"/>
      <w:lvlText w:val="%5."/>
      <w:lvlJc w:val="left"/>
    </w:lvl>
    <w:lvl w:ilvl="5" w:tplc="900C80B6">
      <w:start w:val="1"/>
      <w:numFmt w:val="decimal"/>
      <w:lvlText w:val="%6."/>
      <w:lvlJc w:val="left"/>
    </w:lvl>
    <w:lvl w:ilvl="6" w:tplc="3B16122E">
      <w:start w:val="1"/>
      <w:numFmt w:val="decimal"/>
      <w:lvlText w:val="%7."/>
      <w:lvlJc w:val="left"/>
    </w:lvl>
    <w:lvl w:ilvl="7" w:tplc="F426E148">
      <w:start w:val="1"/>
      <w:numFmt w:val="decimal"/>
      <w:lvlText w:val="%8."/>
      <w:lvlJc w:val="left"/>
    </w:lvl>
    <w:lvl w:ilvl="8" w:tplc="1A127EFA">
      <w:start w:val="1"/>
      <w:numFmt w:val="decimal"/>
      <w:lvlText w:val="%9."/>
      <w:lvlJc w:val="left"/>
    </w:lvl>
  </w:abstractNum>
  <w:num w:numId="1" w16cid:durableId="1437873050">
    <w:abstractNumId w:val="20"/>
  </w:num>
  <w:num w:numId="2" w16cid:durableId="1122460309">
    <w:abstractNumId w:val="22"/>
  </w:num>
  <w:num w:numId="3" w16cid:durableId="1606421582">
    <w:abstractNumId w:val="6"/>
  </w:num>
  <w:num w:numId="4" w16cid:durableId="1228959088">
    <w:abstractNumId w:val="7"/>
  </w:num>
  <w:num w:numId="5" w16cid:durableId="862519809">
    <w:abstractNumId w:val="2"/>
  </w:num>
  <w:num w:numId="6" w16cid:durableId="1770153829">
    <w:abstractNumId w:val="17"/>
  </w:num>
  <w:num w:numId="7" w16cid:durableId="2042585264">
    <w:abstractNumId w:val="1"/>
  </w:num>
  <w:num w:numId="8" w16cid:durableId="476336375">
    <w:abstractNumId w:val="15"/>
  </w:num>
  <w:num w:numId="9" w16cid:durableId="965892333">
    <w:abstractNumId w:val="14"/>
  </w:num>
  <w:num w:numId="10" w16cid:durableId="345524225">
    <w:abstractNumId w:val="4"/>
  </w:num>
  <w:num w:numId="11" w16cid:durableId="175458552">
    <w:abstractNumId w:val="5"/>
  </w:num>
  <w:num w:numId="12" w16cid:durableId="1522471408">
    <w:abstractNumId w:val="10"/>
  </w:num>
  <w:num w:numId="13" w16cid:durableId="452018322">
    <w:abstractNumId w:val="12"/>
  </w:num>
  <w:num w:numId="14" w16cid:durableId="800227006">
    <w:abstractNumId w:val="0"/>
  </w:num>
  <w:num w:numId="15" w16cid:durableId="1512062271">
    <w:abstractNumId w:val="13"/>
  </w:num>
  <w:num w:numId="16" w16cid:durableId="503470828">
    <w:abstractNumId w:val="16"/>
  </w:num>
  <w:num w:numId="17" w16cid:durableId="362247438">
    <w:abstractNumId w:val="19"/>
  </w:num>
  <w:num w:numId="18" w16cid:durableId="1486818001">
    <w:abstractNumId w:val="21"/>
  </w:num>
  <w:num w:numId="19" w16cid:durableId="1525947500">
    <w:abstractNumId w:val="3"/>
  </w:num>
  <w:num w:numId="20" w16cid:durableId="880552056">
    <w:abstractNumId w:val="8"/>
  </w:num>
  <w:num w:numId="21" w16cid:durableId="2052999570">
    <w:abstractNumId w:val="11"/>
  </w:num>
  <w:num w:numId="22" w16cid:durableId="46344325">
    <w:abstractNumId w:val="20"/>
  </w:num>
  <w:num w:numId="23" w16cid:durableId="1450513354">
    <w:abstractNumId w:val="20"/>
  </w:num>
  <w:num w:numId="24" w16cid:durableId="591863567">
    <w:abstractNumId w:val="18"/>
  </w:num>
  <w:num w:numId="25" w16cid:durableId="1677997742">
    <w:abstractNumId w:val="9"/>
  </w:num>
  <w:num w:numId="26" w16cid:durableId="1964118421">
    <w:abstractNumId w:val="20"/>
  </w:num>
  <w:num w:numId="27" w16cid:durableId="134876706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4A"/>
    <w:rsid w:val="000003F8"/>
    <w:rsid w:val="00000953"/>
    <w:rsid w:val="000010EA"/>
    <w:rsid w:val="000014E0"/>
    <w:rsid w:val="00001834"/>
    <w:rsid w:val="00001D64"/>
    <w:rsid w:val="00001D7B"/>
    <w:rsid w:val="000021CB"/>
    <w:rsid w:val="00002318"/>
    <w:rsid w:val="00002A26"/>
    <w:rsid w:val="00002B8D"/>
    <w:rsid w:val="000031E6"/>
    <w:rsid w:val="00003448"/>
    <w:rsid w:val="00004506"/>
    <w:rsid w:val="000046DF"/>
    <w:rsid w:val="000055A1"/>
    <w:rsid w:val="00006493"/>
    <w:rsid w:val="000068E4"/>
    <w:rsid w:val="00006A0F"/>
    <w:rsid w:val="00006B40"/>
    <w:rsid w:val="00006F1D"/>
    <w:rsid w:val="00007745"/>
    <w:rsid w:val="00007891"/>
    <w:rsid w:val="000078D8"/>
    <w:rsid w:val="00007A9E"/>
    <w:rsid w:val="000103D5"/>
    <w:rsid w:val="00010AC1"/>
    <w:rsid w:val="000112F5"/>
    <w:rsid w:val="00011E74"/>
    <w:rsid w:val="00011ED9"/>
    <w:rsid w:val="00012368"/>
    <w:rsid w:val="00012AC0"/>
    <w:rsid w:val="0001300B"/>
    <w:rsid w:val="00013016"/>
    <w:rsid w:val="0001316F"/>
    <w:rsid w:val="00013319"/>
    <w:rsid w:val="0001362E"/>
    <w:rsid w:val="000137D4"/>
    <w:rsid w:val="00013A6A"/>
    <w:rsid w:val="00014EB6"/>
    <w:rsid w:val="00015B8F"/>
    <w:rsid w:val="00015C52"/>
    <w:rsid w:val="00015C7A"/>
    <w:rsid w:val="00015D78"/>
    <w:rsid w:val="00015E65"/>
    <w:rsid w:val="000161AC"/>
    <w:rsid w:val="00016289"/>
    <w:rsid w:val="000162D1"/>
    <w:rsid w:val="00016375"/>
    <w:rsid w:val="000163DD"/>
    <w:rsid w:val="00016C6C"/>
    <w:rsid w:val="00016E2D"/>
    <w:rsid w:val="000175F7"/>
    <w:rsid w:val="000176B0"/>
    <w:rsid w:val="0001798A"/>
    <w:rsid w:val="000203AE"/>
    <w:rsid w:val="000207D4"/>
    <w:rsid w:val="00020F16"/>
    <w:rsid w:val="00020F7A"/>
    <w:rsid w:val="00021328"/>
    <w:rsid w:val="000214FE"/>
    <w:rsid w:val="00022005"/>
    <w:rsid w:val="00022007"/>
    <w:rsid w:val="00022B01"/>
    <w:rsid w:val="00022FC0"/>
    <w:rsid w:val="0002348D"/>
    <w:rsid w:val="000234C0"/>
    <w:rsid w:val="00023F5E"/>
    <w:rsid w:val="00024185"/>
    <w:rsid w:val="00024337"/>
    <w:rsid w:val="000245C5"/>
    <w:rsid w:val="00024BC3"/>
    <w:rsid w:val="00024CA4"/>
    <w:rsid w:val="00025193"/>
    <w:rsid w:val="00025549"/>
    <w:rsid w:val="00025627"/>
    <w:rsid w:val="000256AD"/>
    <w:rsid w:val="0002578F"/>
    <w:rsid w:val="00026303"/>
    <w:rsid w:val="00026401"/>
    <w:rsid w:val="000264D6"/>
    <w:rsid w:val="000265B7"/>
    <w:rsid w:val="00026A89"/>
    <w:rsid w:val="00026D4C"/>
    <w:rsid w:val="00026EFC"/>
    <w:rsid w:val="000271AB"/>
    <w:rsid w:val="0002755C"/>
    <w:rsid w:val="00027695"/>
    <w:rsid w:val="00027864"/>
    <w:rsid w:val="0003061F"/>
    <w:rsid w:val="00030D0D"/>
    <w:rsid w:val="00031577"/>
    <w:rsid w:val="00031C1E"/>
    <w:rsid w:val="00031F31"/>
    <w:rsid w:val="0003204B"/>
    <w:rsid w:val="000321E8"/>
    <w:rsid w:val="00032B95"/>
    <w:rsid w:val="00032E0C"/>
    <w:rsid w:val="0003322F"/>
    <w:rsid w:val="000337EF"/>
    <w:rsid w:val="000340E6"/>
    <w:rsid w:val="00034117"/>
    <w:rsid w:val="0003523E"/>
    <w:rsid w:val="00035E4E"/>
    <w:rsid w:val="00036563"/>
    <w:rsid w:val="00036627"/>
    <w:rsid w:val="00037877"/>
    <w:rsid w:val="000400F0"/>
    <w:rsid w:val="000401B8"/>
    <w:rsid w:val="00040356"/>
    <w:rsid w:val="0004072C"/>
    <w:rsid w:val="0004107C"/>
    <w:rsid w:val="000412F6"/>
    <w:rsid w:val="0004141A"/>
    <w:rsid w:val="000414E1"/>
    <w:rsid w:val="00041B4C"/>
    <w:rsid w:val="00041C86"/>
    <w:rsid w:val="000427D1"/>
    <w:rsid w:val="0004312F"/>
    <w:rsid w:val="000431E6"/>
    <w:rsid w:val="00043443"/>
    <w:rsid w:val="0004344C"/>
    <w:rsid w:val="0004359A"/>
    <w:rsid w:val="0004385A"/>
    <w:rsid w:val="00043E9B"/>
    <w:rsid w:val="0004437D"/>
    <w:rsid w:val="000447B8"/>
    <w:rsid w:val="00044B24"/>
    <w:rsid w:val="000452C4"/>
    <w:rsid w:val="00045547"/>
    <w:rsid w:val="00045BE8"/>
    <w:rsid w:val="000460FB"/>
    <w:rsid w:val="00046225"/>
    <w:rsid w:val="000462A5"/>
    <w:rsid w:val="00046396"/>
    <w:rsid w:val="000463B7"/>
    <w:rsid w:val="00046464"/>
    <w:rsid w:val="000465B0"/>
    <w:rsid w:val="000465DC"/>
    <w:rsid w:val="00046743"/>
    <w:rsid w:val="00046767"/>
    <w:rsid w:val="00046B7F"/>
    <w:rsid w:val="00046D40"/>
    <w:rsid w:val="0004764E"/>
    <w:rsid w:val="00047917"/>
    <w:rsid w:val="00047B73"/>
    <w:rsid w:val="00047CA4"/>
    <w:rsid w:val="0005007A"/>
    <w:rsid w:val="0005094A"/>
    <w:rsid w:val="00050963"/>
    <w:rsid w:val="00050EFE"/>
    <w:rsid w:val="0005101B"/>
    <w:rsid w:val="00051283"/>
    <w:rsid w:val="0005171F"/>
    <w:rsid w:val="00051BE5"/>
    <w:rsid w:val="00051D62"/>
    <w:rsid w:val="0005236B"/>
    <w:rsid w:val="000523D0"/>
    <w:rsid w:val="0005248B"/>
    <w:rsid w:val="0005258F"/>
    <w:rsid w:val="000525F8"/>
    <w:rsid w:val="000526E3"/>
    <w:rsid w:val="000526E9"/>
    <w:rsid w:val="000539F0"/>
    <w:rsid w:val="00054718"/>
    <w:rsid w:val="00054793"/>
    <w:rsid w:val="00054D9D"/>
    <w:rsid w:val="00055106"/>
    <w:rsid w:val="0005592D"/>
    <w:rsid w:val="00055C07"/>
    <w:rsid w:val="00055F31"/>
    <w:rsid w:val="0005620B"/>
    <w:rsid w:val="0005653C"/>
    <w:rsid w:val="00057301"/>
    <w:rsid w:val="00057406"/>
    <w:rsid w:val="00057495"/>
    <w:rsid w:val="00057696"/>
    <w:rsid w:val="0005784B"/>
    <w:rsid w:val="0006020D"/>
    <w:rsid w:val="00060643"/>
    <w:rsid w:val="00060B44"/>
    <w:rsid w:val="00060E5E"/>
    <w:rsid w:val="000618F5"/>
    <w:rsid w:val="00061B2A"/>
    <w:rsid w:val="000620D8"/>
    <w:rsid w:val="00062597"/>
    <w:rsid w:val="00062C1A"/>
    <w:rsid w:val="0006370A"/>
    <w:rsid w:val="00063715"/>
    <w:rsid w:val="0006392B"/>
    <w:rsid w:val="00063DFE"/>
    <w:rsid w:val="000640EC"/>
    <w:rsid w:val="000642FA"/>
    <w:rsid w:val="00064B13"/>
    <w:rsid w:val="00064E43"/>
    <w:rsid w:val="0006552D"/>
    <w:rsid w:val="0006557D"/>
    <w:rsid w:val="000658FA"/>
    <w:rsid w:val="0006610A"/>
    <w:rsid w:val="000662AF"/>
    <w:rsid w:val="000665BC"/>
    <w:rsid w:val="00066684"/>
    <w:rsid w:val="00066B12"/>
    <w:rsid w:val="00066E2A"/>
    <w:rsid w:val="00066F14"/>
    <w:rsid w:val="00067227"/>
    <w:rsid w:val="00067567"/>
    <w:rsid w:val="000675D0"/>
    <w:rsid w:val="00067689"/>
    <w:rsid w:val="00067EA7"/>
    <w:rsid w:val="000700AC"/>
    <w:rsid w:val="000705D8"/>
    <w:rsid w:val="00070798"/>
    <w:rsid w:val="000708A5"/>
    <w:rsid w:val="00070AB0"/>
    <w:rsid w:val="00070BC3"/>
    <w:rsid w:val="00070F0C"/>
    <w:rsid w:val="00071061"/>
    <w:rsid w:val="000712F9"/>
    <w:rsid w:val="00071642"/>
    <w:rsid w:val="00071EC2"/>
    <w:rsid w:val="00072259"/>
    <w:rsid w:val="00072301"/>
    <w:rsid w:val="00072479"/>
    <w:rsid w:val="000725A7"/>
    <w:rsid w:val="00072615"/>
    <w:rsid w:val="00072ADF"/>
    <w:rsid w:val="00072C91"/>
    <w:rsid w:val="0007303A"/>
    <w:rsid w:val="00073784"/>
    <w:rsid w:val="00073D7D"/>
    <w:rsid w:val="00073D92"/>
    <w:rsid w:val="00073D97"/>
    <w:rsid w:val="00073F31"/>
    <w:rsid w:val="00073F6D"/>
    <w:rsid w:val="00074044"/>
    <w:rsid w:val="0007424A"/>
    <w:rsid w:val="0007451E"/>
    <w:rsid w:val="00074BD4"/>
    <w:rsid w:val="00074C61"/>
    <w:rsid w:val="00075117"/>
    <w:rsid w:val="0007515E"/>
    <w:rsid w:val="00075351"/>
    <w:rsid w:val="00075473"/>
    <w:rsid w:val="00075832"/>
    <w:rsid w:val="00075AC3"/>
    <w:rsid w:val="00075B55"/>
    <w:rsid w:val="0007603F"/>
    <w:rsid w:val="0007625C"/>
    <w:rsid w:val="000764BC"/>
    <w:rsid w:val="000765E7"/>
    <w:rsid w:val="00076681"/>
    <w:rsid w:val="00076849"/>
    <w:rsid w:val="00076A54"/>
    <w:rsid w:val="000777D6"/>
    <w:rsid w:val="00077D7D"/>
    <w:rsid w:val="00080081"/>
    <w:rsid w:val="000802E3"/>
    <w:rsid w:val="00080955"/>
    <w:rsid w:val="00080993"/>
    <w:rsid w:val="00080DAF"/>
    <w:rsid w:val="00080E39"/>
    <w:rsid w:val="000811B0"/>
    <w:rsid w:val="000816BD"/>
    <w:rsid w:val="00081B07"/>
    <w:rsid w:val="00081E79"/>
    <w:rsid w:val="000827CE"/>
    <w:rsid w:val="00082CD8"/>
    <w:rsid w:val="000830FA"/>
    <w:rsid w:val="00083100"/>
    <w:rsid w:val="000831FF"/>
    <w:rsid w:val="00083402"/>
    <w:rsid w:val="000836DE"/>
    <w:rsid w:val="00083738"/>
    <w:rsid w:val="000838E3"/>
    <w:rsid w:val="00083B1C"/>
    <w:rsid w:val="0008406A"/>
    <w:rsid w:val="000840C5"/>
    <w:rsid w:val="00084199"/>
    <w:rsid w:val="000844B8"/>
    <w:rsid w:val="000846DB"/>
    <w:rsid w:val="00084CF1"/>
    <w:rsid w:val="00085805"/>
    <w:rsid w:val="0008599C"/>
    <w:rsid w:val="000859F0"/>
    <w:rsid w:val="00085BE2"/>
    <w:rsid w:val="00085C89"/>
    <w:rsid w:val="00085F8B"/>
    <w:rsid w:val="00086B02"/>
    <w:rsid w:val="0008770F"/>
    <w:rsid w:val="000877C1"/>
    <w:rsid w:val="00087B18"/>
    <w:rsid w:val="00087B3C"/>
    <w:rsid w:val="00087C38"/>
    <w:rsid w:val="00087CC7"/>
    <w:rsid w:val="0008818A"/>
    <w:rsid w:val="0009023D"/>
    <w:rsid w:val="0009024B"/>
    <w:rsid w:val="00091202"/>
    <w:rsid w:val="00091468"/>
    <w:rsid w:val="00091568"/>
    <w:rsid w:val="00091797"/>
    <w:rsid w:val="000918FF"/>
    <w:rsid w:val="00091915"/>
    <w:rsid w:val="000922A4"/>
    <w:rsid w:val="0009294B"/>
    <w:rsid w:val="00092989"/>
    <w:rsid w:val="00092AC0"/>
    <w:rsid w:val="00092C5F"/>
    <w:rsid w:val="00092DF7"/>
    <w:rsid w:val="00092F74"/>
    <w:rsid w:val="00093C5C"/>
    <w:rsid w:val="000940D3"/>
    <w:rsid w:val="000941E6"/>
    <w:rsid w:val="00094BB9"/>
    <w:rsid w:val="00094C0A"/>
    <w:rsid w:val="00094CB2"/>
    <w:rsid w:val="00094EB9"/>
    <w:rsid w:val="000954DC"/>
    <w:rsid w:val="0009587C"/>
    <w:rsid w:val="00095D2B"/>
    <w:rsid w:val="00096D80"/>
    <w:rsid w:val="00096E18"/>
    <w:rsid w:val="000970A9"/>
    <w:rsid w:val="0009717F"/>
    <w:rsid w:val="00097330"/>
    <w:rsid w:val="0009767E"/>
    <w:rsid w:val="00097966"/>
    <w:rsid w:val="00097EA6"/>
    <w:rsid w:val="000A0035"/>
    <w:rsid w:val="000A073B"/>
    <w:rsid w:val="000A0C6C"/>
    <w:rsid w:val="000A0D30"/>
    <w:rsid w:val="000A0E68"/>
    <w:rsid w:val="000A0F34"/>
    <w:rsid w:val="000A1574"/>
    <w:rsid w:val="000A1B5D"/>
    <w:rsid w:val="000A1CCC"/>
    <w:rsid w:val="000A214B"/>
    <w:rsid w:val="000A2C81"/>
    <w:rsid w:val="000A33CD"/>
    <w:rsid w:val="000A36D9"/>
    <w:rsid w:val="000A39AC"/>
    <w:rsid w:val="000A3D0D"/>
    <w:rsid w:val="000A444B"/>
    <w:rsid w:val="000A4A98"/>
    <w:rsid w:val="000A4D4F"/>
    <w:rsid w:val="000A4D54"/>
    <w:rsid w:val="000A50BD"/>
    <w:rsid w:val="000A5575"/>
    <w:rsid w:val="000A5E49"/>
    <w:rsid w:val="000A66A3"/>
    <w:rsid w:val="000A66C1"/>
    <w:rsid w:val="000A68A5"/>
    <w:rsid w:val="000A6B3B"/>
    <w:rsid w:val="000A6BE4"/>
    <w:rsid w:val="000A6DCC"/>
    <w:rsid w:val="000A6DFC"/>
    <w:rsid w:val="000A7B74"/>
    <w:rsid w:val="000A7BEF"/>
    <w:rsid w:val="000A7D47"/>
    <w:rsid w:val="000A7FE8"/>
    <w:rsid w:val="000B02C5"/>
    <w:rsid w:val="000B0B33"/>
    <w:rsid w:val="000B0C2D"/>
    <w:rsid w:val="000B11EE"/>
    <w:rsid w:val="000B13A5"/>
    <w:rsid w:val="000B19C8"/>
    <w:rsid w:val="000B1B72"/>
    <w:rsid w:val="000B1CF9"/>
    <w:rsid w:val="000B1E3F"/>
    <w:rsid w:val="000B1FA4"/>
    <w:rsid w:val="000B2017"/>
    <w:rsid w:val="000B2B7A"/>
    <w:rsid w:val="000B2F17"/>
    <w:rsid w:val="000B36A5"/>
    <w:rsid w:val="000B39ED"/>
    <w:rsid w:val="000B3CA2"/>
    <w:rsid w:val="000B3F0D"/>
    <w:rsid w:val="000B4759"/>
    <w:rsid w:val="000B493A"/>
    <w:rsid w:val="000B4B22"/>
    <w:rsid w:val="000B4C74"/>
    <w:rsid w:val="000B4CB1"/>
    <w:rsid w:val="000B4DF4"/>
    <w:rsid w:val="000B4E40"/>
    <w:rsid w:val="000B4E50"/>
    <w:rsid w:val="000B50E4"/>
    <w:rsid w:val="000B5907"/>
    <w:rsid w:val="000B5A1D"/>
    <w:rsid w:val="000B5FCA"/>
    <w:rsid w:val="000B60E6"/>
    <w:rsid w:val="000B6250"/>
    <w:rsid w:val="000B67A7"/>
    <w:rsid w:val="000B6D16"/>
    <w:rsid w:val="000B70BF"/>
    <w:rsid w:val="000B76C9"/>
    <w:rsid w:val="000B773B"/>
    <w:rsid w:val="000B7A88"/>
    <w:rsid w:val="000B7B7F"/>
    <w:rsid w:val="000C02D1"/>
    <w:rsid w:val="000C04F3"/>
    <w:rsid w:val="000C07BD"/>
    <w:rsid w:val="000C0BFF"/>
    <w:rsid w:val="000C0E48"/>
    <w:rsid w:val="000C0F19"/>
    <w:rsid w:val="000C1468"/>
    <w:rsid w:val="000C1DC6"/>
    <w:rsid w:val="000C2254"/>
    <w:rsid w:val="000C2260"/>
    <w:rsid w:val="000C27DD"/>
    <w:rsid w:val="000C3555"/>
    <w:rsid w:val="000C3692"/>
    <w:rsid w:val="000C380D"/>
    <w:rsid w:val="000C3D0B"/>
    <w:rsid w:val="000C42BB"/>
    <w:rsid w:val="000C43DD"/>
    <w:rsid w:val="000C4819"/>
    <w:rsid w:val="000C596E"/>
    <w:rsid w:val="000C5BF3"/>
    <w:rsid w:val="000C64BB"/>
    <w:rsid w:val="000C70A2"/>
    <w:rsid w:val="000C77A5"/>
    <w:rsid w:val="000C7BC6"/>
    <w:rsid w:val="000C7EDE"/>
    <w:rsid w:val="000D04C3"/>
    <w:rsid w:val="000D0695"/>
    <w:rsid w:val="000D081F"/>
    <w:rsid w:val="000D0EDD"/>
    <w:rsid w:val="000D13C0"/>
    <w:rsid w:val="000D1505"/>
    <w:rsid w:val="000D1673"/>
    <w:rsid w:val="000D17F6"/>
    <w:rsid w:val="000D1C53"/>
    <w:rsid w:val="000D2296"/>
    <w:rsid w:val="000D238C"/>
    <w:rsid w:val="000D2453"/>
    <w:rsid w:val="000D2B7E"/>
    <w:rsid w:val="000D3E4F"/>
    <w:rsid w:val="000D4068"/>
    <w:rsid w:val="000D448D"/>
    <w:rsid w:val="000D4731"/>
    <w:rsid w:val="000D5501"/>
    <w:rsid w:val="000D5592"/>
    <w:rsid w:val="000D5982"/>
    <w:rsid w:val="000D59A5"/>
    <w:rsid w:val="000D5D69"/>
    <w:rsid w:val="000D5D9E"/>
    <w:rsid w:val="000D5FBA"/>
    <w:rsid w:val="000D6680"/>
    <w:rsid w:val="000D69CD"/>
    <w:rsid w:val="000D6F36"/>
    <w:rsid w:val="000D7716"/>
    <w:rsid w:val="000D7DAE"/>
    <w:rsid w:val="000D7F65"/>
    <w:rsid w:val="000E0509"/>
    <w:rsid w:val="000E1231"/>
    <w:rsid w:val="000E152F"/>
    <w:rsid w:val="000E1741"/>
    <w:rsid w:val="000E1A92"/>
    <w:rsid w:val="000E212E"/>
    <w:rsid w:val="000E21E9"/>
    <w:rsid w:val="000E272D"/>
    <w:rsid w:val="000E2831"/>
    <w:rsid w:val="000E2E1B"/>
    <w:rsid w:val="000E2E93"/>
    <w:rsid w:val="000E3E39"/>
    <w:rsid w:val="000E405D"/>
    <w:rsid w:val="000E4784"/>
    <w:rsid w:val="000E4B80"/>
    <w:rsid w:val="000E4F34"/>
    <w:rsid w:val="000E50CB"/>
    <w:rsid w:val="000E517F"/>
    <w:rsid w:val="000E5835"/>
    <w:rsid w:val="000E59D0"/>
    <w:rsid w:val="000E5B09"/>
    <w:rsid w:val="000E5B31"/>
    <w:rsid w:val="000E5B6D"/>
    <w:rsid w:val="000E5C81"/>
    <w:rsid w:val="000E6693"/>
    <w:rsid w:val="000E66C8"/>
    <w:rsid w:val="000E6792"/>
    <w:rsid w:val="000E6C23"/>
    <w:rsid w:val="000E6FAB"/>
    <w:rsid w:val="000E6FC0"/>
    <w:rsid w:val="000E714D"/>
    <w:rsid w:val="000E749C"/>
    <w:rsid w:val="000E78F3"/>
    <w:rsid w:val="000E7A8A"/>
    <w:rsid w:val="000F01D5"/>
    <w:rsid w:val="000F0868"/>
    <w:rsid w:val="000F0FF3"/>
    <w:rsid w:val="000F16F6"/>
    <w:rsid w:val="000F187F"/>
    <w:rsid w:val="000F195F"/>
    <w:rsid w:val="000F1965"/>
    <w:rsid w:val="000F1B05"/>
    <w:rsid w:val="000F1FE4"/>
    <w:rsid w:val="000F24F4"/>
    <w:rsid w:val="000F28AF"/>
    <w:rsid w:val="000F2D51"/>
    <w:rsid w:val="000F2ED7"/>
    <w:rsid w:val="000F2EFF"/>
    <w:rsid w:val="000F2F12"/>
    <w:rsid w:val="000F33B4"/>
    <w:rsid w:val="000F399F"/>
    <w:rsid w:val="000F3E20"/>
    <w:rsid w:val="000F4B22"/>
    <w:rsid w:val="000F4C79"/>
    <w:rsid w:val="000F5219"/>
    <w:rsid w:val="000F59B2"/>
    <w:rsid w:val="000F5E70"/>
    <w:rsid w:val="000F608A"/>
    <w:rsid w:val="000F672E"/>
    <w:rsid w:val="000F67BC"/>
    <w:rsid w:val="000F6D1D"/>
    <w:rsid w:val="000F6F03"/>
    <w:rsid w:val="000F7066"/>
    <w:rsid w:val="000F70CE"/>
    <w:rsid w:val="000F711D"/>
    <w:rsid w:val="000F71CC"/>
    <w:rsid w:val="000F7BD0"/>
    <w:rsid w:val="000F7EC8"/>
    <w:rsid w:val="000F7F60"/>
    <w:rsid w:val="00100120"/>
    <w:rsid w:val="00100943"/>
    <w:rsid w:val="00100DC7"/>
    <w:rsid w:val="001010C3"/>
    <w:rsid w:val="001011B6"/>
    <w:rsid w:val="00101398"/>
    <w:rsid w:val="00101468"/>
    <w:rsid w:val="00101D72"/>
    <w:rsid w:val="00101E83"/>
    <w:rsid w:val="0010205B"/>
    <w:rsid w:val="00102896"/>
    <w:rsid w:val="00102AF8"/>
    <w:rsid w:val="00102C92"/>
    <w:rsid w:val="00103042"/>
    <w:rsid w:val="0010343B"/>
    <w:rsid w:val="00103736"/>
    <w:rsid w:val="00103789"/>
    <w:rsid w:val="00103955"/>
    <w:rsid w:val="00103A95"/>
    <w:rsid w:val="0010477D"/>
    <w:rsid w:val="00104C48"/>
    <w:rsid w:val="00104C90"/>
    <w:rsid w:val="001054CE"/>
    <w:rsid w:val="00105710"/>
    <w:rsid w:val="00105F92"/>
    <w:rsid w:val="001065D4"/>
    <w:rsid w:val="001068BC"/>
    <w:rsid w:val="00106C01"/>
    <w:rsid w:val="0010730B"/>
    <w:rsid w:val="001073CF"/>
    <w:rsid w:val="001074E0"/>
    <w:rsid w:val="00107791"/>
    <w:rsid w:val="00107AA5"/>
    <w:rsid w:val="00107D9F"/>
    <w:rsid w:val="00110868"/>
    <w:rsid w:val="001109DA"/>
    <w:rsid w:val="00110AB0"/>
    <w:rsid w:val="00111154"/>
    <w:rsid w:val="00111B04"/>
    <w:rsid w:val="0011207D"/>
    <w:rsid w:val="0011253A"/>
    <w:rsid w:val="001129D4"/>
    <w:rsid w:val="00112A29"/>
    <w:rsid w:val="00112A38"/>
    <w:rsid w:val="00112B9E"/>
    <w:rsid w:val="00113037"/>
    <w:rsid w:val="00113261"/>
    <w:rsid w:val="0011360A"/>
    <w:rsid w:val="0011370F"/>
    <w:rsid w:val="00113727"/>
    <w:rsid w:val="00113D36"/>
    <w:rsid w:val="0011422B"/>
    <w:rsid w:val="00114604"/>
    <w:rsid w:val="001149DD"/>
    <w:rsid w:val="00115A83"/>
    <w:rsid w:val="00115D19"/>
    <w:rsid w:val="00115D85"/>
    <w:rsid w:val="0011605E"/>
    <w:rsid w:val="001163FB"/>
    <w:rsid w:val="00116509"/>
    <w:rsid w:val="00116B6A"/>
    <w:rsid w:val="00116CDE"/>
    <w:rsid w:val="00116E38"/>
    <w:rsid w:val="00116EAF"/>
    <w:rsid w:val="00117629"/>
    <w:rsid w:val="0011770B"/>
    <w:rsid w:val="001179BE"/>
    <w:rsid w:val="00117C4D"/>
    <w:rsid w:val="00120033"/>
    <w:rsid w:val="001203DC"/>
    <w:rsid w:val="0012080C"/>
    <w:rsid w:val="00120FC5"/>
    <w:rsid w:val="0012148A"/>
    <w:rsid w:val="00121A31"/>
    <w:rsid w:val="00121CF3"/>
    <w:rsid w:val="001228EE"/>
    <w:rsid w:val="00122EB5"/>
    <w:rsid w:val="001231D6"/>
    <w:rsid w:val="00123A08"/>
    <w:rsid w:val="00123B29"/>
    <w:rsid w:val="00123C28"/>
    <w:rsid w:val="0012480B"/>
    <w:rsid w:val="00124B17"/>
    <w:rsid w:val="00124CCB"/>
    <w:rsid w:val="00124F6F"/>
    <w:rsid w:val="00125210"/>
    <w:rsid w:val="001252B5"/>
    <w:rsid w:val="0012536D"/>
    <w:rsid w:val="00125CC0"/>
    <w:rsid w:val="00125DEB"/>
    <w:rsid w:val="00125F5D"/>
    <w:rsid w:val="00126177"/>
    <w:rsid w:val="0012689A"/>
    <w:rsid w:val="00126C0F"/>
    <w:rsid w:val="00126CF6"/>
    <w:rsid w:val="00126DE9"/>
    <w:rsid w:val="00127001"/>
    <w:rsid w:val="00127592"/>
    <w:rsid w:val="00127E0B"/>
    <w:rsid w:val="001304BA"/>
    <w:rsid w:val="00130670"/>
    <w:rsid w:val="001307AD"/>
    <w:rsid w:val="00130AE6"/>
    <w:rsid w:val="001316FA"/>
    <w:rsid w:val="00131973"/>
    <w:rsid w:val="0013207C"/>
    <w:rsid w:val="0013209F"/>
    <w:rsid w:val="001322E0"/>
    <w:rsid w:val="001326CF"/>
    <w:rsid w:val="001329F6"/>
    <w:rsid w:val="00132AD9"/>
    <w:rsid w:val="0013322A"/>
    <w:rsid w:val="001338B3"/>
    <w:rsid w:val="00133FE8"/>
    <w:rsid w:val="0013415F"/>
    <w:rsid w:val="00134253"/>
    <w:rsid w:val="001342E6"/>
    <w:rsid w:val="0013434D"/>
    <w:rsid w:val="00134A26"/>
    <w:rsid w:val="00134B5C"/>
    <w:rsid w:val="00134D07"/>
    <w:rsid w:val="00134D6C"/>
    <w:rsid w:val="00135000"/>
    <w:rsid w:val="00135063"/>
    <w:rsid w:val="001351AB"/>
    <w:rsid w:val="001355D0"/>
    <w:rsid w:val="00135969"/>
    <w:rsid w:val="00135C61"/>
    <w:rsid w:val="00136124"/>
    <w:rsid w:val="0013698A"/>
    <w:rsid w:val="00136A9D"/>
    <w:rsid w:val="00136D26"/>
    <w:rsid w:val="00136D67"/>
    <w:rsid w:val="00136FAE"/>
    <w:rsid w:val="00137117"/>
    <w:rsid w:val="001379B7"/>
    <w:rsid w:val="00137AE9"/>
    <w:rsid w:val="00137CEE"/>
    <w:rsid w:val="001406C6"/>
    <w:rsid w:val="00140AA5"/>
    <w:rsid w:val="00140CE2"/>
    <w:rsid w:val="00140E41"/>
    <w:rsid w:val="00140FB6"/>
    <w:rsid w:val="001415D0"/>
    <w:rsid w:val="001417D2"/>
    <w:rsid w:val="00141985"/>
    <w:rsid w:val="00141EED"/>
    <w:rsid w:val="0014273E"/>
    <w:rsid w:val="0014318F"/>
    <w:rsid w:val="00143258"/>
    <w:rsid w:val="001433D2"/>
    <w:rsid w:val="001434AC"/>
    <w:rsid w:val="001435FE"/>
    <w:rsid w:val="001437F1"/>
    <w:rsid w:val="00143813"/>
    <w:rsid w:val="00144055"/>
    <w:rsid w:val="00144197"/>
    <w:rsid w:val="001444A5"/>
    <w:rsid w:val="001445C8"/>
    <w:rsid w:val="0014475C"/>
    <w:rsid w:val="00144A53"/>
    <w:rsid w:val="00144B09"/>
    <w:rsid w:val="00144B90"/>
    <w:rsid w:val="00144CD4"/>
    <w:rsid w:val="00144E53"/>
    <w:rsid w:val="001453FF"/>
    <w:rsid w:val="00145573"/>
    <w:rsid w:val="00145E81"/>
    <w:rsid w:val="001462AC"/>
    <w:rsid w:val="00146536"/>
    <w:rsid w:val="00146687"/>
    <w:rsid w:val="001467D2"/>
    <w:rsid w:val="001469EE"/>
    <w:rsid w:val="00146ADD"/>
    <w:rsid w:val="00147197"/>
    <w:rsid w:val="0014743A"/>
    <w:rsid w:val="00147C9D"/>
    <w:rsid w:val="00147F4F"/>
    <w:rsid w:val="001505EE"/>
    <w:rsid w:val="00150700"/>
    <w:rsid w:val="00150A01"/>
    <w:rsid w:val="00150BFD"/>
    <w:rsid w:val="00150C74"/>
    <w:rsid w:val="00150D48"/>
    <w:rsid w:val="00151575"/>
    <w:rsid w:val="00151795"/>
    <w:rsid w:val="0015221B"/>
    <w:rsid w:val="001526FF"/>
    <w:rsid w:val="00152AB8"/>
    <w:rsid w:val="00152B7C"/>
    <w:rsid w:val="00152F35"/>
    <w:rsid w:val="0015359D"/>
    <w:rsid w:val="00153620"/>
    <w:rsid w:val="00153A81"/>
    <w:rsid w:val="00153C03"/>
    <w:rsid w:val="00153D65"/>
    <w:rsid w:val="00153D80"/>
    <w:rsid w:val="0015473C"/>
    <w:rsid w:val="00154B36"/>
    <w:rsid w:val="00154BE9"/>
    <w:rsid w:val="00154EDD"/>
    <w:rsid w:val="00154EF4"/>
    <w:rsid w:val="00155122"/>
    <w:rsid w:val="0015568B"/>
    <w:rsid w:val="001558B5"/>
    <w:rsid w:val="001558D9"/>
    <w:rsid w:val="00156212"/>
    <w:rsid w:val="00156234"/>
    <w:rsid w:val="00156243"/>
    <w:rsid w:val="001573FC"/>
    <w:rsid w:val="0015757F"/>
    <w:rsid w:val="001578A4"/>
    <w:rsid w:val="00157CC8"/>
    <w:rsid w:val="00157F7D"/>
    <w:rsid w:val="0016023A"/>
    <w:rsid w:val="001602EF"/>
    <w:rsid w:val="0016115A"/>
    <w:rsid w:val="00161196"/>
    <w:rsid w:val="001615A3"/>
    <w:rsid w:val="00161693"/>
    <w:rsid w:val="00161AB0"/>
    <w:rsid w:val="00161B4D"/>
    <w:rsid w:val="00161B97"/>
    <w:rsid w:val="00161F09"/>
    <w:rsid w:val="00162370"/>
    <w:rsid w:val="0016249C"/>
    <w:rsid w:val="0016299D"/>
    <w:rsid w:val="00162B35"/>
    <w:rsid w:val="0016302A"/>
    <w:rsid w:val="00163159"/>
    <w:rsid w:val="00163552"/>
    <w:rsid w:val="001639C8"/>
    <w:rsid w:val="00163A8A"/>
    <w:rsid w:val="001640B3"/>
    <w:rsid w:val="00164437"/>
    <w:rsid w:val="001645A4"/>
    <w:rsid w:val="001647E3"/>
    <w:rsid w:val="0016490C"/>
    <w:rsid w:val="001649A2"/>
    <w:rsid w:val="00164F2B"/>
    <w:rsid w:val="001657CF"/>
    <w:rsid w:val="00165889"/>
    <w:rsid w:val="00165ED9"/>
    <w:rsid w:val="00166141"/>
    <w:rsid w:val="001663D5"/>
    <w:rsid w:val="00166539"/>
    <w:rsid w:val="001670E9"/>
    <w:rsid w:val="00167346"/>
    <w:rsid w:val="00167725"/>
    <w:rsid w:val="001677F3"/>
    <w:rsid w:val="00167E15"/>
    <w:rsid w:val="00167E36"/>
    <w:rsid w:val="001704C6"/>
    <w:rsid w:val="00170504"/>
    <w:rsid w:val="00170C9D"/>
    <w:rsid w:val="00170EB7"/>
    <w:rsid w:val="00170F5D"/>
    <w:rsid w:val="001711F8"/>
    <w:rsid w:val="001712F4"/>
    <w:rsid w:val="0017139D"/>
    <w:rsid w:val="001713A1"/>
    <w:rsid w:val="001716B3"/>
    <w:rsid w:val="00171E8D"/>
    <w:rsid w:val="00171FE3"/>
    <w:rsid w:val="00172453"/>
    <w:rsid w:val="001728DA"/>
    <w:rsid w:val="00172AFD"/>
    <w:rsid w:val="00172C3B"/>
    <w:rsid w:val="00172DDF"/>
    <w:rsid w:val="00172F04"/>
    <w:rsid w:val="0017324E"/>
    <w:rsid w:val="0017337D"/>
    <w:rsid w:val="00173515"/>
    <w:rsid w:val="00173DC6"/>
    <w:rsid w:val="0017431F"/>
    <w:rsid w:val="0017436D"/>
    <w:rsid w:val="0017450D"/>
    <w:rsid w:val="001747D5"/>
    <w:rsid w:val="0017483B"/>
    <w:rsid w:val="00174913"/>
    <w:rsid w:val="00175544"/>
    <w:rsid w:val="0017570A"/>
    <w:rsid w:val="00175D0B"/>
    <w:rsid w:val="00176907"/>
    <w:rsid w:val="00176CC1"/>
    <w:rsid w:val="00176EA6"/>
    <w:rsid w:val="0017726D"/>
    <w:rsid w:val="001773AC"/>
    <w:rsid w:val="0017781F"/>
    <w:rsid w:val="0017790D"/>
    <w:rsid w:val="00177BCC"/>
    <w:rsid w:val="00177D0C"/>
    <w:rsid w:val="00180C60"/>
    <w:rsid w:val="00180D10"/>
    <w:rsid w:val="00180E20"/>
    <w:rsid w:val="0018134F"/>
    <w:rsid w:val="001814E3"/>
    <w:rsid w:val="00181707"/>
    <w:rsid w:val="001818DB"/>
    <w:rsid w:val="00181F3B"/>
    <w:rsid w:val="001821F1"/>
    <w:rsid w:val="001825ED"/>
    <w:rsid w:val="00182620"/>
    <w:rsid w:val="0018286F"/>
    <w:rsid w:val="00182B68"/>
    <w:rsid w:val="00182DCF"/>
    <w:rsid w:val="00183C19"/>
    <w:rsid w:val="0018403C"/>
    <w:rsid w:val="0018439E"/>
    <w:rsid w:val="001856CD"/>
    <w:rsid w:val="0018585F"/>
    <w:rsid w:val="00186304"/>
    <w:rsid w:val="00186E8E"/>
    <w:rsid w:val="00186FED"/>
    <w:rsid w:val="0018745F"/>
    <w:rsid w:val="00187B4C"/>
    <w:rsid w:val="00187B4E"/>
    <w:rsid w:val="00187CCF"/>
    <w:rsid w:val="00187F83"/>
    <w:rsid w:val="00187FC7"/>
    <w:rsid w:val="00190039"/>
    <w:rsid w:val="0019023C"/>
    <w:rsid w:val="00190240"/>
    <w:rsid w:val="00190297"/>
    <w:rsid w:val="001902B2"/>
    <w:rsid w:val="001907A6"/>
    <w:rsid w:val="001913A3"/>
    <w:rsid w:val="0019144A"/>
    <w:rsid w:val="00191739"/>
    <w:rsid w:val="0019295A"/>
    <w:rsid w:val="00192A6D"/>
    <w:rsid w:val="00192F6B"/>
    <w:rsid w:val="00192F94"/>
    <w:rsid w:val="0019335F"/>
    <w:rsid w:val="0019348D"/>
    <w:rsid w:val="001935B4"/>
    <w:rsid w:val="001935EF"/>
    <w:rsid w:val="00193909"/>
    <w:rsid w:val="001939F5"/>
    <w:rsid w:val="001942AF"/>
    <w:rsid w:val="001942CD"/>
    <w:rsid w:val="00194CF5"/>
    <w:rsid w:val="00194CFB"/>
    <w:rsid w:val="00194F2F"/>
    <w:rsid w:val="0019513C"/>
    <w:rsid w:val="0019583B"/>
    <w:rsid w:val="00195BFA"/>
    <w:rsid w:val="00196148"/>
    <w:rsid w:val="00196B43"/>
    <w:rsid w:val="00196B90"/>
    <w:rsid w:val="0019797F"/>
    <w:rsid w:val="00197FEE"/>
    <w:rsid w:val="001A00B3"/>
    <w:rsid w:val="001A06A2"/>
    <w:rsid w:val="001A09B9"/>
    <w:rsid w:val="001A10CE"/>
    <w:rsid w:val="001A11F2"/>
    <w:rsid w:val="001A1592"/>
    <w:rsid w:val="001A16B0"/>
    <w:rsid w:val="001A1D6C"/>
    <w:rsid w:val="001A1D9E"/>
    <w:rsid w:val="001A2663"/>
    <w:rsid w:val="001A2C7B"/>
    <w:rsid w:val="001A2E6A"/>
    <w:rsid w:val="001A2E87"/>
    <w:rsid w:val="001A2F57"/>
    <w:rsid w:val="001A32B8"/>
    <w:rsid w:val="001A32EC"/>
    <w:rsid w:val="001A34CC"/>
    <w:rsid w:val="001A3F34"/>
    <w:rsid w:val="001A40E4"/>
    <w:rsid w:val="001A413B"/>
    <w:rsid w:val="001A4683"/>
    <w:rsid w:val="001A485A"/>
    <w:rsid w:val="001A4C4B"/>
    <w:rsid w:val="001A5030"/>
    <w:rsid w:val="001A5043"/>
    <w:rsid w:val="001A58EA"/>
    <w:rsid w:val="001A5BFB"/>
    <w:rsid w:val="001A5D72"/>
    <w:rsid w:val="001A5E31"/>
    <w:rsid w:val="001A5F6E"/>
    <w:rsid w:val="001A63AE"/>
    <w:rsid w:val="001A6553"/>
    <w:rsid w:val="001A6F8B"/>
    <w:rsid w:val="001A737D"/>
    <w:rsid w:val="001A7435"/>
    <w:rsid w:val="001A74F3"/>
    <w:rsid w:val="001A7789"/>
    <w:rsid w:val="001B052C"/>
    <w:rsid w:val="001B0707"/>
    <w:rsid w:val="001B077B"/>
    <w:rsid w:val="001B159A"/>
    <w:rsid w:val="001B205D"/>
    <w:rsid w:val="001B2097"/>
    <w:rsid w:val="001B219E"/>
    <w:rsid w:val="001B2A62"/>
    <w:rsid w:val="001B3137"/>
    <w:rsid w:val="001B320A"/>
    <w:rsid w:val="001B3CD4"/>
    <w:rsid w:val="001B40A0"/>
    <w:rsid w:val="001B410C"/>
    <w:rsid w:val="001B41A3"/>
    <w:rsid w:val="001B4346"/>
    <w:rsid w:val="001B45AE"/>
    <w:rsid w:val="001B4A71"/>
    <w:rsid w:val="001B4C97"/>
    <w:rsid w:val="001B500A"/>
    <w:rsid w:val="001B5F07"/>
    <w:rsid w:val="001B64F3"/>
    <w:rsid w:val="001B6C6F"/>
    <w:rsid w:val="001B6E62"/>
    <w:rsid w:val="001B737F"/>
    <w:rsid w:val="001B76F8"/>
    <w:rsid w:val="001B78DF"/>
    <w:rsid w:val="001C0036"/>
    <w:rsid w:val="001C00AA"/>
    <w:rsid w:val="001C0119"/>
    <w:rsid w:val="001C08E8"/>
    <w:rsid w:val="001C0D3D"/>
    <w:rsid w:val="001C11A0"/>
    <w:rsid w:val="001C11BC"/>
    <w:rsid w:val="001C12BC"/>
    <w:rsid w:val="001C172E"/>
    <w:rsid w:val="001C1FA6"/>
    <w:rsid w:val="001C2487"/>
    <w:rsid w:val="001C2BF5"/>
    <w:rsid w:val="001C3222"/>
    <w:rsid w:val="001C366D"/>
    <w:rsid w:val="001C3AA1"/>
    <w:rsid w:val="001C3B36"/>
    <w:rsid w:val="001C3F65"/>
    <w:rsid w:val="001C3F74"/>
    <w:rsid w:val="001C428A"/>
    <w:rsid w:val="001C48C0"/>
    <w:rsid w:val="001C4BEE"/>
    <w:rsid w:val="001C51DF"/>
    <w:rsid w:val="001C540A"/>
    <w:rsid w:val="001C540F"/>
    <w:rsid w:val="001C5748"/>
    <w:rsid w:val="001C584A"/>
    <w:rsid w:val="001C5B1B"/>
    <w:rsid w:val="001C5EA4"/>
    <w:rsid w:val="001C5EAF"/>
    <w:rsid w:val="001C5F12"/>
    <w:rsid w:val="001C60FD"/>
    <w:rsid w:val="001C628D"/>
    <w:rsid w:val="001C6377"/>
    <w:rsid w:val="001C66E1"/>
    <w:rsid w:val="001C6D4D"/>
    <w:rsid w:val="001C760B"/>
    <w:rsid w:val="001C7651"/>
    <w:rsid w:val="001C779D"/>
    <w:rsid w:val="001C7DE6"/>
    <w:rsid w:val="001C7ECC"/>
    <w:rsid w:val="001D00E9"/>
    <w:rsid w:val="001D02B5"/>
    <w:rsid w:val="001D02C8"/>
    <w:rsid w:val="001D0672"/>
    <w:rsid w:val="001D177C"/>
    <w:rsid w:val="001D1D39"/>
    <w:rsid w:val="001D1DC7"/>
    <w:rsid w:val="001D20F4"/>
    <w:rsid w:val="001D28B7"/>
    <w:rsid w:val="001D2A2B"/>
    <w:rsid w:val="001D2D68"/>
    <w:rsid w:val="001D3116"/>
    <w:rsid w:val="001D3135"/>
    <w:rsid w:val="001D345C"/>
    <w:rsid w:val="001D39F9"/>
    <w:rsid w:val="001D3C2C"/>
    <w:rsid w:val="001D3FCB"/>
    <w:rsid w:val="001D4105"/>
    <w:rsid w:val="001D4503"/>
    <w:rsid w:val="001D46ED"/>
    <w:rsid w:val="001D5125"/>
    <w:rsid w:val="001D5236"/>
    <w:rsid w:val="001D54C7"/>
    <w:rsid w:val="001D5618"/>
    <w:rsid w:val="001D59A5"/>
    <w:rsid w:val="001D633E"/>
    <w:rsid w:val="001D63A5"/>
    <w:rsid w:val="001D65A2"/>
    <w:rsid w:val="001D66C6"/>
    <w:rsid w:val="001D6819"/>
    <w:rsid w:val="001D6AB6"/>
    <w:rsid w:val="001D6D88"/>
    <w:rsid w:val="001D6EAC"/>
    <w:rsid w:val="001D72BF"/>
    <w:rsid w:val="001D7D6D"/>
    <w:rsid w:val="001E00EE"/>
    <w:rsid w:val="001E03BB"/>
    <w:rsid w:val="001E05B8"/>
    <w:rsid w:val="001E0708"/>
    <w:rsid w:val="001E0D47"/>
    <w:rsid w:val="001E0DCD"/>
    <w:rsid w:val="001E10BB"/>
    <w:rsid w:val="001E196F"/>
    <w:rsid w:val="001E1D4B"/>
    <w:rsid w:val="001E1E96"/>
    <w:rsid w:val="001E1EE5"/>
    <w:rsid w:val="001E2328"/>
    <w:rsid w:val="001E2410"/>
    <w:rsid w:val="001E2540"/>
    <w:rsid w:val="001E27DF"/>
    <w:rsid w:val="001E2A67"/>
    <w:rsid w:val="001E2BAD"/>
    <w:rsid w:val="001E303E"/>
    <w:rsid w:val="001E3450"/>
    <w:rsid w:val="001E380B"/>
    <w:rsid w:val="001E39EB"/>
    <w:rsid w:val="001E3CCD"/>
    <w:rsid w:val="001E3D7D"/>
    <w:rsid w:val="001E4493"/>
    <w:rsid w:val="001E4537"/>
    <w:rsid w:val="001E51D4"/>
    <w:rsid w:val="001E5381"/>
    <w:rsid w:val="001E5512"/>
    <w:rsid w:val="001E5A65"/>
    <w:rsid w:val="001E5C22"/>
    <w:rsid w:val="001E5FC6"/>
    <w:rsid w:val="001E60B5"/>
    <w:rsid w:val="001E62BE"/>
    <w:rsid w:val="001E66EA"/>
    <w:rsid w:val="001E69B9"/>
    <w:rsid w:val="001E6B42"/>
    <w:rsid w:val="001E6CB3"/>
    <w:rsid w:val="001E6D31"/>
    <w:rsid w:val="001E6EC1"/>
    <w:rsid w:val="001E6FF5"/>
    <w:rsid w:val="001E72DC"/>
    <w:rsid w:val="001E7A19"/>
    <w:rsid w:val="001E7A43"/>
    <w:rsid w:val="001E7A63"/>
    <w:rsid w:val="001E7CA1"/>
    <w:rsid w:val="001F0C55"/>
    <w:rsid w:val="001F134F"/>
    <w:rsid w:val="001F1741"/>
    <w:rsid w:val="001F19C4"/>
    <w:rsid w:val="001F1C10"/>
    <w:rsid w:val="001F1DB9"/>
    <w:rsid w:val="001F255F"/>
    <w:rsid w:val="001F25B1"/>
    <w:rsid w:val="001F2662"/>
    <w:rsid w:val="001F2730"/>
    <w:rsid w:val="001F293A"/>
    <w:rsid w:val="001F3113"/>
    <w:rsid w:val="001F3322"/>
    <w:rsid w:val="001F341C"/>
    <w:rsid w:val="001F3543"/>
    <w:rsid w:val="001F3569"/>
    <w:rsid w:val="001F3570"/>
    <w:rsid w:val="001F374F"/>
    <w:rsid w:val="001F3809"/>
    <w:rsid w:val="001F396E"/>
    <w:rsid w:val="001F3F66"/>
    <w:rsid w:val="001F41A5"/>
    <w:rsid w:val="001F4398"/>
    <w:rsid w:val="001F4750"/>
    <w:rsid w:val="001F522C"/>
    <w:rsid w:val="001F5279"/>
    <w:rsid w:val="001F57E8"/>
    <w:rsid w:val="001F5B57"/>
    <w:rsid w:val="001F6816"/>
    <w:rsid w:val="001F6911"/>
    <w:rsid w:val="001F6DDE"/>
    <w:rsid w:val="001F741B"/>
    <w:rsid w:val="001F7AE3"/>
    <w:rsid w:val="001F7BB2"/>
    <w:rsid w:val="002004FC"/>
    <w:rsid w:val="002014A4"/>
    <w:rsid w:val="0020150D"/>
    <w:rsid w:val="002018D3"/>
    <w:rsid w:val="00201B7E"/>
    <w:rsid w:val="00201DE7"/>
    <w:rsid w:val="002023A0"/>
    <w:rsid w:val="00202731"/>
    <w:rsid w:val="00202B22"/>
    <w:rsid w:val="00202F66"/>
    <w:rsid w:val="00203003"/>
    <w:rsid w:val="00203007"/>
    <w:rsid w:val="002033FA"/>
    <w:rsid w:val="00204065"/>
    <w:rsid w:val="00204482"/>
    <w:rsid w:val="0020463D"/>
    <w:rsid w:val="00204755"/>
    <w:rsid w:val="00204765"/>
    <w:rsid w:val="00204F65"/>
    <w:rsid w:val="0020514C"/>
    <w:rsid w:val="00205996"/>
    <w:rsid w:val="00205E2E"/>
    <w:rsid w:val="00205E9C"/>
    <w:rsid w:val="00205EFA"/>
    <w:rsid w:val="002061CB"/>
    <w:rsid w:val="00206699"/>
    <w:rsid w:val="0020689D"/>
    <w:rsid w:val="00207089"/>
    <w:rsid w:val="00207154"/>
    <w:rsid w:val="00207BC2"/>
    <w:rsid w:val="00207D31"/>
    <w:rsid w:val="00210040"/>
    <w:rsid w:val="00210103"/>
    <w:rsid w:val="00210210"/>
    <w:rsid w:val="002103CF"/>
    <w:rsid w:val="00210503"/>
    <w:rsid w:val="0021058C"/>
    <w:rsid w:val="00210A0A"/>
    <w:rsid w:val="00210A19"/>
    <w:rsid w:val="00210B68"/>
    <w:rsid w:val="002114EF"/>
    <w:rsid w:val="00211540"/>
    <w:rsid w:val="00211F19"/>
    <w:rsid w:val="00212024"/>
    <w:rsid w:val="00212397"/>
    <w:rsid w:val="002130E2"/>
    <w:rsid w:val="00213960"/>
    <w:rsid w:val="00213E53"/>
    <w:rsid w:val="002141E0"/>
    <w:rsid w:val="002147E2"/>
    <w:rsid w:val="002148AE"/>
    <w:rsid w:val="00214ABA"/>
    <w:rsid w:val="00214F04"/>
    <w:rsid w:val="00215363"/>
    <w:rsid w:val="002153D7"/>
    <w:rsid w:val="0021573E"/>
    <w:rsid w:val="00215834"/>
    <w:rsid w:val="00215A5D"/>
    <w:rsid w:val="00215ADD"/>
    <w:rsid w:val="00215DB9"/>
    <w:rsid w:val="00215E04"/>
    <w:rsid w:val="00216396"/>
    <w:rsid w:val="002164CA"/>
    <w:rsid w:val="002167B6"/>
    <w:rsid w:val="002169C7"/>
    <w:rsid w:val="00216AD7"/>
    <w:rsid w:val="00216B57"/>
    <w:rsid w:val="00216C64"/>
    <w:rsid w:val="00216D3C"/>
    <w:rsid w:val="002171DD"/>
    <w:rsid w:val="0021720E"/>
    <w:rsid w:val="0021732A"/>
    <w:rsid w:val="002176ED"/>
    <w:rsid w:val="00217AEC"/>
    <w:rsid w:val="00217C07"/>
    <w:rsid w:val="00217DE6"/>
    <w:rsid w:val="00220622"/>
    <w:rsid w:val="002208C4"/>
    <w:rsid w:val="00220C75"/>
    <w:rsid w:val="00220E25"/>
    <w:rsid w:val="00220F90"/>
    <w:rsid w:val="00220FA5"/>
    <w:rsid w:val="00221091"/>
    <w:rsid w:val="002218E6"/>
    <w:rsid w:val="00221B90"/>
    <w:rsid w:val="00221DE0"/>
    <w:rsid w:val="00221FB9"/>
    <w:rsid w:val="00222215"/>
    <w:rsid w:val="00222B60"/>
    <w:rsid w:val="00222B86"/>
    <w:rsid w:val="002233DF"/>
    <w:rsid w:val="002235C2"/>
    <w:rsid w:val="00223BAD"/>
    <w:rsid w:val="00223CB5"/>
    <w:rsid w:val="00223EA3"/>
    <w:rsid w:val="0022402C"/>
    <w:rsid w:val="00224429"/>
    <w:rsid w:val="0022443E"/>
    <w:rsid w:val="0022460E"/>
    <w:rsid w:val="002246AB"/>
    <w:rsid w:val="00224848"/>
    <w:rsid w:val="00224AE5"/>
    <w:rsid w:val="00225711"/>
    <w:rsid w:val="00225746"/>
    <w:rsid w:val="002257F5"/>
    <w:rsid w:val="00225C0A"/>
    <w:rsid w:val="00225C60"/>
    <w:rsid w:val="00225C63"/>
    <w:rsid w:val="00226251"/>
    <w:rsid w:val="00226878"/>
    <w:rsid w:val="00226905"/>
    <w:rsid w:val="00226ACB"/>
    <w:rsid w:val="00226CB8"/>
    <w:rsid w:val="00227596"/>
    <w:rsid w:val="00227A04"/>
    <w:rsid w:val="00230335"/>
    <w:rsid w:val="002305F2"/>
    <w:rsid w:val="00230675"/>
    <w:rsid w:val="00230919"/>
    <w:rsid w:val="00230D1E"/>
    <w:rsid w:val="002311C3"/>
    <w:rsid w:val="002319F3"/>
    <w:rsid w:val="00231A20"/>
    <w:rsid w:val="00231B4F"/>
    <w:rsid w:val="00231E1E"/>
    <w:rsid w:val="0023203C"/>
    <w:rsid w:val="00232520"/>
    <w:rsid w:val="002325FB"/>
    <w:rsid w:val="0023273D"/>
    <w:rsid w:val="00232804"/>
    <w:rsid w:val="002329CD"/>
    <w:rsid w:val="00232A61"/>
    <w:rsid w:val="00232BB0"/>
    <w:rsid w:val="00232D00"/>
    <w:rsid w:val="00233256"/>
    <w:rsid w:val="002332A8"/>
    <w:rsid w:val="002334C3"/>
    <w:rsid w:val="002337E7"/>
    <w:rsid w:val="00233E15"/>
    <w:rsid w:val="00233E7E"/>
    <w:rsid w:val="002344F4"/>
    <w:rsid w:val="0023462A"/>
    <w:rsid w:val="002349F6"/>
    <w:rsid w:val="00235554"/>
    <w:rsid w:val="00235946"/>
    <w:rsid w:val="00236271"/>
    <w:rsid w:val="00236317"/>
    <w:rsid w:val="00236548"/>
    <w:rsid w:val="00236920"/>
    <w:rsid w:val="00236E6A"/>
    <w:rsid w:val="00237393"/>
    <w:rsid w:val="0023752D"/>
    <w:rsid w:val="002376A6"/>
    <w:rsid w:val="00237732"/>
    <w:rsid w:val="0023782D"/>
    <w:rsid w:val="0023782E"/>
    <w:rsid w:val="0023786E"/>
    <w:rsid w:val="0023795F"/>
    <w:rsid w:val="00237AA6"/>
    <w:rsid w:val="00237AA7"/>
    <w:rsid w:val="00237B94"/>
    <w:rsid w:val="002401F0"/>
    <w:rsid w:val="002404F5"/>
    <w:rsid w:val="002405AB"/>
    <w:rsid w:val="00240C0B"/>
    <w:rsid w:val="00240E3C"/>
    <w:rsid w:val="00240E76"/>
    <w:rsid w:val="00240EB3"/>
    <w:rsid w:val="002410C5"/>
    <w:rsid w:val="002411F3"/>
    <w:rsid w:val="0024182C"/>
    <w:rsid w:val="002418C9"/>
    <w:rsid w:val="0024197A"/>
    <w:rsid w:val="00241E22"/>
    <w:rsid w:val="002425BE"/>
    <w:rsid w:val="00242859"/>
    <w:rsid w:val="00242A92"/>
    <w:rsid w:val="00242FCE"/>
    <w:rsid w:val="00243263"/>
    <w:rsid w:val="002432F8"/>
    <w:rsid w:val="00243CAE"/>
    <w:rsid w:val="00244334"/>
    <w:rsid w:val="00244D41"/>
    <w:rsid w:val="002450C3"/>
    <w:rsid w:val="002451AC"/>
    <w:rsid w:val="0024528C"/>
    <w:rsid w:val="002456D1"/>
    <w:rsid w:val="00245C4F"/>
    <w:rsid w:val="002468A9"/>
    <w:rsid w:val="0024696E"/>
    <w:rsid w:val="00246E14"/>
    <w:rsid w:val="00247143"/>
    <w:rsid w:val="00247694"/>
    <w:rsid w:val="00247699"/>
    <w:rsid w:val="00247CE1"/>
    <w:rsid w:val="00247FA7"/>
    <w:rsid w:val="0025016A"/>
    <w:rsid w:val="00250452"/>
    <w:rsid w:val="002505CC"/>
    <w:rsid w:val="00250DD5"/>
    <w:rsid w:val="00250DDB"/>
    <w:rsid w:val="002515BE"/>
    <w:rsid w:val="0025175A"/>
    <w:rsid w:val="00251768"/>
    <w:rsid w:val="00251C8D"/>
    <w:rsid w:val="00251D5C"/>
    <w:rsid w:val="00251DF9"/>
    <w:rsid w:val="00252016"/>
    <w:rsid w:val="00252982"/>
    <w:rsid w:val="00252C65"/>
    <w:rsid w:val="00252FCD"/>
    <w:rsid w:val="00253400"/>
    <w:rsid w:val="00253959"/>
    <w:rsid w:val="002544DA"/>
    <w:rsid w:val="002546BB"/>
    <w:rsid w:val="0025508D"/>
    <w:rsid w:val="0025512D"/>
    <w:rsid w:val="00255B84"/>
    <w:rsid w:val="00255C9C"/>
    <w:rsid w:val="00255E2B"/>
    <w:rsid w:val="00256595"/>
    <w:rsid w:val="00256672"/>
    <w:rsid w:val="002566E3"/>
    <w:rsid w:val="0025678B"/>
    <w:rsid w:val="00256A62"/>
    <w:rsid w:val="00256C0E"/>
    <w:rsid w:val="00257036"/>
    <w:rsid w:val="002574DF"/>
    <w:rsid w:val="00257DC4"/>
    <w:rsid w:val="00257E15"/>
    <w:rsid w:val="0026063C"/>
    <w:rsid w:val="002606C0"/>
    <w:rsid w:val="00260729"/>
    <w:rsid w:val="00260896"/>
    <w:rsid w:val="00261089"/>
    <w:rsid w:val="00261C94"/>
    <w:rsid w:val="00261D47"/>
    <w:rsid w:val="00262408"/>
    <w:rsid w:val="002624C2"/>
    <w:rsid w:val="00262694"/>
    <w:rsid w:val="002627E5"/>
    <w:rsid w:val="00263B24"/>
    <w:rsid w:val="00263C9C"/>
    <w:rsid w:val="00263E04"/>
    <w:rsid w:val="0026406E"/>
    <w:rsid w:val="0026424A"/>
    <w:rsid w:val="00264861"/>
    <w:rsid w:val="00264A02"/>
    <w:rsid w:val="00264B14"/>
    <w:rsid w:val="00265752"/>
    <w:rsid w:val="002658C4"/>
    <w:rsid w:val="00265FB0"/>
    <w:rsid w:val="002665ED"/>
    <w:rsid w:val="00266C97"/>
    <w:rsid w:val="002671E2"/>
    <w:rsid w:val="00267307"/>
    <w:rsid w:val="00267A85"/>
    <w:rsid w:val="00267E7C"/>
    <w:rsid w:val="00270462"/>
    <w:rsid w:val="0027079F"/>
    <w:rsid w:val="00270894"/>
    <w:rsid w:val="00270AA9"/>
    <w:rsid w:val="00270BA4"/>
    <w:rsid w:val="00271422"/>
    <w:rsid w:val="00271640"/>
    <w:rsid w:val="002718B6"/>
    <w:rsid w:val="00272103"/>
    <w:rsid w:val="00272188"/>
    <w:rsid w:val="00272267"/>
    <w:rsid w:val="0027227A"/>
    <w:rsid w:val="00272683"/>
    <w:rsid w:val="00272726"/>
    <w:rsid w:val="0027284A"/>
    <w:rsid w:val="002728E4"/>
    <w:rsid w:val="00272E8C"/>
    <w:rsid w:val="00273446"/>
    <w:rsid w:val="00273B18"/>
    <w:rsid w:val="00273B40"/>
    <w:rsid w:val="00273BC5"/>
    <w:rsid w:val="00274108"/>
    <w:rsid w:val="0027438E"/>
    <w:rsid w:val="00274450"/>
    <w:rsid w:val="002744B0"/>
    <w:rsid w:val="002744FE"/>
    <w:rsid w:val="002747D9"/>
    <w:rsid w:val="00274936"/>
    <w:rsid w:val="00274C55"/>
    <w:rsid w:val="00275050"/>
    <w:rsid w:val="002751EA"/>
    <w:rsid w:val="0027520E"/>
    <w:rsid w:val="00275289"/>
    <w:rsid w:val="002752DE"/>
    <w:rsid w:val="002756A4"/>
    <w:rsid w:val="002757E7"/>
    <w:rsid w:val="00275A0C"/>
    <w:rsid w:val="00275B4E"/>
    <w:rsid w:val="00276B27"/>
    <w:rsid w:val="002772DE"/>
    <w:rsid w:val="00277A25"/>
    <w:rsid w:val="00277B69"/>
    <w:rsid w:val="00277E66"/>
    <w:rsid w:val="002802F7"/>
    <w:rsid w:val="002802F8"/>
    <w:rsid w:val="0028088E"/>
    <w:rsid w:val="00280FF8"/>
    <w:rsid w:val="00281088"/>
    <w:rsid w:val="00281770"/>
    <w:rsid w:val="0028184F"/>
    <w:rsid w:val="00281BF6"/>
    <w:rsid w:val="00281C97"/>
    <w:rsid w:val="00281EF4"/>
    <w:rsid w:val="00282060"/>
    <w:rsid w:val="00282246"/>
    <w:rsid w:val="00282591"/>
    <w:rsid w:val="0028265D"/>
    <w:rsid w:val="002826E8"/>
    <w:rsid w:val="0028299E"/>
    <w:rsid w:val="00282E48"/>
    <w:rsid w:val="00282EA1"/>
    <w:rsid w:val="002836DF"/>
    <w:rsid w:val="00283A37"/>
    <w:rsid w:val="00283B21"/>
    <w:rsid w:val="00283F74"/>
    <w:rsid w:val="00284034"/>
    <w:rsid w:val="00284CE5"/>
    <w:rsid w:val="00285072"/>
    <w:rsid w:val="00285314"/>
    <w:rsid w:val="00285E42"/>
    <w:rsid w:val="00286180"/>
    <w:rsid w:val="00286807"/>
    <w:rsid w:val="00286F4E"/>
    <w:rsid w:val="002872CC"/>
    <w:rsid w:val="00287341"/>
    <w:rsid w:val="0028746F"/>
    <w:rsid w:val="00287487"/>
    <w:rsid w:val="002878A6"/>
    <w:rsid w:val="00287B2C"/>
    <w:rsid w:val="00287B5C"/>
    <w:rsid w:val="00287D86"/>
    <w:rsid w:val="00287DAE"/>
    <w:rsid w:val="00290416"/>
    <w:rsid w:val="002907D3"/>
    <w:rsid w:val="002908F4"/>
    <w:rsid w:val="00290DDE"/>
    <w:rsid w:val="00290FBA"/>
    <w:rsid w:val="00291059"/>
    <w:rsid w:val="002910F3"/>
    <w:rsid w:val="0029163D"/>
    <w:rsid w:val="00291846"/>
    <w:rsid w:val="00291BB9"/>
    <w:rsid w:val="00291CD9"/>
    <w:rsid w:val="002922E2"/>
    <w:rsid w:val="00292389"/>
    <w:rsid w:val="0029264D"/>
    <w:rsid w:val="00292714"/>
    <w:rsid w:val="002927ED"/>
    <w:rsid w:val="00292821"/>
    <w:rsid w:val="00293384"/>
    <w:rsid w:val="002936F0"/>
    <w:rsid w:val="00293B35"/>
    <w:rsid w:val="002945CC"/>
    <w:rsid w:val="00294C9E"/>
    <w:rsid w:val="002957A0"/>
    <w:rsid w:val="00295925"/>
    <w:rsid w:val="00295C6A"/>
    <w:rsid w:val="00295D6C"/>
    <w:rsid w:val="00296174"/>
    <w:rsid w:val="002961E4"/>
    <w:rsid w:val="00296602"/>
    <w:rsid w:val="002967DE"/>
    <w:rsid w:val="00297E9D"/>
    <w:rsid w:val="002A0123"/>
    <w:rsid w:val="002A01C9"/>
    <w:rsid w:val="002A02CC"/>
    <w:rsid w:val="002A0458"/>
    <w:rsid w:val="002A0AF0"/>
    <w:rsid w:val="002A0BC4"/>
    <w:rsid w:val="002A11B4"/>
    <w:rsid w:val="002A1387"/>
    <w:rsid w:val="002A1D4D"/>
    <w:rsid w:val="002A20DC"/>
    <w:rsid w:val="002A239E"/>
    <w:rsid w:val="002A2A41"/>
    <w:rsid w:val="002A3003"/>
    <w:rsid w:val="002A3355"/>
    <w:rsid w:val="002A337C"/>
    <w:rsid w:val="002A393B"/>
    <w:rsid w:val="002A3F1F"/>
    <w:rsid w:val="002A4376"/>
    <w:rsid w:val="002A45C5"/>
    <w:rsid w:val="002A47A6"/>
    <w:rsid w:val="002A4BF7"/>
    <w:rsid w:val="002A4DF7"/>
    <w:rsid w:val="002A5668"/>
    <w:rsid w:val="002A5CD3"/>
    <w:rsid w:val="002A6973"/>
    <w:rsid w:val="002A69F9"/>
    <w:rsid w:val="002A6D66"/>
    <w:rsid w:val="002A7735"/>
    <w:rsid w:val="002A77DC"/>
    <w:rsid w:val="002A7AB0"/>
    <w:rsid w:val="002A7B46"/>
    <w:rsid w:val="002B102E"/>
    <w:rsid w:val="002B109F"/>
    <w:rsid w:val="002B118B"/>
    <w:rsid w:val="002B11E4"/>
    <w:rsid w:val="002B1A1E"/>
    <w:rsid w:val="002B1ED1"/>
    <w:rsid w:val="002B1F70"/>
    <w:rsid w:val="002B202B"/>
    <w:rsid w:val="002B225D"/>
    <w:rsid w:val="002B2C60"/>
    <w:rsid w:val="002B2F4B"/>
    <w:rsid w:val="002B336E"/>
    <w:rsid w:val="002B396D"/>
    <w:rsid w:val="002B3A73"/>
    <w:rsid w:val="002B3EC1"/>
    <w:rsid w:val="002B49D2"/>
    <w:rsid w:val="002B4A07"/>
    <w:rsid w:val="002B4F12"/>
    <w:rsid w:val="002B5872"/>
    <w:rsid w:val="002B587E"/>
    <w:rsid w:val="002B781F"/>
    <w:rsid w:val="002B7ABB"/>
    <w:rsid w:val="002B7B15"/>
    <w:rsid w:val="002C0CF9"/>
    <w:rsid w:val="002C0D7E"/>
    <w:rsid w:val="002C0E93"/>
    <w:rsid w:val="002C1F17"/>
    <w:rsid w:val="002C210F"/>
    <w:rsid w:val="002C24ED"/>
    <w:rsid w:val="002C27F0"/>
    <w:rsid w:val="002C29ED"/>
    <w:rsid w:val="002C2BB4"/>
    <w:rsid w:val="002C33F1"/>
    <w:rsid w:val="002C3665"/>
    <w:rsid w:val="002C37C0"/>
    <w:rsid w:val="002C3831"/>
    <w:rsid w:val="002C3B74"/>
    <w:rsid w:val="002C3CA0"/>
    <w:rsid w:val="002C41D4"/>
    <w:rsid w:val="002C4A15"/>
    <w:rsid w:val="002C53FF"/>
    <w:rsid w:val="002C58D6"/>
    <w:rsid w:val="002C5A73"/>
    <w:rsid w:val="002C61DA"/>
    <w:rsid w:val="002C6730"/>
    <w:rsid w:val="002C6C0C"/>
    <w:rsid w:val="002C6C9F"/>
    <w:rsid w:val="002C6D2D"/>
    <w:rsid w:val="002C798D"/>
    <w:rsid w:val="002C7BBC"/>
    <w:rsid w:val="002C7C55"/>
    <w:rsid w:val="002D046F"/>
    <w:rsid w:val="002D0C2F"/>
    <w:rsid w:val="002D0C8F"/>
    <w:rsid w:val="002D0E86"/>
    <w:rsid w:val="002D150E"/>
    <w:rsid w:val="002D1A6E"/>
    <w:rsid w:val="002D29B3"/>
    <w:rsid w:val="002D2D0B"/>
    <w:rsid w:val="002D2EC6"/>
    <w:rsid w:val="002D2F7E"/>
    <w:rsid w:val="002D301F"/>
    <w:rsid w:val="002D39D8"/>
    <w:rsid w:val="002D3D64"/>
    <w:rsid w:val="002D4380"/>
    <w:rsid w:val="002D44DF"/>
    <w:rsid w:val="002D45A7"/>
    <w:rsid w:val="002D46D3"/>
    <w:rsid w:val="002D495A"/>
    <w:rsid w:val="002D4AC8"/>
    <w:rsid w:val="002D4CC9"/>
    <w:rsid w:val="002D4F52"/>
    <w:rsid w:val="002D5485"/>
    <w:rsid w:val="002D5E48"/>
    <w:rsid w:val="002D60BF"/>
    <w:rsid w:val="002D6159"/>
    <w:rsid w:val="002D666C"/>
    <w:rsid w:val="002D66A8"/>
    <w:rsid w:val="002D6BC2"/>
    <w:rsid w:val="002D7126"/>
    <w:rsid w:val="002D738A"/>
    <w:rsid w:val="002D7454"/>
    <w:rsid w:val="002D75BA"/>
    <w:rsid w:val="002D77B0"/>
    <w:rsid w:val="002D7C30"/>
    <w:rsid w:val="002D7D18"/>
    <w:rsid w:val="002D7F6E"/>
    <w:rsid w:val="002E0279"/>
    <w:rsid w:val="002E0CEA"/>
    <w:rsid w:val="002E0F19"/>
    <w:rsid w:val="002E1072"/>
    <w:rsid w:val="002E15F6"/>
    <w:rsid w:val="002E1C27"/>
    <w:rsid w:val="002E1E5B"/>
    <w:rsid w:val="002E20E1"/>
    <w:rsid w:val="002E2205"/>
    <w:rsid w:val="002E29BC"/>
    <w:rsid w:val="002E2B5B"/>
    <w:rsid w:val="002E3195"/>
    <w:rsid w:val="002E3435"/>
    <w:rsid w:val="002E35EB"/>
    <w:rsid w:val="002E3616"/>
    <w:rsid w:val="002E3654"/>
    <w:rsid w:val="002E3C26"/>
    <w:rsid w:val="002E3CE4"/>
    <w:rsid w:val="002E3ED1"/>
    <w:rsid w:val="002E4256"/>
    <w:rsid w:val="002E43A6"/>
    <w:rsid w:val="002E45A0"/>
    <w:rsid w:val="002E46A7"/>
    <w:rsid w:val="002E4713"/>
    <w:rsid w:val="002E4B44"/>
    <w:rsid w:val="002E4F1E"/>
    <w:rsid w:val="002E50F8"/>
    <w:rsid w:val="002E5490"/>
    <w:rsid w:val="002E56BC"/>
    <w:rsid w:val="002E59F5"/>
    <w:rsid w:val="002E5D40"/>
    <w:rsid w:val="002E5D9F"/>
    <w:rsid w:val="002E6496"/>
    <w:rsid w:val="002E6740"/>
    <w:rsid w:val="002E6889"/>
    <w:rsid w:val="002E6C0F"/>
    <w:rsid w:val="002E709A"/>
    <w:rsid w:val="002E743A"/>
    <w:rsid w:val="002E7650"/>
    <w:rsid w:val="002E76F9"/>
    <w:rsid w:val="002E79B1"/>
    <w:rsid w:val="002E7D3E"/>
    <w:rsid w:val="002E7F7A"/>
    <w:rsid w:val="002F0164"/>
    <w:rsid w:val="002F028D"/>
    <w:rsid w:val="002F0ADA"/>
    <w:rsid w:val="002F0BA4"/>
    <w:rsid w:val="002F0CAE"/>
    <w:rsid w:val="002F0DDD"/>
    <w:rsid w:val="002F115D"/>
    <w:rsid w:val="002F1409"/>
    <w:rsid w:val="002F1548"/>
    <w:rsid w:val="002F1B7B"/>
    <w:rsid w:val="002F1ECB"/>
    <w:rsid w:val="002F1FEF"/>
    <w:rsid w:val="002F2037"/>
    <w:rsid w:val="002F21CE"/>
    <w:rsid w:val="002F2B94"/>
    <w:rsid w:val="002F2BF3"/>
    <w:rsid w:val="002F2E48"/>
    <w:rsid w:val="002F34DD"/>
    <w:rsid w:val="002F34E2"/>
    <w:rsid w:val="002F3724"/>
    <w:rsid w:val="002F3AF7"/>
    <w:rsid w:val="002F3E71"/>
    <w:rsid w:val="002F4302"/>
    <w:rsid w:val="002F4558"/>
    <w:rsid w:val="002F47FA"/>
    <w:rsid w:val="002F48F7"/>
    <w:rsid w:val="002F5019"/>
    <w:rsid w:val="002F51BD"/>
    <w:rsid w:val="002F5730"/>
    <w:rsid w:val="002F62C8"/>
    <w:rsid w:val="002F66A6"/>
    <w:rsid w:val="002F67A6"/>
    <w:rsid w:val="002F7C39"/>
    <w:rsid w:val="002F7CB9"/>
    <w:rsid w:val="003001F1"/>
    <w:rsid w:val="003002B7"/>
    <w:rsid w:val="0030035F"/>
    <w:rsid w:val="0030060C"/>
    <w:rsid w:val="003006D1"/>
    <w:rsid w:val="00300C45"/>
    <w:rsid w:val="0030100B"/>
    <w:rsid w:val="00301453"/>
    <w:rsid w:val="00301708"/>
    <w:rsid w:val="003017BF"/>
    <w:rsid w:val="00301C2B"/>
    <w:rsid w:val="00301C3D"/>
    <w:rsid w:val="00301C5A"/>
    <w:rsid w:val="00301FD3"/>
    <w:rsid w:val="003025E8"/>
    <w:rsid w:val="00302876"/>
    <w:rsid w:val="003029F8"/>
    <w:rsid w:val="0030303C"/>
    <w:rsid w:val="003030DB"/>
    <w:rsid w:val="00303225"/>
    <w:rsid w:val="003032D3"/>
    <w:rsid w:val="00303570"/>
    <w:rsid w:val="00303AA5"/>
    <w:rsid w:val="00303C10"/>
    <w:rsid w:val="00304043"/>
    <w:rsid w:val="00304058"/>
    <w:rsid w:val="00304443"/>
    <w:rsid w:val="00304A31"/>
    <w:rsid w:val="003053E9"/>
    <w:rsid w:val="0030548F"/>
    <w:rsid w:val="00305F6F"/>
    <w:rsid w:val="003060A5"/>
    <w:rsid w:val="00306252"/>
    <w:rsid w:val="00306527"/>
    <w:rsid w:val="003070FE"/>
    <w:rsid w:val="00307145"/>
    <w:rsid w:val="0030727E"/>
    <w:rsid w:val="003072D1"/>
    <w:rsid w:val="00307519"/>
    <w:rsid w:val="0030781B"/>
    <w:rsid w:val="0030785B"/>
    <w:rsid w:val="0030791D"/>
    <w:rsid w:val="0030794F"/>
    <w:rsid w:val="00307BA0"/>
    <w:rsid w:val="00307D3D"/>
    <w:rsid w:val="00307E24"/>
    <w:rsid w:val="00307EF2"/>
    <w:rsid w:val="00310202"/>
    <w:rsid w:val="0031089A"/>
    <w:rsid w:val="00310AB2"/>
    <w:rsid w:val="00310E15"/>
    <w:rsid w:val="003119A8"/>
    <w:rsid w:val="00311B0F"/>
    <w:rsid w:val="003120E9"/>
    <w:rsid w:val="00312195"/>
    <w:rsid w:val="003124EF"/>
    <w:rsid w:val="003126BE"/>
    <w:rsid w:val="00312C19"/>
    <w:rsid w:val="00314196"/>
    <w:rsid w:val="0031423D"/>
    <w:rsid w:val="0031434D"/>
    <w:rsid w:val="00314447"/>
    <w:rsid w:val="0031449E"/>
    <w:rsid w:val="003146E2"/>
    <w:rsid w:val="003147CB"/>
    <w:rsid w:val="00314843"/>
    <w:rsid w:val="00314D92"/>
    <w:rsid w:val="00314DDB"/>
    <w:rsid w:val="00315A63"/>
    <w:rsid w:val="00315BD1"/>
    <w:rsid w:val="003161D9"/>
    <w:rsid w:val="00316534"/>
    <w:rsid w:val="003168A1"/>
    <w:rsid w:val="00316BEE"/>
    <w:rsid w:val="00316DFF"/>
    <w:rsid w:val="00317214"/>
    <w:rsid w:val="0031747E"/>
    <w:rsid w:val="0031753F"/>
    <w:rsid w:val="003175CF"/>
    <w:rsid w:val="003205E9"/>
    <w:rsid w:val="003206E8"/>
    <w:rsid w:val="00320D07"/>
    <w:rsid w:val="003210B9"/>
    <w:rsid w:val="0032141A"/>
    <w:rsid w:val="0032161F"/>
    <w:rsid w:val="003223B1"/>
    <w:rsid w:val="00322751"/>
    <w:rsid w:val="003228FF"/>
    <w:rsid w:val="00322C2E"/>
    <w:rsid w:val="003230A7"/>
    <w:rsid w:val="003234D0"/>
    <w:rsid w:val="0032353F"/>
    <w:rsid w:val="00323CD4"/>
    <w:rsid w:val="003243E1"/>
    <w:rsid w:val="0032443A"/>
    <w:rsid w:val="003246A6"/>
    <w:rsid w:val="00324FA9"/>
    <w:rsid w:val="00325176"/>
    <w:rsid w:val="003257FB"/>
    <w:rsid w:val="00325DD3"/>
    <w:rsid w:val="00325EC9"/>
    <w:rsid w:val="00326739"/>
    <w:rsid w:val="003269F0"/>
    <w:rsid w:val="00326A17"/>
    <w:rsid w:val="00326BB7"/>
    <w:rsid w:val="003270C3"/>
    <w:rsid w:val="003270C5"/>
    <w:rsid w:val="0032742C"/>
    <w:rsid w:val="00330049"/>
    <w:rsid w:val="00330162"/>
    <w:rsid w:val="003309B2"/>
    <w:rsid w:val="00330F41"/>
    <w:rsid w:val="0033133F"/>
    <w:rsid w:val="0033143A"/>
    <w:rsid w:val="00332242"/>
    <w:rsid w:val="0033238C"/>
    <w:rsid w:val="00332864"/>
    <w:rsid w:val="003328EC"/>
    <w:rsid w:val="00332E00"/>
    <w:rsid w:val="00332E04"/>
    <w:rsid w:val="0033336A"/>
    <w:rsid w:val="00333575"/>
    <w:rsid w:val="003338B2"/>
    <w:rsid w:val="003339DA"/>
    <w:rsid w:val="0033423A"/>
    <w:rsid w:val="00334480"/>
    <w:rsid w:val="00334EF9"/>
    <w:rsid w:val="003351FE"/>
    <w:rsid w:val="0033536D"/>
    <w:rsid w:val="003354B1"/>
    <w:rsid w:val="00335757"/>
    <w:rsid w:val="0033628B"/>
    <w:rsid w:val="00336426"/>
    <w:rsid w:val="0033658D"/>
    <w:rsid w:val="003365ED"/>
    <w:rsid w:val="00336A53"/>
    <w:rsid w:val="00336B5A"/>
    <w:rsid w:val="003373B9"/>
    <w:rsid w:val="003376C0"/>
    <w:rsid w:val="003376FB"/>
    <w:rsid w:val="00337B5F"/>
    <w:rsid w:val="00337BBA"/>
    <w:rsid w:val="00337F84"/>
    <w:rsid w:val="00340B99"/>
    <w:rsid w:val="00340BDA"/>
    <w:rsid w:val="00340D85"/>
    <w:rsid w:val="00341424"/>
    <w:rsid w:val="00341594"/>
    <w:rsid w:val="003416D1"/>
    <w:rsid w:val="00341B6F"/>
    <w:rsid w:val="00341D7F"/>
    <w:rsid w:val="003428D1"/>
    <w:rsid w:val="00342CF2"/>
    <w:rsid w:val="00343270"/>
    <w:rsid w:val="003437FC"/>
    <w:rsid w:val="00343ED9"/>
    <w:rsid w:val="00344488"/>
    <w:rsid w:val="003448DE"/>
    <w:rsid w:val="00344BF2"/>
    <w:rsid w:val="00345416"/>
    <w:rsid w:val="00345AEB"/>
    <w:rsid w:val="00345B84"/>
    <w:rsid w:val="00345DA2"/>
    <w:rsid w:val="00345F96"/>
    <w:rsid w:val="00345FDA"/>
    <w:rsid w:val="00346673"/>
    <w:rsid w:val="003467F0"/>
    <w:rsid w:val="00346930"/>
    <w:rsid w:val="003475A1"/>
    <w:rsid w:val="0034772B"/>
    <w:rsid w:val="00350274"/>
    <w:rsid w:val="00350DA3"/>
    <w:rsid w:val="00351137"/>
    <w:rsid w:val="0035119D"/>
    <w:rsid w:val="003516DE"/>
    <w:rsid w:val="00351823"/>
    <w:rsid w:val="0035185E"/>
    <w:rsid w:val="00352306"/>
    <w:rsid w:val="003524D6"/>
    <w:rsid w:val="003526B5"/>
    <w:rsid w:val="00352794"/>
    <w:rsid w:val="00352C4A"/>
    <w:rsid w:val="00353517"/>
    <w:rsid w:val="003536B9"/>
    <w:rsid w:val="00353814"/>
    <w:rsid w:val="00353867"/>
    <w:rsid w:val="003539C4"/>
    <w:rsid w:val="00353FAD"/>
    <w:rsid w:val="0035442A"/>
    <w:rsid w:val="003544E3"/>
    <w:rsid w:val="003545F5"/>
    <w:rsid w:val="00354640"/>
    <w:rsid w:val="0035488A"/>
    <w:rsid w:val="003549E8"/>
    <w:rsid w:val="00354A19"/>
    <w:rsid w:val="00354AE6"/>
    <w:rsid w:val="00354E61"/>
    <w:rsid w:val="00355F3F"/>
    <w:rsid w:val="00355F79"/>
    <w:rsid w:val="003560D0"/>
    <w:rsid w:val="003563B8"/>
    <w:rsid w:val="00356721"/>
    <w:rsid w:val="0035677B"/>
    <w:rsid w:val="0035720B"/>
    <w:rsid w:val="00357354"/>
    <w:rsid w:val="00357731"/>
    <w:rsid w:val="0035777E"/>
    <w:rsid w:val="0035798D"/>
    <w:rsid w:val="00357BAC"/>
    <w:rsid w:val="00357DC1"/>
    <w:rsid w:val="00360213"/>
    <w:rsid w:val="0036092F"/>
    <w:rsid w:val="003609C3"/>
    <w:rsid w:val="00360D1A"/>
    <w:rsid w:val="00360F9F"/>
    <w:rsid w:val="00361010"/>
    <w:rsid w:val="0036106B"/>
    <w:rsid w:val="00361ABF"/>
    <w:rsid w:val="00361AEF"/>
    <w:rsid w:val="00361B7E"/>
    <w:rsid w:val="00361C9B"/>
    <w:rsid w:val="00362737"/>
    <w:rsid w:val="00362A06"/>
    <w:rsid w:val="00362D28"/>
    <w:rsid w:val="00362E81"/>
    <w:rsid w:val="00363207"/>
    <w:rsid w:val="00363556"/>
    <w:rsid w:val="0036359A"/>
    <w:rsid w:val="00363760"/>
    <w:rsid w:val="003638D6"/>
    <w:rsid w:val="00363BAF"/>
    <w:rsid w:val="00363CE9"/>
    <w:rsid w:val="00363D1E"/>
    <w:rsid w:val="0036438C"/>
    <w:rsid w:val="00364ACA"/>
    <w:rsid w:val="00364E25"/>
    <w:rsid w:val="00364F41"/>
    <w:rsid w:val="00365918"/>
    <w:rsid w:val="00365B89"/>
    <w:rsid w:val="00365BE2"/>
    <w:rsid w:val="00366036"/>
    <w:rsid w:val="00366574"/>
    <w:rsid w:val="00366B4B"/>
    <w:rsid w:val="00366B92"/>
    <w:rsid w:val="00366CC6"/>
    <w:rsid w:val="00366D6A"/>
    <w:rsid w:val="00366EE3"/>
    <w:rsid w:val="00367600"/>
    <w:rsid w:val="00367A89"/>
    <w:rsid w:val="00367CC5"/>
    <w:rsid w:val="003704B1"/>
    <w:rsid w:val="003707B7"/>
    <w:rsid w:val="00371AE0"/>
    <w:rsid w:val="00371C4B"/>
    <w:rsid w:val="00371FE7"/>
    <w:rsid w:val="0037226E"/>
    <w:rsid w:val="003725C4"/>
    <w:rsid w:val="00372A00"/>
    <w:rsid w:val="00372A49"/>
    <w:rsid w:val="00372CD4"/>
    <w:rsid w:val="00373262"/>
    <w:rsid w:val="00373527"/>
    <w:rsid w:val="00373784"/>
    <w:rsid w:val="0037399C"/>
    <w:rsid w:val="00373BF4"/>
    <w:rsid w:val="0037455F"/>
    <w:rsid w:val="00374839"/>
    <w:rsid w:val="00374FBE"/>
    <w:rsid w:val="00375DF9"/>
    <w:rsid w:val="0037637E"/>
    <w:rsid w:val="00376509"/>
    <w:rsid w:val="00376B05"/>
    <w:rsid w:val="00376C10"/>
    <w:rsid w:val="00376E0C"/>
    <w:rsid w:val="00376F05"/>
    <w:rsid w:val="003770E6"/>
    <w:rsid w:val="00377238"/>
    <w:rsid w:val="00377E59"/>
    <w:rsid w:val="003800B2"/>
    <w:rsid w:val="00380390"/>
    <w:rsid w:val="00380910"/>
    <w:rsid w:val="0038093B"/>
    <w:rsid w:val="00380F69"/>
    <w:rsid w:val="003810CC"/>
    <w:rsid w:val="0038123A"/>
    <w:rsid w:val="00381443"/>
    <w:rsid w:val="0038158A"/>
    <w:rsid w:val="003827EA"/>
    <w:rsid w:val="0038283C"/>
    <w:rsid w:val="00382BF3"/>
    <w:rsid w:val="00382DF5"/>
    <w:rsid w:val="00383B96"/>
    <w:rsid w:val="00383DAB"/>
    <w:rsid w:val="00384308"/>
    <w:rsid w:val="003848EE"/>
    <w:rsid w:val="003848FE"/>
    <w:rsid w:val="00385369"/>
    <w:rsid w:val="003853B0"/>
    <w:rsid w:val="003856BC"/>
    <w:rsid w:val="00386077"/>
    <w:rsid w:val="0038677D"/>
    <w:rsid w:val="003869F7"/>
    <w:rsid w:val="00386AD0"/>
    <w:rsid w:val="00386CF6"/>
    <w:rsid w:val="00386D12"/>
    <w:rsid w:val="0038703C"/>
    <w:rsid w:val="003878AB"/>
    <w:rsid w:val="00387A40"/>
    <w:rsid w:val="00387AE3"/>
    <w:rsid w:val="00387E9F"/>
    <w:rsid w:val="00390E64"/>
    <w:rsid w:val="00391A3A"/>
    <w:rsid w:val="00391B89"/>
    <w:rsid w:val="003920D8"/>
    <w:rsid w:val="00392176"/>
    <w:rsid w:val="0039222F"/>
    <w:rsid w:val="0039257E"/>
    <w:rsid w:val="00392614"/>
    <w:rsid w:val="00392E41"/>
    <w:rsid w:val="00393120"/>
    <w:rsid w:val="003934FA"/>
    <w:rsid w:val="00393512"/>
    <w:rsid w:val="003943D0"/>
    <w:rsid w:val="003945A5"/>
    <w:rsid w:val="003946F4"/>
    <w:rsid w:val="003947BC"/>
    <w:rsid w:val="00394EA9"/>
    <w:rsid w:val="00395146"/>
    <w:rsid w:val="0039590A"/>
    <w:rsid w:val="00395912"/>
    <w:rsid w:val="0039659D"/>
    <w:rsid w:val="00396B79"/>
    <w:rsid w:val="00396E03"/>
    <w:rsid w:val="00396ECC"/>
    <w:rsid w:val="00397459"/>
    <w:rsid w:val="003974B0"/>
    <w:rsid w:val="003977F3"/>
    <w:rsid w:val="00397CAF"/>
    <w:rsid w:val="003A01FA"/>
    <w:rsid w:val="003A04E3"/>
    <w:rsid w:val="003A0852"/>
    <w:rsid w:val="003A087C"/>
    <w:rsid w:val="003A09C6"/>
    <w:rsid w:val="003A0BE3"/>
    <w:rsid w:val="003A0C7D"/>
    <w:rsid w:val="003A0CFE"/>
    <w:rsid w:val="003A151E"/>
    <w:rsid w:val="003A2231"/>
    <w:rsid w:val="003A227F"/>
    <w:rsid w:val="003A22B5"/>
    <w:rsid w:val="003A2554"/>
    <w:rsid w:val="003A2D03"/>
    <w:rsid w:val="003A2D76"/>
    <w:rsid w:val="003A2F1A"/>
    <w:rsid w:val="003A307A"/>
    <w:rsid w:val="003A387F"/>
    <w:rsid w:val="003A38FA"/>
    <w:rsid w:val="003A3939"/>
    <w:rsid w:val="003A39F6"/>
    <w:rsid w:val="003A3D09"/>
    <w:rsid w:val="003A3E34"/>
    <w:rsid w:val="003A4056"/>
    <w:rsid w:val="003A4302"/>
    <w:rsid w:val="003A4674"/>
    <w:rsid w:val="003A46C2"/>
    <w:rsid w:val="003A5398"/>
    <w:rsid w:val="003A5536"/>
    <w:rsid w:val="003A5673"/>
    <w:rsid w:val="003A57D8"/>
    <w:rsid w:val="003A620A"/>
    <w:rsid w:val="003A665A"/>
    <w:rsid w:val="003A6804"/>
    <w:rsid w:val="003A6C1B"/>
    <w:rsid w:val="003A76D2"/>
    <w:rsid w:val="003A77D3"/>
    <w:rsid w:val="003A7A60"/>
    <w:rsid w:val="003B02C5"/>
    <w:rsid w:val="003B0E3C"/>
    <w:rsid w:val="003B1CF5"/>
    <w:rsid w:val="003B1DB4"/>
    <w:rsid w:val="003B1FD6"/>
    <w:rsid w:val="003B2005"/>
    <w:rsid w:val="003B2242"/>
    <w:rsid w:val="003B28EF"/>
    <w:rsid w:val="003B2E75"/>
    <w:rsid w:val="003B2F9D"/>
    <w:rsid w:val="003B31A9"/>
    <w:rsid w:val="003B44E4"/>
    <w:rsid w:val="003B4562"/>
    <w:rsid w:val="003B4652"/>
    <w:rsid w:val="003B4B18"/>
    <w:rsid w:val="003B523B"/>
    <w:rsid w:val="003B5A7D"/>
    <w:rsid w:val="003B673A"/>
    <w:rsid w:val="003B6B6F"/>
    <w:rsid w:val="003B6C5C"/>
    <w:rsid w:val="003B6E8D"/>
    <w:rsid w:val="003B7017"/>
    <w:rsid w:val="003B79C3"/>
    <w:rsid w:val="003B7D42"/>
    <w:rsid w:val="003B7FAA"/>
    <w:rsid w:val="003C06CF"/>
    <w:rsid w:val="003C0E58"/>
    <w:rsid w:val="003C0FE7"/>
    <w:rsid w:val="003C1648"/>
    <w:rsid w:val="003C19DF"/>
    <w:rsid w:val="003C1B87"/>
    <w:rsid w:val="003C1BF7"/>
    <w:rsid w:val="003C1F8E"/>
    <w:rsid w:val="003C20F7"/>
    <w:rsid w:val="003C2194"/>
    <w:rsid w:val="003C2AC1"/>
    <w:rsid w:val="003C2DBB"/>
    <w:rsid w:val="003C3169"/>
    <w:rsid w:val="003C37E1"/>
    <w:rsid w:val="003C3973"/>
    <w:rsid w:val="003C3B5E"/>
    <w:rsid w:val="003C4B76"/>
    <w:rsid w:val="003C4E92"/>
    <w:rsid w:val="003C554F"/>
    <w:rsid w:val="003C57C1"/>
    <w:rsid w:val="003C5B47"/>
    <w:rsid w:val="003C5BF7"/>
    <w:rsid w:val="003C5EBA"/>
    <w:rsid w:val="003C600B"/>
    <w:rsid w:val="003C6182"/>
    <w:rsid w:val="003C61D0"/>
    <w:rsid w:val="003C66CB"/>
    <w:rsid w:val="003C6A36"/>
    <w:rsid w:val="003C6B2C"/>
    <w:rsid w:val="003C6C1B"/>
    <w:rsid w:val="003C6C74"/>
    <w:rsid w:val="003C6D8C"/>
    <w:rsid w:val="003C6E8A"/>
    <w:rsid w:val="003C6FD4"/>
    <w:rsid w:val="003C7F77"/>
    <w:rsid w:val="003D00C8"/>
    <w:rsid w:val="003D0502"/>
    <w:rsid w:val="003D0785"/>
    <w:rsid w:val="003D0C91"/>
    <w:rsid w:val="003D0CF1"/>
    <w:rsid w:val="003D0E9F"/>
    <w:rsid w:val="003D13DB"/>
    <w:rsid w:val="003D15DC"/>
    <w:rsid w:val="003D1645"/>
    <w:rsid w:val="003D1E1B"/>
    <w:rsid w:val="003D1FF2"/>
    <w:rsid w:val="003D24E0"/>
    <w:rsid w:val="003D2890"/>
    <w:rsid w:val="003D2942"/>
    <w:rsid w:val="003D30C4"/>
    <w:rsid w:val="003D3395"/>
    <w:rsid w:val="003D36BC"/>
    <w:rsid w:val="003D38DC"/>
    <w:rsid w:val="003D39AA"/>
    <w:rsid w:val="003D42EE"/>
    <w:rsid w:val="003D439F"/>
    <w:rsid w:val="003D4C56"/>
    <w:rsid w:val="003D4D1F"/>
    <w:rsid w:val="003D4EEB"/>
    <w:rsid w:val="003D50B2"/>
    <w:rsid w:val="003D5150"/>
    <w:rsid w:val="003D6306"/>
    <w:rsid w:val="003D6DFA"/>
    <w:rsid w:val="003D7250"/>
    <w:rsid w:val="003D7D9D"/>
    <w:rsid w:val="003E0251"/>
    <w:rsid w:val="003E0649"/>
    <w:rsid w:val="003E09F3"/>
    <w:rsid w:val="003E0ADC"/>
    <w:rsid w:val="003E0CF3"/>
    <w:rsid w:val="003E1074"/>
    <w:rsid w:val="003E1414"/>
    <w:rsid w:val="003E18C4"/>
    <w:rsid w:val="003E1AD5"/>
    <w:rsid w:val="003E205C"/>
    <w:rsid w:val="003E21D3"/>
    <w:rsid w:val="003E2241"/>
    <w:rsid w:val="003E26DE"/>
    <w:rsid w:val="003E29E3"/>
    <w:rsid w:val="003E2D0A"/>
    <w:rsid w:val="003E37C2"/>
    <w:rsid w:val="003E37F7"/>
    <w:rsid w:val="003E3856"/>
    <w:rsid w:val="003E3B06"/>
    <w:rsid w:val="003E404F"/>
    <w:rsid w:val="003E47E3"/>
    <w:rsid w:val="003E5372"/>
    <w:rsid w:val="003E5750"/>
    <w:rsid w:val="003E5E7F"/>
    <w:rsid w:val="003E631C"/>
    <w:rsid w:val="003E63A0"/>
    <w:rsid w:val="003E6631"/>
    <w:rsid w:val="003E6AA8"/>
    <w:rsid w:val="003E6B07"/>
    <w:rsid w:val="003E6F70"/>
    <w:rsid w:val="003E719E"/>
    <w:rsid w:val="003E72B2"/>
    <w:rsid w:val="003E73CD"/>
    <w:rsid w:val="003E76B6"/>
    <w:rsid w:val="003E7935"/>
    <w:rsid w:val="003E7BE7"/>
    <w:rsid w:val="003E7D28"/>
    <w:rsid w:val="003E7E04"/>
    <w:rsid w:val="003F0ADC"/>
    <w:rsid w:val="003F0BE8"/>
    <w:rsid w:val="003F10A5"/>
    <w:rsid w:val="003F1103"/>
    <w:rsid w:val="003F1128"/>
    <w:rsid w:val="003F1AB9"/>
    <w:rsid w:val="003F1E34"/>
    <w:rsid w:val="003F1F07"/>
    <w:rsid w:val="003F2317"/>
    <w:rsid w:val="003F296D"/>
    <w:rsid w:val="003F2A1E"/>
    <w:rsid w:val="003F2D5F"/>
    <w:rsid w:val="003F3543"/>
    <w:rsid w:val="003F3903"/>
    <w:rsid w:val="003F3A77"/>
    <w:rsid w:val="003F3BE3"/>
    <w:rsid w:val="003F3CDC"/>
    <w:rsid w:val="003F3E86"/>
    <w:rsid w:val="003F3F88"/>
    <w:rsid w:val="003F4A8B"/>
    <w:rsid w:val="003F4F85"/>
    <w:rsid w:val="003F53C1"/>
    <w:rsid w:val="003F592E"/>
    <w:rsid w:val="003F69DF"/>
    <w:rsid w:val="003F6AB7"/>
    <w:rsid w:val="003F6BA6"/>
    <w:rsid w:val="003F6DCF"/>
    <w:rsid w:val="003F7632"/>
    <w:rsid w:val="003F766D"/>
    <w:rsid w:val="003F77EB"/>
    <w:rsid w:val="003F78AA"/>
    <w:rsid w:val="003F7A90"/>
    <w:rsid w:val="003F7AE4"/>
    <w:rsid w:val="003F7DE6"/>
    <w:rsid w:val="003F7F64"/>
    <w:rsid w:val="004003ED"/>
    <w:rsid w:val="004004E1"/>
    <w:rsid w:val="00400802"/>
    <w:rsid w:val="00400C30"/>
    <w:rsid w:val="00401385"/>
    <w:rsid w:val="00401A74"/>
    <w:rsid w:val="00401CC4"/>
    <w:rsid w:val="00401D24"/>
    <w:rsid w:val="00402178"/>
    <w:rsid w:val="00402674"/>
    <w:rsid w:val="00402E08"/>
    <w:rsid w:val="00402E4C"/>
    <w:rsid w:val="00402FAC"/>
    <w:rsid w:val="0040318D"/>
    <w:rsid w:val="004034AD"/>
    <w:rsid w:val="004036B1"/>
    <w:rsid w:val="0040370B"/>
    <w:rsid w:val="00403973"/>
    <w:rsid w:val="00403C06"/>
    <w:rsid w:val="00404189"/>
    <w:rsid w:val="004041F4"/>
    <w:rsid w:val="00404946"/>
    <w:rsid w:val="00404D4E"/>
    <w:rsid w:val="00405149"/>
    <w:rsid w:val="00405834"/>
    <w:rsid w:val="0040596C"/>
    <w:rsid w:val="0040642A"/>
    <w:rsid w:val="004067B5"/>
    <w:rsid w:val="004068F8"/>
    <w:rsid w:val="004070BB"/>
    <w:rsid w:val="00407BA7"/>
    <w:rsid w:val="00407C62"/>
    <w:rsid w:val="00407DAA"/>
    <w:rsid w:val="00410139"/>
    <w:rsid w:val="00410233"/>
    <w:rsid w:val="00410725"/>
    <w:rsid w:val="004107DA"/>
    <w:rsid w:val="00410FA2"/>
    <w:rsid w:val="00410FB2"/>
    <w:rsid w:val="00411034"/>
    <w:rsid w:val="00411842"/>
    <w:rsid w:val="00411D74"/>
    <w:rsid w:val="00412257"/>
    <w:rsid w:val="00413611"/>
    <w:rsid w:val="00413803"/>
    <w:rsid w:val="0041384F"/>
    <w:rsid w:val="004145E2"/>
    <w:rsid w:val="0041474B"/>
    <w:rsid w:val="004149CF"/>
    <w:rsid w:val="00414CE1"/>
    <w:rsid w:val="00414DB8"/>
    <w:rsid w:val="00415050"/>
    <w:rsid w:val="00415056"/>
    <w:rsid w:val="00415083"/>
    <w:rsid w:val="00415130"/>
    <w:rsid w:val="00415489"/>
    <w:rsid w:val="00415988"/>
    <w:rsid w:val="00415DD5"/>
    <w:rsid w:val="00415FBE"/>
    <w:rsid w:val="00416621"/>
    <w:rsid w:val="004167B6"/>
    <w:rsid w:val="00416F0D"/>
    <w:rsid w:val="004170B5"/>
    <w:rsid w:val="004172A1"/>
    <w:rsid w:val="00417423"/>
    <w:rsid w:val="00417626"/>
    <w:rsid w:val="004178E8"/>
    <w:rsid w:val="00420128"/>
    <w:rsid w:val="00420AAF"/>
    <w:rsid w:val="00420D7B"/>
    <w:rsid w:val="00421404"/>
    <w:rsid w:val="00421C26"/>
    <w:rsid w:val="0042209B"/>
    <w:rsid w:val="00422192"/>
    <w:rsid w:val="0042295D"/>
    <w:rsid w:val="00422E03"/>
    <w:rsid w:val="00423052"/>
    <w:rsid w:val="0042378A"/>
    <w:rsid w:val="00423D2A"/>
    <w:rsid w:val="00423F1D"/>
    <w:rsid w:val="0042425D"/>
    <w:rsid w:val="00424326"/>
    <w:rsid w:val="004249FC"/>
    <w:rsid w:val="00424AA0"/>
    <w:rsid w:val="0042544B"/>
    <w:rsid w:val="004255FA"/>
    <w:rsid w:val="00425912"/>
    <w:rsid w:val="00425CA5"/>
    <w:rsid w:val="0042605D"/>
    <w:rsid w:val="00426150"/>
    <w:rsid w:val="00426396"/>
    <w:rsid w:val="00426484"/>
    <w:rsid w:val="00426B0C"/>
    <w:rsid w:val="00426F2D"/>
    <w:rsid w:val="00426F83"/>
    <w:rsid w:val="00426FDA"/>
    <w:rsid w:val="004270CF"/>
    <w:rsid w:val="0042739B"/>
    <w:rsid w:val="00427542"/>
    <w:rsid w:val="00427A1A"/>
    <w:rsid w:val="00427E2B"/>
    <w:rsid w:val="00430520"/>
    <w:rsid w:val="00430695"/>
    <w:rsid w:val="0043084F"/>
    <w:rsid w:val="00430859"/>
    <w:rsid w:val="00430D70"/>
    <w:rsid w:val="004315C0"/>
    <w:rsid w:val="00431BBC"/>
    <w:rsid w:val="00432358"/>
    <w:rsid w:val="00432A0E"/>
    <w:rsid w:val="00432A73"/>
    <w:rsid w:val="00432BC9"/>
    <w:rsid w:val="00432CDF"/>
    <w:rsid w:val="00432F47"/>
    <w:rsid w:val="00433225"/>
    <w:rsid w:val="00434494"/>
    <w:rsid w:val="00434810"/>
    <w:rsid w:val="00434C23"/>
    <w:rsid w:val="00434E4F"/>
    <w:rsid w:val="00435101"/>
    <w:rsid w:val="0043566A"/>
    <w:rsid w:val="004356CF"/>
    <w:rsid w:val="00435A10"/>
    <w:rsid w:val="00436529"/>
    <w:rsid w:val="00436964"/>
    <w:rsid w:val="00436ACA"/>
    <w:rsid w:val="00436C35"/>
    <w:rsid w:val="00436F52"/>
    <w:rsid w:val="00436FFB"/>
    <w:rsid w:val="004370FD"/>
    <w:rsid w:val="00437618"/>
    <w:rsid w:val="00437A45"/>
    <w:rsid w:val="00437C9B"/>
    <w:rsid w:val="004407AF"/>
    <w:rsid w:val="0044087C"/>
    <w:rsid w:val="00440BBF"/>
    <w:rsid w:val="0044102A"/>
    <w:rsid w:val="004413FB"/>
    <w:rsid w:val="004416D9"/>
    <w:rsid w:val="004419EE"/>
    <w:rsid w:val="00441BAE"/>
    <w:rsid w:val="00441CA4"/>
    <w:rsid w:val="00441D18"/>
    <w:rsid w:val="00442000"/>
    <w:rsid w:val="004421D5"/>
    <w:rsid w:val="00442619"/>
    <w:rsid w:val="004427C0"/>
    <w:rsid w:val="00442A88"/>
    <w:rsid w:val="00442D1A"/>
    <w:rsid w:val="004433C2"/>
    <w:rsid w:val="00443419"/>
    <w:rsid w:val="0044344B"/>
    <w:rsid w:val="0044369F"/>
    <w:rsid w:val="00443D26"/>
    <w:rsid w:val="00443D5C"/>
    <w:rsid w:val="00443F8F"/>
    <w:rsid w:val="004448FE"/>
    <w:rsid w:val="00445118"/>
    <w:rsid w:val="00445134"/>
    <w:rsid w:val="004451E9"/>
    <w:rsid w:val="00445373"/>
    <w:rsid w:val="0044561D"/>
    <w:rsid w:val="00445A5E"/>
    <w:rsid w:val="00445DE1"/>
    <w:rsid w:val="00445EA6"/>
    <w:rsid w:val="00446473"/>
    <w:rsid w:val="00446EC6"/>
    <w:rsid w:val="00446F0A"/>
    <w:rsid w:val="00447CA4"/>
    <w:rsid w:val="00447FAC"/>
    <w:rsid w:val="0045013B"/>
    <w:rsid w:val="004506D1"/>
    <w:rsid w:val="00450A9F"/>
    <w:rsid w:val="00450C8D"/>
    <w:rsid w:val="00451004"/>
    <w:rsid w:val="004511A8"/>
    <w:rsid w:val="00451581"/>
    <w:rsid w:val="00451934"/>
    <w:rsid w:val="00451B68"/>
    <w:rsid w:val="00451EB0"/>
    <w:rsid w:val="00452079"/>
    <w:rsid w:val="004520B1"/>
    <w:rsid w:val="00452286"/>
    <w:rsid w:val="004524B3"/>
    <w:rsid w:val="00452802"/>
    <w:rsid w:val="004531A9"/>
    <w:rsid w:val="004534B2"/>
    <w:rsid w:val="00453D6B"/>
    <w:rsid w:val="00454488"/>
    <w:rsid w:val="00454733"/>
    <w:rsid w:val="00454CD6"/>
    <w:rsid w:val="00454E67"/>
    <w:rsid w:val="00454FC4"/>
    <w:rsid w:val="0045503F"/>
    <w:rsid w:val="0045505E"/>
    <w:rsid w:val="00456949"/>
    <w:rsid w:val="00456C42"/>
    <w:rsid w:val="00456CEF"/>
    <w:rsid w:val="00457040"/>
    <w:rsid w:val="00457095"/>
    <w:rsid w:val="00457D83"/>
    <w:rsid w:val="00457EC2"/>
    <w:rsid w:val="00457F41"/>
    <w:rsid w:val="004600B4"/>
    <w:rsid w:val="00460124"/>
    <w:rsid w:val="00461B26"/>
    <w:rsid w:val="00461B74"/>
    <w:rsid w:val="004622BC"/>
    <w:rsid w:val="0046249E"/>
    <w:rsid w:val="004626A7"/>
    <w:rsid w:val="0046290A"/>
    <w:rsid w:val="00462BD7"/>
    <w:rsid w:val="00463245"/>
    <w:rsid w:val="004633A3"/>
    <w:rsid w:val="00463B05"/>
    <w:rsid w:val="00463FCD"/>
    <w:rsid w:val="00464004"/>
    <w:rsid w:val="00464418"/>
    <w:rsid w:val="004644B1"/>
    <w:rsid w:val="00464638"/>
    <w:rsid w:val="00464CF2"/>
    <w:rsid w:val="00465425"/>
    <w:rsid w:val="00465440"/>
    <w:rsid w:val="0046567A"/>
    <w:rsid w:val="0046585C"/>
    <w:rsid w:val="00465A7F"/>
    <w:rsid w:val="00465F4A"/>
    <w:rsid w:val="00466229"/>
    <w:rsid w:val="0046663D"/>
    <w:rsid w:val="00466F57"/>
    <w:rsid w:val="00466FD3"/>
    <w:rsid w:val="004673E8"/>
    <w:rsid w:val="0046745A"/>
    <w:rsid w:val="00467550"/>
    <w:rsid w:val="0046799E"/>
    <w:rsid w:val="004679E1"/>
    <w:rsid w:val="00467BEF"/>
    <w:rsid w:val="00467F81"/>
    <w:rsid w:val="004702A5"/>
    <w:rsid w:val="00470300"/>
    <w:rsid w:val="00470C9D"/>
    <w:rsid w:val="00470E43"/>
    <w:rsid w:val="0047111E"/>
    <w:rsid w:val="0047127F"/>
    <w:rsid w:val="00471759"/>
    <w:rsid w:val="00471F3D"/>
    <w:rsid w:val="004722FA"/>
    <w:rsid w:val="0047257F"/>
    <w:rsid w:val="00472CB1"/>
    <w:rsid w:val="00472F09"/>
    <w:rsid w:val="0047335B"/>
    <w:rsid w:val="004734A8"/>
    <w:rsid w:val="004737AE"/>
    <w:rsid w:val="004737E9"/>
    <w:rsid w:val="004738BA"/>
    <w:rsid w:val="00473B4E"/>
    <w:rsid w:val="00473C47"/>
    <w:rsid w:val="00473DAA"/>
    <w:rsid w:val="00474609"/>
    <w:rsid w:val="0047467A"/>
    <w:rsid w:val="004746F4"/>
    <w:rsid w:val="00474842"/>
    <w:rsid w:val="00474B48"/>
    <w:rsid w:val="00474D4F"/>
    <w:rsid w:val="00474DDE"/>
    <w:rsid w:val="00474F36"/>
    <w:rsid w:val="00475243"/>
    <w:rsid w:val="004754B5"/>
    <w:rsid w:val="004754E7"/>
    <w:rsid w:val="004758D3"/>
    <w:rsid w:val="004766BB"/>
    <w:rsid w:val="004768FB"/>
    <w:rsid w:val="00476BCC"/>
    <w:rsid w:val="00476F4E"/>
    <w:rsid w:val="00477484"/>
    <w:rsid w:val="00477EC3"/>
    <w:rsid w:val="00477FB5"/>
    <w:rsid w:val="004803E5"/>
    <w:rsid w:val="004805E8"/>
    <w:rsid w:val="00480644"/>
    <w:rsid w:val="0048064A"/>
    <w:rsid w:val="0048075D"/>
    <w:rsid w:val="00480CA7"/>
    <w:rsid w:val="00480DA6"/>
    <w:rsid w:val="0048109A"/>
    <w:rsid w:val="004811BC"/>
    <w:rsid w:val="004812B6"/>
    <w:rsid w:val="004815B3"/>
    <w:rsid w:val="00481954"/>
    <w:rsid w:val="004819C9"/>
    <w:rsid w:val="0048219E"/>
    <w:rsid w:val="00482314"/>
    <w:rsid w:val="0048247F"/>
    <w:rsid w:val="0048270D"/>
    <w:rsid w:val="004827B3"/>
    <w:rsid w:val="00482B27"/>
    <w:rsid w:val="00482C40"/>
    <w:rsid w:val="00483044"/>
    <w:rsid w:val="004835F8"/>
    <w:rsid w:val="004835FE"/>
    <w:rsid w:val="00483C2F"/>
    <w:rsid w:val="00483F7F"/>
    <w:rsid w:val="00484042"/>
    <w:rsid w:val="00484A1E"/>
    <w:rsid w:val="00484B4D"/>
    <w:rsid w:val="00484E63"/>
    <w:rsid w:val="00484EC0"/>
    <w:rsid w:val="00485234"/>
    <w:rsid w:val="004856C6"/>
    <w:rsid w:val="004858D0"/>
    <w:rsid w:val="00485A48"/>
    <w:rsid w:val="00485AAA"/>
    <w:rsid w:val="004864BA"/>
    <w:rsid w:val="004866F6"/>
    <w:rsid w:val="0048676F"/>
    <w:rsid w:val="004867FD"/>
    <w:rsid w:val="00486967"/>
    <w:rsid w:val="00486A1D"/>
    <w:rsid w:val="0048720D"/>
    <w:rsid w:val="00487400"/>
    <w:rsid w:val="00487510"/>
    <w:rsid w:val="004879A5"/>
    <w:rsid w:val="00487C77"/>
    <w:rsid w:val="00487DCC"/>
    <w:rsid w:val="00487E80"/>
    <w:rsid w:val="004905A4"/>
    <w:rsid w:val="004910F5"/>
    <w:rsid w:val="004918A7"/>
    <w:rsid w:val="00491C2A"/>
    <w:rsid w:val="00492F40"/>
    <w:rsid w:val="00493085"/>
    <w:rsid w:val="00493154"/>
    <w:rsid w:val="00493158"/>
    <w:rsid w:val="00493774"/>
    <w:rsid w:val="004942B8"/>
    <w:rsid w:val="00494E02"/>
    <w:rsid w:val="00495370"/>
    <w:rsid w:val="0049537E"/>
    <w:rsid w:val="00495994"/>
    <w:rsid w:val="00495CB0"/>
    <w:rsid w:val="00495EDA"/>
    <w:rsid w:val="0049633F"/>
    <w:rsid w:val="0049658C"/>
    <w:rsid w:val="00496BA8"/>
    <w:rsid w:val="00496C86"/>
    <w:rsid w:val="0049748F"/>
    <w:rsid w:val="00497983"/>
    <w:rsid w:val="00497D71"/>
    <w:rsid w:val="00497E05"/>
    <w:rsid w:val="004A0616"/>
    <w:rsid w:val="004A092A"/>
    <w:rsid w:val="004A1094"/>
    <w:rsid w:val="004A11F2"/>
    <w:rsid w:val="004A179E"/>
    <w:rsid w:val="004A1A1A"/>
    <w:rsid w:val="004A1CE3"/>
    <w:rsid w:val="004A2B3B"/>
    <w:rsid w:val="004A2D67"/>
    <w:rsid w:val="004A2EE4"/>
    <w:rsid w:val="004A331E"/>
    <w:rsid w:val="004A37D3"/>
    <w:rsid w:val="004A37F6"/>
    <w:rsid w:val="004A39A5"/>
    <w:rsid w:val="004A39E6"/>
    <w:rsid w:val="004A3A2F"/>
    <w:rsid w:val="004A3E34"/>
    <w:rsid w:val="004A417A"/>
    <w:rsid w:val="004A45C0"/>
    <w:rsid w:val="004A4D94"/>
    <w:rsid w:val="004A4E25"/>
    <w:rsid w:val="004A4E26"/>
    <w:rsid w:val="004A5189"/>
    <w:rsid w:val="004A5234"/>
    <w:rsid w:val="004A5428"/>
    <w:rsid w:val="004A5625"/>
    <w:rsid w:val="004A5690"/>
    <w:rsid w:val="004A59FA"/>
    <w:rsid w:val="004A5C74"/>
    <w:rsid w:val="004A5CEA"/>
    <w:rsid w:val="004A5FE5"/>
    <w:rsid w:val="004A612F"/>
    <w:rsid w:val="004A64FE"/>
    <w:rsid w:val="004A6594"/>
    <w:rsid w:val="004A6A16"/>
    <w:rsid w:val="004A6AB1"/>
    <w:rsid w:val="004A6CF8"/>
    <w:rsid w:val="004A7275"/>
    <w:rsid w:val="004A734B"/>
    <w:rsid w:val="004A74B7"/>
    <w:rsid w:val="004A780D"/>
    <w:rsid w:val="004A7864"/>
    <w:rsid w:val="004B0170"/>
    <w:rsid w:val="004B04B7"/>
    <w:rsid w:val="004B0B03"/>
    <w:rsid w:val="004B0DF8"/>
    <w:rsid w:val="004B1396"/>
    <w:rsid w:val="004B145B"/>
    <w:rsid w:val="004B1746"/>
    <w:rsid w:val="004B2154"/>
    <w:rsid w:val="004B24F3"/>
    <w:rsid w:val="004B2B7E"/>
    <w:rsid w:val="004B2F29"/>
    <w:rsid w:val="004B2F6C"/>
    <w:rsid w:val="004B33F3"/>
    <w:rsid w:val="004B3FEB"/>
    <w:rsid w:val="004B4904"/>
    <w:rsid w:val="004B5348"/>
    <w:rsid w:val="004B53C9"/>
    <w:rsid w:val="004B587B"/>
    <w:rsid w:val="004B5C47"/>
    <w:rsid w:val="004B5D0E"/>
    <w:rsid w:val="004B6876"/>
    <w:rsid w:val="004B6925"/>
    <w:rsid w:val="004B6A6D"/>
    <w:rsid w:val="004B6DD5"/>
    <w:rsid w:val="004B76D2"/>
    <w:rsid w:val="004B7870"/>
    <w:rsid w:val="004B79B6"/>
    <w:rsid w:val="004C01B1"/>
    <w:rsid w:val="004C12BE"/>
    <w:rsid w:val="004C1772"/>
    <w:rsid w:val="004C1A0E"/>
    <w:rsid w:val="004C1E67"/>
    <w:rsid w:val="004C24A7"/>
    <w:rsid w:val="004C24C9"/>
    <w:rsid w:val="004C288B"/>
    <w:rsid w:val="004C2959"/>
    <w:rsid w:val="004C2BD4"/>
    <w:rsid w:val="004C2DA8"/>
    <w:rsid w:val="004C30ED"/>
    <w:rsid w:val="004C3327"/>
    <w:rsid w:val="004C37E9"/>
    <w:rsid w:val="004C44CA"/>
    <w:rsid w:val="004C48FA"/>
    <w:rsid w:val="004C4FF4"/>
    <w:rsid w:val="004C5125"/>
    <w:rsid w:val="004C58F1"/>
    <w:rsid w:val="004C6767"/>
    <w:rsid w:val="004C69A5"/>
    <w:rsid w:val="004C6D49"/>
    <w:rsid w:val="004C7231"/>
    <w:rsid w:val="004C72B8"/>
    <w:rsid w:val="004C74A4"/>
    <w:rsid w:val="004C7F41"/>
    <w:rsid w:val="004D00AC"/>
    <w:rsid w:val="004D03FE"/>
    <w:rsid w:val="004D08D4"/>
    <w:rsid w:val="004D0A1A"/>
    <w:rsid w:val="004D0B4C"/>
    <w:rsid w:val="004D0D8B"/>
    <w:rsid w:val="004D1209"/>
    <w:rsid w:val="004D1C78"/>
    <w:rsid w:val="004D24BF"/>
    <w:rsid w:val="004D2CC3"/>
    <w:rsid w:val="004D2DD6"/>
    <w:rsid w:val="004D3016"/>
    <w:rsid w:val="004D30A4"/>
    <w:rsid w:val="004D3E0A"/>
    <w:rsid w:val="004D4247"/>
    <w:rsid w:val="004D4AE0"/>
    <w:rsid w:val="004D4B8C"/>
    <w:rsid w:val="004D52BA"/>
    <w:rsid w:val="004D5B8F"/>
    <w:rsid w:val="004D5BB4"/>
    <w:rsid w:val="004D5F20"/>
    <w:rsid w:val="004D6F86"/>
    <w:rsid w:val="004D70B4"/>
    <w:rsid w:val="004D7453"/>
    <w:rsid w:val="004D768C"/>
    <w:rsid w:val="004D7C8D"/>
    <w:rsid w:val="004E03CF"/>
    <w:rsid w:val="004E04FE"/>
    <w:rsid w:val="004E0518"/>
    <w:rsid w:val="004E099A"/>
    <w:rsid w:val="004E149B"/>
    <w:rsid w:val="004E16B7"/>
    <w:rsid w:val="004E1C13"/>
    <w:rsid w:val="004E2036"/>
    <w:rsid w:val="004E2173"/>
    <w:rsid w:val="004E2819"/>
    <w:rsid w:val="004E2C33"/>
    <w:rsid w:val="004E2E60"/>
    <w:rsid w:val="004E2FAE"/>
    <w:rsid w:val="004E36EC"/>
    <w:rsid w:val="004E37F0"/>
    <w:rsid w:val="004E3926"/>
    <w:rsid w:val="004E3C3E"/>
    <w:rsid w:val="004E460E"/>
    <w:rsid w:val="004E485D"/>
    <w:rsid w:val="004E4B3A"/>
    <w:rsid w:val="004E4E4B"/>
    <w:rsid w:val="004E4E8F"/>
    <w:rsid w:val="004E5415"/>
    <w:rsid w:val="004E58C4"/>
    <w:rsid w:val="004E5DC5"/>
    <w:rsid w:val="004E5EBB"/>
    <w:rsid w:val="004E61A2"/>
    <w:rsid w:val="004E644B"/>
    <w:rsid w:val="004E6915"/>
    <w:rsid w:val="004E6A20"/>
    <w:rsid w:val="004E7019"/>
    <w:rsid w:val="004E70E3"/>
    <w:rsid w:val="004E7123"/>
    <w:rsid w:val="004E7545"/>
    <w:rsid w:val="004E7589"/>
    <w:rsid w:val="004E7935"/>
    <w:rsid w:val="004F0251"/>
    <w:rsid w:val="004F05EF"/>
    <w:rsid w:val="004F0752"/>
    <w:rsid w:val="004F07B0"/>
    <w:rsid w:val="004F089F"/>
    <w:rsid w:val="004F0D65"/>
    <w:rsid w:val="004F178A"/>
    <w:rsid w:val="004F19E4"/>
    <w:rsid w:val="004F1AB7"/>
    <w:rsid w:val="004F21EB"/>
    <w:rsid w:val="004F222F"/>
    <w:rsid w:val="004F3010"/>
    <w:rsid w:val="004F3493"/>
    <w:rsid w:val="004F3526"/>
    <w:rsid w:val="004F35DD"/>
    <w:rsid w:val="004F37AE"/>
    <w:rsid w:val="004F3914"/>
    <w:rsid w:val="004F3BDF"/>
    <w:rsid w:val="004F483B"/>
    <w:rsid w:val="004F4B20"/>
    <w:rsid w:val="004F4DEB"/>
    <w:rsid w:val="004F57CC"/>
    <w:rsid w:val="004F585F"/>
    <w:rsid w:val="004F58EA"/>
    <w:rsid w:val="004F5CE4"/>
    <w:rsid w:val="004F5E71"/>
    <w:rsid w:val="004F60A2"/>
    <w:rsid w:val="004F6275"/>
    <w:rsid w:val="004F6A33"/>
    <w:rsid w:val="004F6D4F"/>
    <w:rsid w:val="004F706F"/>
    <w:rsid w:val="004F7181"/>
    <w:rsid w:val="004F75C7"/>
    <w:rsid w:val="004F788B"/>
    <w:rsid w:val="004F79DE"/>
    <w:rsid w:val="004F79FE"/>
    <w:rsid w:val="0050002D"/>
    <w:rsid w:val="00500266"/>
    <w:rsid w:val="005003BF"/>
    <w:rsid w:val="005008CB"/>
    <w:rsid w:val="00501009"/>
    <w:rsid w:val="00501502"/>
    <w:rsid w:val="00501E54"/>
    <w:rsid w:val="00501EA2"/>
    <w:rsid w:val="00502BB9"/>
    <w:rsid w:val="00502CF2"/>
    <w:rsid w:val="00502D4E"/>
    <w:rsid w:val="00502F1B"/>
    <w:rsid w:val="00503382"/>
    <w:rsid w:val="005035C5"/>
    <w:rsid w:val="00503899"/>
    <w:rsid w:val="00503A9F"/>
    <w:rsid w:val="00503B53"/>
    <w:rsid w:val="005042A7"/>
    <w:rsid w:val="00504901"/>
    <w:rsid w:val="00504955"/>
    <w:rsid w:val="005049B7"/>
    <w:rsid w:val="00504A12"/>
    <w:rsid w:val="00504D6F"/>
    <w:rsid w:val="00504FF8"/>
    <w:rsid w:val="00505105"/>
    <w:rsid w:val="005051C9"/>
    <w:rsid w:val="0050524C"/>
    <w:rsid w:val="005054A8"/>
    <w:rsid w:val="0050583A"/>
    <w:rsid w:val="00505BA1"/>
    <w:rsid w:val="0050632D"/>
    <w:rsid w:val="005067B1"/>
    <w:rsid w:val="00506ABE"/>
    <w:rsid w:val="00506D85"/>
    <w:rsid w:val="00506FDA"/>
    <w:rsid w:val="005071C1"/>
    <w:rsid w:val="005074CD"/>
    <w:rsid w:val="00507C5E"/>
    <w:rsid w:val="00507CFD"/>
    <w:rsid w:val="0051034B"/>
    <w:rsid w:val="0051079E"/>
    <w:rsid w:val="00510E6C"/>
    <w:rsid w:val="005114A2"/>
    <w:rsid w:val="0051153D"/>
    <w:rsid w:val="00511B47"/>
    <w:rsid w:val="00511FB4"/>
    <w:rsid w:val="00512163"/>
    <w:rsid w:val="005121E4"/>
    <w:rsid w:val="00512260"/>
    <w:rsid w:val="005126B5"/>
    <w:rsid w:val="0051286C"/>
    <w:rsid w:val="005128F8"/>
    <w:rsid w:val="005129C3"/>
    <w:rsid w:val="00512A40"/>
    <w:rsid w:val="00512A62"/>
    <w:rsid w:val="00512F61"/>
    <w:rsid w:val="00513A07"/>
    <w:rsid w:val="00513CDF"/>
    <w:rsid w:val="00513D48"/>
    <w:rsid w:val="00513E95"/>
    <w:rsid w:val="00514181"/>
    <w:rsid w:val="0051427B"/>
    <w:rsid w:val="0051505B"/>
    <w:rsid w:val="005155DA"/>
    <w:rsid w:val="00515793"/>
    <w:rsid w:val="00515CEA"/>
    <w:rsid w:val="00516BAA"/>
    <w:rsid w:val="005172CA"/>
    <w:rsid w:val="00517CFF"/>
    <w:rsid w:val="00517D1A"/>
    <w:rsid w:val="0052005D"/>
    <w:rsid w:val="00520086"/>
    <w:rsid w:val="005200A5"/>
    <w:rsid w:val="005201C9"/>
    <w:rsid w:val="0052050C"/>
    <w:rsid w:val="00520582"/>
    <w:rsid w:val="0052079B"/>
    <w:rsid w:val="00520B54"/>
    <w:rsid w:val="00520E55"/>
    <w:rsid w:val="00520F48"/>
    <w:rsid w:val="00520F64"/>
    <w:rsid w:val="00521171"/>
    <w:rsid w:val="00521229"/>
    <w:rsid w:val="00521333"/>
    <w:rsid w:val="00521390"/>
    <w:rsid w:val="0052160C"/>
    <w:rsid w:val="0052177A"/>
    <w:rsid w:val="00521A7A"/>
    <w:rsid w:val="005221E9"/>
    <w:rsid w:val="0052257C"/>
    <w:rsid w:val="0052263A"/>
    <w:rsid w:val="0052285B"/>
    <w:rsid w:val="00522B7E"/>
    <w:rsid w:val="00522CAC"/>
    <w:rsid w:val="00523145"/>
    <w:rsid w:val="005232A0"/>
    <w:rsid w:val="0052372E"/>
    <w:rsid w:val="00523770"/>
    <w:rsid w:val="00523794"/>
    <w:rsid w:val="0052396A"/>
    <w:rsid w:val="00524644"/>
    <w:rsid w:val="00524668"/>
    <w:rsid w:val="00524966"/>
    <w:rsid w:val="0052500A"/>
    <w:rsid w:val="00525262"/>
    <w:rsid w:val="00525B24"/>
    <w:rsid w:val="00525CDF"/>
    <w:rsid w:val="00526193"/>
    <w:rsid w:val="005262EB"/>
    <w:rsid w:val="00526319"/>
    <w:rsid w:val="00526497"/>
    <w:rsid w:val="005265B8"/>
    <w:rsid w:val="00526777"/>
    <w:rsid w:val="00526B0B"/>
    <w:rsid w:val="00526E0F"/>
    <w:rsid w:val="0052735A"/>
    <w:rsid w:val="005274CC"/>
    <w:rsid w:val="00527757"/>
    <w:rsid w:val="00527931"/>
    <w:rsid w:val="005279AC"/>
    <w:rsid w:val="00527D6E"/>
    <w:rsid w:val="00530071"/>
    <w:rsid w:val="00530244"/>
    <w:rsid w:val="005302EE"/>
    <w:rsid w:val="00530683"/>
    <w:rsid w:val="005306AE"/>
    <w:rsid w:val="00530A4B"/>
    <w:rsid w:val="00530C8D"/>
    <w:rsid w:val="00531595"/>
    <w:rsid w:val="00531781"/>
    <w:rsid w:val="00531946"/>
    <w:rsid w:val="00531F17"/>
    <w:rsid w:val="005324B9"/>
    <w:rsid w:val="00532738"/>
    <w:rsid w:val="00532B53"/>
    <w:rsid w:val="00532D33"/>
    <w:rsid w:val="00532DF7"/>
    <w:rsid w:val="00532E23"/>
    <w:rsid w:val="00532E4C"/>
    <w:rsid w:val="00532EB8"/>
    <w:rsid w:val="00533090"/>
    <w:rsid w:val="00533198"/>
    <w:rsid w:val="00533A72"/>
    <w:rsid w:val="00533AB3"/>
    <w:rsid w:val="00533EB1"/>
    <w:rsid w:val="005347E2"/>
    <w:rsid w:val="00534923"/>
    <w:rsid w:val="00534CD9"/>
    <w:rsid w:val="00534F4D"/>
    <w:rsid w:val="00534F9E"/>
    <w:rsid w:val="0053557C"/>
    <w:rsid w:val="00535667"/>
    <w:rsid w:val="00535683"/>
    <w:rsid w:val="0053568E"/>
    <w:rsid w:val="00535754"/>
    <w:rsid w:val="0053579F"/>
    <w:rsid w:val="00535DFF"/>
    <w:rsid w:val="00536585"/>
    <w:rsid w:val="00536D32"/>
    <w:rsid w:val="00536FAA"/>
    <w:rsid w:val="0053727F"/>
    <w:rsid w:val="00537426"/>
    <w:rsid w:val="005375A6"/>
    <w:rsid w:val="005375AF"/>
    <w:rsid w:val="00537CFF"/>
    <w:rsid w:val="00537F0B"/>
    <w:rsid w:val="00540BB6"/>
    <w:rsid w:val="00540FE9"/>
    <w:rsid w:val="00541A75"/>
    <w:rsid w:val="00541F1A"/>
    <w:rsid w:val="005420EA"/>
    <w:rsid w:val="0054220B"/>
    <w:rsid w:val="0054248A"/>
    <w:rsid w:val="005425E0"/>
    <w:rsid w:val="00542A2C"/>
    <w:rsid w:val="00542CC0"/>
    <w:rsid w:val="00542EF0"/>
    <w:rsid w:val="005430A0"/>
    <w:rsid w:val="0054311F"/>
    <w:rsid w:val="005435BF"/>
    <w:rsid w:val="00543D3C"/>
    <w:rsid w:val="005442C2"/>
    <w:rsid w:val="00544358"/>
    <w:rsid w:val="00545675"/>
    <w:rsid w:val="0054569C"/>
    <w:rsid w:val="00545B06"/>
    <w:rsid w:val="00545B17"/>
    <w:rsid w:val="00545B75"/>
    <w:rsid w:val="00545DB4"/>
    <w:rsid w:val="005461DC"/>
    <w:rsid w:val="00546217"/>
    <w:rsid w:val="00546337"/>
    <w:rsid w:val="00546923"/>
    <w:rsid w:val="00546BB3"/>
    <w:rsid w:val="0054705D"/>
    <w:rsid w:val="005478AF"/>
    <w:rsid w:val="00547B29"/>
    <w:rsid w:val="00547BF8"/>
    <w:rsid w:val="0055001C"/>
    <w:rsid w:val="00550138"/>
    <w:rsid w:val="0055017D"/>
    <w:rsid w:val="00550532"/>
    <w:rsid w:val="00550779"/>
    <w:rsid w:val="00550F3B"/>
    <w:rsid w:val="00550F8E"/>
    <w:rsid w:val="00551210"/>
    <w:rsid w:val="00551752"/>
    <w:rsid w:val="0055178F"/>
    <w:rsid w:val="00551B92"/>
    <w:rsid w:val="00551D66"/>
    <w:rsid w:val="00551DAD"/>
    <w:rsid w:val="00552023"/>
    <w:rsid w:val="0055224E"/>
    <w:rsid w:val="005528A4"/>
    <w:rsid w:val="00552A9F"/>
    <w:rsid w:val="00552D4F"/>
    <w:rsid w:val="00552E6F"/>
    <w:rsid w:val="00552F3A"/>
    <w:rsid w:val="005534F8"/>
    <w:rsid w:val="005535E3"/>
    <w:rsid w:val="0055377F"/>
    <w:rsid w:val="005538A6"/>
    <w:rsid w:val="005545A4"/>
    <w:rsid w:val="00554DE8"/>
    <w:rsid w:val="00554E23"/>
    <w:rsid w:val="00554FDB"/>
    <w:rsid w:val="005553CE"/>
    <w:rsid w:val="0055564E"/>
    <w:rsid w:val="00555A62"/>
    <w:rsid w:val="00555ADE"/>
    <w:rsid w:val="00555DDD"/>
    <w:rsid w:val="00555F4F"/>
    <w:rsid w:val="005560E1"/>
    <w:rsid w:val="00556133"/>
    <w:rsid w:val="0055636F"/>
    <w:rsid w:val="0055645E"/>
    <w:rsid w:val="00556579"/>
    <w:rsid w:val="00556CC5"/>
    <w:rsid w:val="00556E0B"/>
    <w:rsid w:val="005575F7"/>
    <w:rsid w:val="00557938"/>
    <w:rsid w:val="00557D57"/>
    <w:rsid w:val="00560189"/>
    <w:rsid w:val="0056031C"/>
    <w:rsid w:val="005607C1"/>
    <w:rsid w:val="00560A66"/>
    <w:rsid w:val="00560C80"/>
    <w:rsid w:val="00561111"/>
    <w:rsid w:val="005613C1"/>
    <w:rsid w:val="0056149F"/>
    <w:rsid w:val="005618CA"/>
    <w:rsid w:val="00561B9F"/>
    <w:rsid w:val="00561CF1"/>
    <w:rsid w:val="00562488"/>
    <w:rsid w:val="005625EC"/>
    <w:rsid w:val="00562EDA"/>
    <w:rsid w:val="00562EF6"/>
    <w:rsid w:val="00563078"/>
    <w:rsid w:val="00563D4A"/>
    <w:rsid w:val="00564A7A"/>
    <w:rsid w:val="00564E19"/>
    <w:rsid w:val="005651DB"/>
    <w:rsid w:val="0056527B"/>
    <w:rsid w:val="0056541D"/>
    <w:rsid w:val="00565D93"/>
    <w:rsid w:val="00565E1A"/>
    <w:rsid w:val="005664B8"/>
    <w:rsid w:val="00566BEE"/>
    <w:rsid w:val="00566C84"/>
    <w:rsid w:val="0056718F"/>
    <w:rsid w:val="00567850"/>
    <w:rsid w:val="005678F0"/>
    <w:rsid w:val="00567DD9"/>
    <w:rsid w:val="00570351"/>
    <w:rsid w:val="0057074E"/>
    <w:rsid w:val="00570F03"/>
    <w:rsid w:val="0057148E"/>
    <w:rsid w:val="00571730"/>
    <w:rsid w:val="0057189C"/>
    <w:rsid w:val="00571938"/>
    <w:rsid w:val="005723D4"/>
    <w:rsid w:val="00572B7D"/>
    <w:rsid w:val="005735B1"/>
    <w:rsid w:val="0057368B"/>
    <w:rsid w:val="005739A3"/>
    <w:rsid w:val="00573DF0"/>
    <w:rsid w:val="00574103"/>
    <w:rsid w:val="00574129"/>
    <w:rsid w:val="00574526"/>
    <w:rsid w:val="005747F3"/>
    <w:rsid w:val="00574BA4"/>
    <w:rsid w:val="00575AB5"/>
    <w:rsid w:val="00576030"/>
    <w:rsid w:val="005765CE"/>
    <w:rsid w:val="0057664C"/>
    <w:rsid w:val="00576778"/>
    <w:rsid w:val="00576BA2"/>
    <w:rsid w:val="00576F88"/>
    <w:rsid w:val="0057749B"/>
    <w:rsid w:val="00577885"/>
    <w:rsid w:val="00580068"/>
    <w:rsid w:val="005801DC"/>
    <w:rsid w:val="005806FC"/>
    <w:rsid w:val="0058089C"/>
    <w:rsid w:val="005808B7"/>
    <w:rsid w:val="00580A37"/>
    <w:rsid w:val="00580A7F"/>
    <w:rsid w:val="00580BA9"/>
    <w:rsid w:val="00581086"/>
    <w:rsid w:val="0058199D"/>
    <w:rsid w:val="00581B82"/>
    <w:rsid w:val="00581C78"/>
    <w:rsid w:val="00582952"/>
    <w:rsid w:val="00582A86"/>
    <w:rsid w:val="00582DDB"/>
    <w:rsid w:val="0058301D"/>
    <w:rsid w:val="00583080"/>
    <w:rsid w:val="005831E3"/>
    <w:rsid w:val="005835ED"/>
    <w:rsid w:val="005840EE"/>
    <w:rsid w:val="00584255"/>
    <w:rsid w:val="005843C9"/>
    <w:rsid w:val="005846A3"/>
    <w:rsid w:val="00584A24"/>
    <w:rsid w:val="00584A6D"/>
    <w:rsid w:val="00584E44"/>
    <w:rsid w:val="00584F0B"/>
    <w:rsid w:val="00585796"/>
    <w:rsid w:val="00585F5C"/>
    <w:rsid w:val="00586004"/>
    <w:rsid w:val="00586032"/>
    <w:rsid w:val="00586222"/>
    <w:rsid w:val="0058622B"/>
    <w:rsid w:val="005864D8"/>
    <w:rsid w:val="0058654F"/>
    <w:rsid w:val="00586883"/>
    <w:rsid w:val="00586A1A"/>
    <w:rsid w:val="0058719E"/>
    <w:rsid w:val="00587328"/>
    <w:rsid w:val="00590211"/>
    <w:rsid w:val="0059029A"/>
    <w:rsid w:val="005907C6"/>
    <w:rsid w:val="00590942"/>
    <w:rsid w:val="00591422"/>
    <w:rsid w:val="00591543"/>
    <w:rsid w:val="00591BB5"/>
    <w:rsid w:val="00591C85"/>
    <w:rsid w:val="0059236A"/>
    <w:rsid w:val="005929FA"/>
    <w:rsid w:val="00592B98"/>
    <w:rsid w:val="005932FC"/>
    <w:rsid w:val="005934F5"/>
    <w:rsid w:val="00593E70"/>
    <w:rsid w:val="0059457D"/>
    <w:rsid w:val="005949B5"/>
    <w:rsid w:val="00594AD3"/>
    <w:rsid w:val="00594C9B"/>
    <w:rsid w:val="00594CB0"/>
    <w:rsid w:val="00594E05"/>
    <w:rsid w:val="005956DD"/>
    <w:rsid w:val="00595C67"/>
    <w:rsid w:val="00595CD4"/>
    <w:rsid w:val="0059604C"/>
    <w:rsid w:val="00596361"/>
    <w:rsid w:val="0059649C"/>
    <w:rsid w:val="005965F6"/>
    <w:rsid w:val="0059724E"/>
    <w:rsid w:val="005975A7"/>
    <w:rsid w:val="00597AD9"/>
    <w:rsid w:val="00597AFE"/>
    <w:rsid w:val="00597B63"/>
    <w:rsid w:val="00597D14"/>
    <w:rsid w:val="00597F39"/>
    <w:rsid w:val="005A0516"/>
    <w:rsid w:val="005A05CD"/>
    <w:rsid w:val="005A1019"/>
    <w:rsid w:val="005A1575"/>
    <w:rsid w:val="005A1654"/>
    <w:rsid w:val="005A16D8"/>
    <w:rsid w:val="005A1A2F"/>
    <w:rsid w:val="005A1E6A"/>
    <w:rsid w:val="005A26DD"/>
    <w:rsid w:val="005A2C21"/>
    <w:rsid w:val="005A3014"/>
    <w:rsid w:val="005A3408"/>
    <w:rsid w:val="005A3D40"/>
    <w:rsid w:val="005A3D80"/>
    <w:rsid w:val="005A3DEE"/>
    <w:rsid w:val="005A4AEA"/>
    <w:rsid w:val="005A4B27"/>
    <w:rsid w:val="005A4C32"/>
    <w:rsid w:val="005A4CC9"/>
    <w:rsid w:val="005A4D33"/>
    <w:rsid w:val="005A4D56"/>
    <w:rsid w:val="005A4D68"/>
    <w:rsid w:val="005A4ED5"/>
    <w:rsid w:val="005A52AF"/>
    <w:rsid w:val="005A53E2"/>
    <w:rsid w:val="005A5742"/>
    <w:rsid w:val="005A5A94"/>
    <w:rsid w:val="005A5B9E"/>
    <w:rsid w:val="005A5DA3"/>
    <w:rsid w:val="005A5DE5"/>
    <w:rsid w:val="005A60FC"/>
    <w:rsid w:val="005A6D5F"/>
    <w:rsid w:val="005A6D61"/>
    <w:rsid w:val="005A7337"/>
    <w:rsid w:val="005A755B"/>
    <w:rsid w:val="005A7D65"/>
    <w:rsid w:val="005A7F9E"/>
    <w:rsid w:val="005B004F"/>
    <w:rsid w:val="005B0052"/>
    <w:rsid w:val="005B056D"/>
    <w:rsid w:val="005B0FCC"/>
    <w:rsid w:val="005B13E6"/>
    <w:rsid w:val="005B1471"/>
    <w:rsid w:val="005B1F77"/>
    <w:rsid w:val="005B2451"/>
    <w:rsid w:val="005B25C0"/>
    <w:rsid w:val="005B2694"/>
    <w:rsid w:val="005B2A41"/>
    <w:rsid w:val="005B2B48"/>
    <w:rsid w:val="005B2C76"/>
    <w:rsid w:val="005B2CA4"/>
    <w:rsid w:val="005B314D"/>
    <w:rsid w:val="005B31DF"/>
    <w:rsid w:val="005B3333"/>
    <w:rsid w:val="005B3465"/>
    <w:rsid w:val="005B3DF7"/>
    <w:rsid w:val="005B3E48"/>
    <w:rsid w:val="005B45D3"/>
    <w:rsid w:val="005B49D7"/>
    <w:rsid w:val="005B4A86"/>
    <w:rsid w:val="005B5A49"/>
    <w:rsid w:val="005B5AA3"/>
    <w:rsid w:val="005B5B66"/>
    <w:rsid w:val="005B5BE6"/>
    <w:rsid w:val="005B5C07"/>
    <w:rsid w:val="005B5ECB"/>
    <w:rsid w:val="005B6281"/>
    <w:rsid w:val="005B6703"/>
    <w:rsid w:val="005B6AD3"/>
    <w:rsid w:val="005B6E73"/>
    <w:rsid w:val="005B71D6"/>
    <w:rsid w:val="005B7681"/>
    <w:rsid w:val="005B777E"/>
    <w:rsid w:val="005B78B9"/>
    <w:rsid w:val="005B7AFC"/>
    <w:rsid w:val="005C0827"/>
    <w:rsid w:val="005C097D"/>
    <w:rsid w:val="005C152D"/>
    <w:rsid w:val="005C1BCC"/>
    <w:rsid w:val="005C22C2"/>
    <w:rsid w:val="005C28B4"/>
    <w:rsid w:val="005C2934"/>
    <w:rsid w:val="005C2A16"/>
    <w:rsid w:val="005C2A9D"/>
    <w:rsid w:val="005C2E98"/>
    <w:rsid w:val="005C305D"/>
    <w:rsid w:val="005C32ED"/>
    <w:rsid w:val="005C33C9"/>
    <w:rsid w:val="005C3B1B"/>
    <w:rsid w:val="005C3B6C"/>
    <w:rsid w:val="005C3DB8"/>
    <w:rsid w:val="005C42FD"/>
    <w:rsid w:val="005C43B8"/>
    <w:rsid w:val="005C45C7"/>
    <w:rsid w:val="005C4BDF"/>
    <w:rsid w:val="005C4D4F"/>
    <w:rsid w:val="005C54E8"/>
    <w:rsid w:val="005C5A2E"/>
    <w:rsid w:val="005C5B2D"/>
    <w:rsid w:val="005C61EA"/>
    <w:rsid w:val="005C62AA"/>
    <w:rsid w:val="005C6B2B"/>
    <w:rsid w:val="005C7C0C"/>
    <w:rsid w:val="005C7CF8"/>
    <w:rsid w:val="005C7EB7"/>
    <w:rsid w:val="005D0151"/>
    <w:rsid w:val="005D029F"/>
    <w:rsid w:val="005D0DFF"/>
    <w:rsid w:val="005D0E9C"/>
    <w:rsid w:val="005D0FF8"/>
    <w:rsid w:val="005D1033"/>
    <w:rsid w:val="005D24A7"/>
    <w:rsid w:val="005D250B"/>
    <w:rsid w:val="005D2613"/>
    <w:rsid w:val="005D2841"/>
    <w:rsid w:val="005D2D61"/>
    <w:rsid w:val="005D30DD"/>
    <w:rsid w:val="005D3391"/>
    <w:rsid w:val="005D3B31"/>
    <w:rsid w:val="005D3E7C"/>
    <w:rsid w:val="005D40EC"/>
    <w:rsid w:val="005D4494"/>
    <w:rsid w:val="005D452B"/>
    <w:rsid w:val="005D4536"/>
    <w:rsid w:val="005D4941"/>
    <w:rsid w:val="005D4BD7"/>
    <w:rsid w:val="005D53D8"/>
    <w:rsid w:val="005D5D03"/>
    <w:rsid w:val="005D65F8"/>
    <w:rsid w:val="005D731E"/>
    <w:rsid w:val="005D7604"/>
    <w:rsid w:val="005D7BD9"/>
    <w:rsid w:val="005E0CDC"/>
    <w:rsid w:val="005E0F4A"/>
    <w:rsid w:val="005E13CB"/>
    <w:rsid w:val="005E1B2E"/>
    <w:rsid w:val="005E2657"/>
    <w:rsid w:val="005E27CA"/>
    <w:rsid w:val="005E2B34"/>
    <w:rsid w:val="005E2ED0"/>
    <w:rsid w:val="005E3397"/>
    <w:rsid w:val="005E38C6"/>
    <w:rsid w:val="005E400E"/>
    <w:rsid w:val="005E423C"/>
    <w:rsid w:val="005E43C7"/>
    <w:rsid w:val="005E5231"/>
    <w:rsid w:val="005E52CD"/>
    <w:rsid w:val="005E5594"/>
    <w:rsid w:val="005E5755"/>
    <w:rsid w:val="005E5B0E"/>
    <w:rsid w:val="005E6081"/>
    <w:rsid w:val="005E6257"/>
    <w:rsid w:val="005E6433"/>
    <w:rsid w:val="005E66E8"/>
    <w:rsid w:val="005E670B"/>
    <w:rsid w:val="005E6842"/>
    <w:rsid w:val="005E6A9D"/>
    <w:rsid w:val="005E7204"/>
    <w:rsid w:val="005E729F"/>
    <w:rsid w:val="005E73A3"/>
    <w:rsid w:val="005E73DF"/>
    <w:rsid w:val="005E7CA6"/>
    <w:rsid w:val="005F0E35"/>
    <w:rsid w:val="005F1C39"/>
    <w:rsid w:val="005F1DDE"/>
    <w:rsid w:val="005F2170"/>
    <w:rsid w:val="005F2566"/>
    <w:rsid w:val="005F2720"/>
    <w:rsid w:val="005F2994"/>
    <w:rsid w:val="005F2B62"/>
    <w:rsid w:val="005F2E0D"/>
    <w:rsid w:val="005F3027"/>
    <w:rsid w:val="005F309C"/>
    <w:rsid w:val="005F3131"/>
    <w:rsid w:val="005F3997"/>
    <w:rsid w:val="005F3AC9"/>
    <w:rsid w:val="005F3DE3"/>
    <w:rsid w:val="005F4444"/>
    <w:rsid w:val="005F4A31"/>
    <w:rsid w:val="005F4F47"/>
    <w:rsid w:val="005F5289"/>
    <w:rsid w:val="005F56D4"/>
    <w:rsid w:val="005F57BF"/>
    <w:rsid w:val="005F5896"/>
    <w:rsid w:val="005F5902"/>
    <w:rsid w:val="005F5A9F"/>
    <w:rsid w:val="005F5E92"/>
    <w:rsid w:val="005F65EA"/>
    <w:rsid w:val="005F697D"/>
    <w:rsid w:val="005F7032"/>
    <w:rsid w:val="005F7727"/>
    <w:rsid w:val="005F7A05"/>
    <w:rsid w:val="005F7CE2"/>
    <w:rsid w:val="006007A4"/>
    <w:rsid w:val="006012D3"/>
    <w:rsid w:val="006015D3"/>
    <w:rsid w:val="006016BD"/>
    <w:rsid w:val="0060188F"/>
    <w:rsid w:val="00601CEC"/>
    <w:rsid w:val="00601E47"/>
    <w:rsid w:val="00602298"/>
    <w:rsid w:val="00602A28"/>
    <w:rsid w:val="00602A4D"/>
    <w:rsid w:val="00602BAA"/>
    <w:rsid w:val="00602FAF"/>
    <w:rsid w:val="006030E4"/>
    <w:rsid w:val="006034F9"/>
    <w:rsid w:val="00603634"/>
    <w:rsid w:val="006037FC"/>
    <w:rsid w:val="006043B4"/>
    <w:rsid w:val="006049DA"/>
    <w:rsid w:val="00604FC8"/>
    <w:rsid w:val="006050BC"/>
    <w:rsid w:val="00605455"/>
    <w:rsid w:val="00605499"/>
    <w:rsid w:val="00606000"/>
    <w:rsid w:val="0060626D"/>
    <w:rsid w:val="006064A7"/>
    <w:rsid w:val="006065F8"/>
    <w:rsid w:val="006070E3"/>
    <w:rsid w:val="00610788"/>
    <w:rsid w:val="00610BC6"/>
    <w:rsid w:val="00610E19"/>
    <w:rsid w:val="00610E8A"/>
    <w:rsid w:val="00611A7F"/>
    <w:rsid w:val="00611C75"/>
    <w:rsid w:val="0061203D"/>
    <w:rsid w:val="00612279"/>
    <w:rsid w:val="006122D7"/>
    <w:rsid w:val="006123EF"/>
    <w:rsid w:val="00612668"/>
    <w:rsid w:val="00612D31"/>
    <w:rsid w:val="00612EDD"/>
    <w:rsid w:val="00612F3A"/>
    <w:rsid w:val="00613023"/>
    <w:rsid w:val="0061331E"/>
    <w:rsid w:val="00613321"/>
    <w:rsid w:val="006135A1"/>
    <w:rsid w:val="00613CDA"/>
    <w:rsid w:val="0061524F"/>
    <w:rsid w:val="00615830"/>
    <w:rsid w:val="00616070"/>
    <w:rsid w:val="006167AE"/>
    <w:rsid w:val="00616871"/>
    <w:rsid w:val="00616E54"/>
    <w:rsid w:val="006178C1"/>
    <w:rsid w:val="00617E0A"/>
    <w:rsid w:val="006200EA"/>
    <w:rsid w:val="00620B10"/>
    <w:rsid w:val="00620EEE"/>
    <w:rsid w:val="00621022"/>
    <w:rsid w:val="006212F8"/>
    <w:rsid w:val="00621600"/>
    <w:rsid w:val="00621948"/>
    <w:rsid w:val="006221A2"/>
    <w:rsid w:val="0062275B"/>
    <w:rsid w:val="00622AD1"/>
    <w:rsid w:val="00622E87"/>
    <w:rsid w:val="00622EFE"/>
    <w:rsid w:val="00623CCF"/>
    <w:rsid w:val="00623E28"/>
    <w:rsid w:val="00624033"/>
    <w:rsid w:val="0062474F"/>
    <w:rsid w:val="00624B7D"/>
    <w:rsid w:val="00624E26"/>
    <w:rsid w:val="006252A0"/>
    <w:rsid w:val="00625368"/>
    <w:rsid w:val="006256B4"/>
    <w:rsid w:val="00625738"/>
    <w:rsid w:val="0062584C"/>
    <w:rsid w:val="00625A2D"/>
    <w:rsid w:val="00625F38"/>
    <w:rsid w:val="00626017"/>
    <w:rsid w:val="006262DB"/>
    <w:rsid w:val="00626979"/>
    <w:rsid w:val="0062749E"/>
    <w:rsid w:val="0062793E"/>
    <w:rsid w:val="00627ED4"/>
    <w:rsid w:val="00630754"/>
    <w:rsid w:val="006308A5"/>
    <w:rsid w:val="006308E7"/>
    <w:rsid w:val="006310E6"/>
    <w:rsid w:val="0063181C"/>
    <w:rsid w:val="006318F7"/>
    <w:rsid w:val="00631A00"/>
    <w:rsid w:val="00631D3D"/>
    <w:rsid w:val="00631E0A"/>
    <w:rsid w:val="00632041"/>
    <w:rsid w:val="00632747"/>
    <w:rsid w:val="00632881"/>
    <w:rsid w:val="00632D4C"/>
    <w:rsid w:val="00632DC6"/>
    <w:rsid w:val="006333F5"/>
    <w:rsid w:val="006335E5"/>
    <w:rsid w:val="00633816"/>
    <w:rsid w:val="00633A09"/>
    <w:rsid w:val="006343CA"/>
    <w:rsid w:val="006343F4"/>
    <w:rsid w:val="006347DA"/>
    <w:rsid w:val="00634AD3"/>
    <w:rsid w:val="00635041"/>
    <w:rsid w:val="006353DF"/>
    <w:rsid w:val="00635571"/>
    <w:rsid w:val="00635ACD"/>
    <w:rsid w:val="00635E21"/>
    <w:rsid w:val="006360FC"/>
    <w:rsid w:val="00636266"/>
    <w:rsid w:val="00636859"/>
    <w:rsid w:val="00636C34"/>
    <w:rsid w:val="00636D0C"/>
    <w:rsid w:val="00636D8D"/>
    <w:rsid w:val="00637283"/>
    <w:rsid w:val="0063734A"/>
    <w:rsid w:val="0063762F"/>
    <w:rsid w:val="00637766"/>
    <w:rsid w:val="006379DF"/>
    <w:rsid w:val="00637CEB"/>
    <w:rsid w:val="00637EC3"/>
    <w:rsid w:val="006406AB"/>
    <w:rsid w:val="00640832"/>
    <w:rsid w:val="006408E3"/>
    <w:rsid w:val="00640BDC"/>
    <w:rsid w:val="00640C2C"/>
    <w:rsid w:val="006415D4"/>
    <w:rsid w:val="006418CD"/>
    <w:rsid w:val="00641E0D"/>
    <w:rsid w:val="00642024"/>
    <w:rsid w:val="006423BF"/>
    <w:rsid w:val="00642511"/>
    <w:rsid w:val="00642BB0"/>
    <w:rsid w:val="00642DA0"/>
    <w:rsid w:val="00643055"/>
    <w:rsid w:val="006431BC"/>
    <w:rsid w:val="00643331"/>
    <w:rsid w:val="006434F9"/>
    <w:rsid w:val="00643743"/>
    <w:rsid w:val="006440B8"/>
    <w:rsid w:val="006444F6"/>
    <w:rsid w:val="00644802"/>
    <w:rsid w:val="00644C51"/>
    <w:rsid w:val="00644D1F"/>
    <w:rsid w:val="00644EEF"/>
    <w:rsid w:val="006450EC"/>
    <w:rsid w:val="006454E5"/>
    <w:rsid w:val="00645713"/>
    <w:rsid w:val="006461D9"/>
    <w:rsid w:val="006461E8"/>
    <w:rsid w:val="00646985"/>
    <w:rsid w:val="0064713A"/>
    <w:rsid w:val="0064764A"/>
    <w:rsid w:val="006479DA"/>
    <w:rsid w:val="00647CE6"/>
    <w:rsid w:val="00647DA6"/>
    <w:rsid w:val="006503C7"/>
    <w:rsid w:val="00650FA8"/>
    <w:rsid w:val="006514BF"/>
    <w:rsid w:val="00651F5F"/>
    <w:rsid w:val="006521E5"/>
    <w:rsid w:val="00652967"/>
    <w:rsid w:val="00652A6F"/>
    <w:rsid w:val="00652C11"/>
    <w:rsid w:val="00652D25"/>
    <w:rsid w:val="006532B4"/>
    <w:rsid w:val="00653427"/>
    <w:rsid w:val="00653464"/>
    <w:rsid w:val="006537B9"/>
    <w:rsid w:val="006539E0"/>
    <w:rsid w:val="00653E81"/>
    <w:rsid w:val="0065442C"/>
    <w:rsid w:val="0065524A"/>
    <w:rsid w:val="006555FD"/>
    <w:rsid w:val="00655689"/>
    <w:rsid w:val="00655DBC"/>
    <w:rsid w:val="006563D6"/>
    <w:rsid w:val="00656790"/>
    <w:rsid w:val="00656882"/>
    <w:rsid w:val="006568CD"/>
    <w:rsid w:val="00656956"/>
    <w:rsid w:val="00656E2F"/>
    <w:rsid w:val="00657B86"/>
    <w:rsid w:val="00657C48"/>
    <w:rsid w:val="00657CF3"/>
    <w:rsid w:val="00657E9B"/>
    <w:rsid w:val="0066015C"/>
    <w:rsid w:val="00660320"/>
    <w:rsid w:val="00660327"/>
    <w:rsid w:val="00660754"/>
    <w:rsid w:val="00660AC2"/>
    <w:rsid w:val="00660CEF"/>
    <w:rsid w:val="00660D00"/>
    <w:rsid w:val="00660DA0"/>
    <w:rsid w:val="0066111A"/>
    <w:rsid w:val="00661724"/>
    <w:rsid w:val="006621B9"/>
    <w:rsid w:val="0066234A"/>
    <w:rsid w:val="006624E6"/>
    <w:rsid w:val="006628C0"/>
    <w:rsid w:val="00662CCF"/>
    <w:rsid w:val="0066351F"/>
    <w:rsid w:val="00663DF9"/>
    <w:rsid w:val="00663E3C"/>
    <w:rsid w:val="00663E7A"/>
    <w:rsid w:val="0066408C"/>
    <w:rsid w:val="006642DF"/>
    <w:rsid w:val="006647FE"/>
    <w:rsid w:val="00664D3B"/>
    <w:rsid w:val="00665288"/>
    <w:rsid w:val="00665598"/>
    <w:rsid w:val="00665CF5"/>
    <w:rsid w:val="006665AE"/>
    <w:rsid w:val="0066662C"/>
    <w:rsid w:val="006666D9"/>
    <w:rsid w:val="006667AA"/>
    <w:rsid w:val="00666D31"/>
    <w:rsid w:val="00666DC4"/>
    <w:rsid w:val="006676B5"/>
    <w:rsid w:val="006677AA"/>
    <w:rsid w:val="00667973"/>
    <w:rsid w:val="00667BEF"/>
    <w:rsid w:val="0067081D"/>
    <w:rsid w:val="00670838"/>
    <w:rsid w:val="00670B18"/>
    <w:rsid w:val="00670B34"/>
    <w:rsid w:val="00670B71"/>
    <w:rsid w:val="00670FFF"/>
    <w:rsid w:val="0067157C"/>
    <w:rsid w:val="006716A5"/>
    <w:rsid w:val="00671C0D"/>
    <w:rsid w:val="0067200F"/>
    <w:rsid w:val="00672040"/>
    <w:rsid w:val="00672091"/>
    <w:rsid w:val="00672320"/>
    <w:rsid w:val="00672353"/>
    <w:rsid w:val="006724BD"/>
    <w:rsid w:val="006727AB"/>
    <w:rsid w:val="006727E1"/>
    <w:rsid w:val="006727F8"/>
    <w:rsid w:val="00672B19"/>
    <w:rsid w:val="00672CE6"/>
    <w:rsid w:val="00672EF2"/>
    <w:rsid w:val="0067302B"/>
    <w:rsid w:val="00673435"/>
    <w:rsid w:val="0067349C"/>
    <w:rsid w:val="00673B7C"/>
    <w:rsid w:val="00674382"/>
    <w:rsid w:val="00674530"/>
    <w:rsid w:val="0067461A"/>
    <w:rsid w:val="006749DC"/>
    <w:rsid w:val="00674C19"/>
    <w:rsid w:val="00675735"/>
    <w:rsid w:val="006757AB"/>
    <w:rsid w:val="00675830"/>
    <w:rsid w:val="0067587B"/>
    <w:rsid w:val="00675981"/>
    <w:rsid w:val="00675E4F"/>
    <w:rsid w:val="00676917"/>
    <w:rsid w:val="00676E41"/>
    <w:rsid w:val="0067727E"/>
    <w:rsid w:val="0067740F"/>
    <w:rsid w:val="0067771C"/>
    <w:rsid w:val="0067785C"/>
    <w:rsid w:val="00677AD8"/>
    <w:rsid w:val="00677AFA"/>
    <w:rsid w:val="00677BF1"/>
    <w:rsid w:val="00677D69"/>
    <w:rsid w:val="00677E35"/>
    <w:rsid w:val="006802CF"/>
    <w:rsid w:val="0068040D"/>
    <w:rsid w:val="00680788"/>
    <w:rsid w:val="00680884"/>
    <w:rsid w:val="006809E2"/>
    <w:rsid w:val="00680A73"/>
    <w:rsid w:val="00680D24"/>
    <w:rsid w:val="00680F67"/>
    <w:rsid w:val="006813B3"/>
    <w:rsid w:val="00681702"/>
    <w:rsid w:val="00681A5B"/>
    <w:rsid w:val="00681C11"/>
    <w:rsid w:val="00681C70"/>
    <w:rsid w:val="00681D5B"/>
    <w:rsid w:val="0068252C"/>
    <w:rsid w:val="00682DFF"/>
    <w:rsid w:val="00683ACA"/>
    <w:rsid w:val="00683B0E"/>
    <w:rsid w:val="00683F2F"/>
    <w:rsid w:val="00683F51"/>
    <w:rsid w:val="006850B1"/>
    <w:rsid w:val="00685662"/>
    <w:rsid w:val="0068568F"/>
    <w:rsid w:val="0068702F"/>
    <w:rsid w:val="00687C93"/>
    <w:rsid w:val="006901BD"/>
    <w:rsid w:val="006902D7"/>
    <w:rsid w:val="0069044D"/>
    <w:rsid w:val="00690E35"/>
    <w:rsid w:val="00691207"/>
    <w:rsid w:val="0069152F"/>
    <w:rsid w:val="00691685"/>
    <w:rsid w:val="006918C4"/>
    <w:rsid w:val="00691A5C"/>
    <w:rsid w:val="00691AC4"/>
    <w:rsid w:val="00691BD8"/>
    <w:rsid w:val="00691D29"/>
    <w:rsid w:val="00691DFE"/>
    <w:rsid w:val="00692095"/>
    <w:rsid w:val="006920E4"/>
    <w:rsid w:val="00692901"/>
    <w:rsid w:val="00692E41"/>
    <w:rsid w:val="00693752"/>
    <w:rsid w:val="00693992"/>
    <w:rsid w:val="00693B83"/>
    <w:rsid w:val="00693F4C"/>
    <w:rsid w:val="00694302"/>
    <w:rsid w:val="00694449"/>
    <w:rsid w:val="006946F3"/>
    <w:rsid w:val="006953C3"/>
    <w:rsid w:val="006955EC"/>
    <w:rsid w:val="00695889"/>
    <w:rsid w:val="00695A49"/>
    <w:rsid w:val="00695B2B"/>
    <w:rsid w:val="00696147"/>
    <w:rsid w:val="00696447"/>
    <w:rsid w:val="006969E3"/>
    <w:rsid w:val="00696DBF"/>
    <w:rsid w:val="0069725E"/>
    <w:rsid w:val="006974B0"/>
    <w:rsid w:val="00697640"/>
    <w:rsid w:val="00697855"/>
    <w:rsid w:val="006979A2"/>
    <w:rsid w:val="00697ADD"/>
    <w:rsid w:val="006A048F"/>
    <w:rsid w:val="006A0EBB"/>
    <w:rsid w:val="006A187B"/>
    <w:rsid w:val="006A1F94"/>
    <w:rsid w:val="006A20FF"/>
    <w:rsid w:val="006A280A"/>
    <w:rsid w:val="006A2E8F"/>
    <w:rsid w:val="006A301D"/>
    <w:rsid w:val="006A31DF"/>
    <w:rsid w:val="006A3AE2"/>
    <w:rsid w:val="006A3B63"/>
    <w:rsid w:val="006A3C1A"/>
    <w:rsid w:val="006A4158"/>
    <w:rsid w:val="006A4850"/>
    <w:rsid w:val="006A5A06"/>
    <w:rsid w:val="006A5AC7"/>
    <w:rsid w:val="006A672F"/>
    <w:rsid w:val="006A67D4"/>
    <w:rsid w:val="006A6AD1"/>
    <w:rsid w:val="006A6AFB"/>
    <w:rsid w:val="006A6D6D"/>
    <w:rsid w:val="006A70B2"/>
    <w:rsid w:val="006A72E2"/>
    <w:rsid w:val="006A73E4"/>
    <w:rsid w:val="006A7644"/>
    <w:rsid w:val="006A7AA8"/>
    <w:rsid w:val="006B018F"/>
    <w:rsid w:val="006B04A4"/>
    <w:rsid w:val="006B057D"/>
    <w:rsid w:val="006B063F"/>
    <w:rsid w:val="006B0886"/>
    <w:rsid w:val="006B1108"/>
    <w:rsid w:val="006B11B0"/>
    <w:rsid w:val="006B142E"/>
    <w:rsid w:val="006B1CBD"/>
    <w:rsid w:val="006B1E0B"/>
    <w:rsid w:val="006B239D"/>
    <w:rsid w:val="006B24AE"/>
    <w:rsid w:val="006B2AF3"/>
    <w:rsid w:val="006B2E9B"/>
    <w:rsid w:val="006B33F6"/>
    <w:rsid w:val="006B3797"/>
    <w:rsid w:val="006B38C5"/>
    <w:rsid w:val="006B3A6F"/>
    <w:rsid w:val="006B3DC9"/>
    <w:rsid w:val="006B3E3A"/>
    <w:rsid w:val="006B4A15"/>
    <w:rsid w:val="006B4E91"/>
    <w:rsid w:val="006B51A2"/>
    <w:rsid w:val="006B5B6D"/>
    <w:rsid w:val="006B5BC9"/>
    <w:rsid w:val="006B61A7"/>
    <w:rsid w:val="006B62FF"/>
    <w:rsid w:val="006B650E"/>
    <w:rsid w:val="006B65FA"/>
    <w:rsid w:val="006B66E7"/>
    <w:rsid w:val="006B67FE"/>
    <w:rsid w:val="006B6F2B"/>
    <w:rsid w:val="006B7016"/>
    <w:rsid w:val="006B7459"/>
    <w:rsid w:val="006B74B7"/>
    <w:rsid w:val="006B7928"/>
    <w:rsid w:val="006B7A27"/>
    <w:rsid w:val="006C04F1"/>
    <w:rsid w:val="006C07D1"/>
    <w:rsid w:val="006C094C"/>
    <w:rsid w:val="006C0A21"/>
    <w:rsid w:val="006C0A8B"/>
    <w:rsid w:val="006C0C37"/>
    <w:rsid w:val="006C0E77"/>
    <w:rsid w:val="006C0F15"/>
    <w:rsid w:val="006C12BC"/>
    <w:rsid w:val="006C1479"/>
    <w:rsid w:val="006C1B9E"/>
    <w:rsid w:val="006C1C76"/>
    <w:rsid w:val="006C1D0C"/>
    <w:rsid w:val="006C1E8E"/>
    <w:rsid w:val="006C2298"/>
    <w:rsid w:val="006C22B2"/>
    <w:rsid w:val="006C22DB"/>
    <w:rsid w:val="006C2644"/>
    <w:rsid w:val="006C28C3"/>
    <w:rsid w:val="006C2B24"/>
    <w:rsid w:val="006C351A"/>
    <w:rsid w:val="006C3EC8"/>
    <w:rsid w:val="006C466C"/>
    <w:rsid w:val="006C4CC9"/>
    <w:rsid w:val="006C4F0F"/>
    <w:rsid w:val="006C52C5"/>
    <w:rsid w:val="006C5666"/>
    <w:rsid w:val="006C6020"/>
    <w:rsid w:val="006C66C8"/>
    <w:rsid w:val="006C689E"/>
    <w:rsid w:val="006C6AA2"/>
    <w:rsid w:val="006C6BED"/>
    <w:rsid w:val="006C6EEA"/>
    <w:rsid w:val="006C72F7"/>
    <w:rsid w:val="006C736F"/>
    <w:rsid w:val="006C76EF"/>
    <w:rsid w:val="006C7BC0"/>
    <w:rsid w:val="006C7C83"/>
    <w:rsid w:val="006C7F30"/>
    <w:rsid w:val="006D03C3"/>
    <w:rsid w:val="006D0932"/>
    <w:rsid w:val="006D0CCA"/>
    <w:rsid w:val="006D0D05"/>
    <w:rsid w:val="006D0FD9"/>
    <w:rsid w:val="006D1040"/>
    <w:rsid w:val="006D12F8"/>
    <w:rsid w:val="006D1445"/>
    <w:rsid w:val="006D153A"/>
    <w:rsid w:val="006D1B89"/>
    <w:rsid w:val="006D1CA8"/>
    <w:rsid w:val="006D21B3"/>
    <w:rsid w:val="006D2333"/>
    <w:rsid w:val="006D2A09"/>
    <w:rsid w:val="006D3143"/>
    <w:rsid w:val="006D3630"/>
    <w:rsid w:val="006D3930"/>
    <w:rsid w:val="006D3C25"/>
    <w:rsid w:val="006D40F0"/>
    <w:rsid w:val="006D46C7"/>
    <w:rsid w:val="006D47E5"/>
    <w:rsid w:val="006D4B2D"/>
    <w:rsid w:val="006D4EFE"/>
    <w:rsid w:val="006D509B"/>
    <w:rsid w:val="006D5D37"/>
    <w:rsid w:val="006D63E4"/>
    <w:rsid w:val="006D6478"/>
    <w:rsid w:val="006D65DA"/>
    <w:rsid w:val="006D6710"/>
    <w:rsid w:val="006D6A29"/>
    <w:rsid w:val="006D6C80"/>
    <w:rsid w:val="006D7285"/>
    <w:rsid w:val="006D733D"/>
    <w:rsid w:val="006D7C06"/>
    <w:rsid w:val="006D7C4B"/>
    <w:rsid w:val="006D7FB4"/>
    <w:rsid w:val="006E0625"/>
    <w:rsid w:val="006E07CC"/>
    <w:rsid w:val="006E07E9"/>
    <w:rsid w:val="006E1037"/>
    <w:rsid w:val="006E1244"/>
    <w:rsid w:val="006E1647"/>
    <w:rsid w:val="006E20E7"/>
    <w:rsid w:val="006E215F"/>
    <w:rsid w:val="006E38CB"/>
    <w:rsid w:val="006E3B79"/>
    <w:rsid w:val="006E3F3C"/>
    <w:rsid w:val="006E435D"/>
    <w:rsid w:val="006E43F3"/>
    <w:rsid w:val="006E45E2"/>
    <w:rsid w:val="006E4990"/>
    <w:rsid w:val="006E4A3C"/>
    <w:rsid w:val="006E5044"/>
    <w:rsid w:val="006E5203"/>
    <w:rsid w:val="006E53CC"/>
    <w:rsid w:val="006E5490"/>
    <w:rsid w:val="006E57B4"/>
    <w:rsid w:val="006E5933"/>
    <w:rsid w:val="006E5AEA"/>
    <w:rsid w:val="006E5DC0"/>
    <w:rsid w:val="006E5F45"/>
    <w:rsid w:val="006E5FCF"/>
    <w:rsid w:val="006E67E0"/>
    <w:rsid w:val="006E6C0A"/>
    <w:rsid w:val="006E6EEA"/>
    <w:rsid w:val="006E6F49"/>
    <w:rsid w:val="006E7928"/>
    <w:rsid w:val="006E7FF7"/>
    <w:rsid w:val="006F000A"/>
    <w:rsid w:val="006F0669"/>
    <w:rsid w:val="006F0B20"/>
    <w:rsid w:val="006F1545"/>
    <w:rsid w:val="006F15BD"/>
    <w:rsid w:val="006F17EB"/>
    <w:rsid w:val="006F1C44"/>
    <w:rsid w:val="006F1D76"/>
    <w:rsid w:val="006F1F2E"/>
    <w:rsid w:val="006F22F7"/>
    <w:rsid w:val="006F2536"/>
    <w:rsid w:val="006F2897"/>
    <w:rsid w:val="006F2926"/>
    <w:rsid w:val="006F2AEC"/>
    <w:rsid w:val="006F2BAD"/>
    <w:rsid w:val="006F2CC1"/>
    <w:rsid w:val="006F30FA"/>
    <w:rsid w:val="006F31D4"/>
    <w:rsid w:val="006F3528"/>
    <w:rsid w:val="006F3545"/>
    <w:rsid w:val="006F365E"/>
    <w:rsid w:val="006F39AA"/>
    <w:rsid w:val="006F3DC4"/>
    <w:rsid w:val="006F42B1"/>
    <w:rsid w:val="006F4355"/>
    <w:rsid w:val="006F4416"/>
    <w:rsid w:val="006F4808"/>
    <w:rsid w:val="006F4867"/>
    <w:rsid w:val="006F5553"/>
    <w:rsid w:val="006F58E2"/>
    <w:rsid w:val="006F5E6F"/>
    <w:rsid w:val="006F6022"/>
    <w:rsid w:val="006F6198"/>
    <w:rsid w:val="006F674F"/>
    <w:rsid w:val="006F6753"/>
    <w:rsid w:val="006F6C01"/>
    <w:rsid w:val="006F6CED"/>
    <w:rsid w:val="006F6D98"/>
    <w:rsid w:val="006F79AE"/>
    <w:rsid w:val="006F7C09"/>
    <w:rsid w:val="006F7DF4"/>
    <w:rsid w:val="006F7F03"/>
    <w:rsid w:val="0070027B"/>
    <w:rsid w:val="007006D1"/>
    <w:rsid w:val="00700D27"/>
    <w:rsid w:val="00700D6A"/>
    <w:rsid w:val="00700E27"/>
    <w:rsid w:val="007015A4"/>
    <w:rsid w:val="0070190F"/>
    <w:rsid w:val="00701FF4"/>
    <w:rsid w:val="00702737"/>
    <w:rsid w:val="00702AA4"/>
    <w:rsid w:val="00702FC3"/>
    <w:rsid w:val="00703137"/>
    <w:rsid w:val="0070334F"/>
    <w:rsid w:val="0070343C"/>
    <w:rsid w:val="00703D1D"/>
    <w:rsid w:val="00703EA5"/>
    <w:rsid w:val="0070416C"/>
    <w:rsid w:val="007041A6"/>
    <w:rsid w:val="007043A9"/>
    <w:rsid w:val="00704676"/>
    <w:rsid w:val="0070467C"/>
    <w:rsid w:val="00704EE4"/>
    <w:rsid w:val="007056FD"/>
    <w:rsid w:val="0070579E"/>
    <w:rsid w:val="00706692"/>
    <w:rsid w:val="00706C68"/>
    <w:rsid w:val="00706D64"/>
    <w:rsid w:val="00706E02"/>
    <w:rsid w:val="00706F03"/>
    <w:rsid w:val="0070726E"/>
    <w:rsid w:val="00707520"/>
    <w:rsid w:val="0070772E"/>
    <w:rsid w:val="0070785C"/>
    <w:rsid w:val="00710226"/>
    <w:rsid w:val="007103DA"/>
    <w:rsid w:val="00710421"/>
    <w:rsid w:val="007106DF"/>
    <w:rsid w:val="007108F6"/>
    <w:rsid w:val="00710E78"/>
    <w:rsid w:val="0071151B"/>
    <w:rsid w:val="00711A61"/>
    <w:rsid w:val="00711E31"/>
    <w:rsid w:val="00711E5C"/>
    <w:rsid w:val="00712287"/>
    <w:rsid w:val="007122D5"/>
    <w:rsid w:val="00712676"/>
    <w:rsid w:val="00712A43"/>
    <w:rsid w:val="00712EBC"/>
    <w:rsid w:val="00713138"/>
    <w:rsid w:val="0071338C"/>
    <w:rsid w:val="007133A1"/>
    <w:rsid w:val="00713721"/>
    <w:rsid w:val="00713896"/>
    <w:rsid w:val="00713B81"/>
    <w:rsid w:val="007140A8"/>
    <w:rsid w:val="007142C3"/>
    <w:rsid w:val="0071461F"/>
    <w:rsid w:val="007153B1"/>
    <w:rsid w:val="007156DB"/>
    <w:rsid w:val="00715774"/>
    <w:rsid w:val="007158E7"/>
    <w:rsid w:val="00715967"/>
    <w:rsid w:val="00715A7A"/>
    <w:rsid w:val="00715C40"/>
    <w:rsid w:val="00715DB5"/>
    <w:rsid w:val="0071608A"/>
    <w:rsid w:val="007167A0"/>
    <w:rsid w:val="00717F69"/>
    <w:rsid w:val="00720035"/>
    <w:rsid w:val="00720058"/>
    <w:rsid w:val="0072028F"/>
    <w:rsid w:val="007205EE"/>
    <w:rsid w:val="007209CA"/>
    <w:rsid w:val="00720A36"/>
    <w:rsid w:val="00720ACC"/>
    <w:rsid w:val="00720DB7"/>
    <w:rsid w:val="00720FA3"/>
    <w:rsid w:val="007213F6"/>
    <w:rsid w:val="0072169C"/>
    <w:rsid w:val="00721A7F"/>
    <w:rsid w:val="00721AF0"/>
    <w:rsid w:val="00721D00"/>
    <w:rsid w:val="00721FD6"/>
    <w:rsid w:val="0072232C"/>
    <w:rsid w:val="00722517"/>
    <w:rsid w:val="00722789"/>
    <w:rsid w:val="007227F2"/>
    <w:rsid w:val="00722F67"/>
    <w:rsid w:val="0072314A"/>
    <w:rsid w:val="0072323C"/>
    <w:rsid w:val="007237A4"/>
    <w:rsid w:val="007239E1"/>
    <w:rsid w:val="00723F55"/>
    <w:rsid w:val="0072466F"/>
    <w:rsid w:val="00724D82"/>
    <w:rsid w:val="00724F87"/>
    <w:rsid w:val="0072535E"/>
    <w:rsid w:val="0072573D"/>
    <w:rsid w:val="0072583F"/>
    <w:rsid w:val="007259F7"/>
    <w:rsid w:val="00725E25"/>
    <w:rsid w:val="00725E69"/>
    <w:rsid w:val="00725E8D"/>
    <w:rsid w:val="00725EDF"/>
    <w:rsid w:val="00725FE6"/>
    <w:rsid w:val="00726271"/>
    <w:rsid w:val="00726B0D"/>
    <w:rsid w:val="00726FDE"/>
    <w:rsid w:val="007270DE"/>
    <w:rsid w:val="0072756C"/>
    <w:rsid w:val="00727758"/>
    <w:rsid w:val="00727D30"/>
    <w:rsid w:val="00727D3B"/>
    <w:rsid w:val="0073005D"/>
    <w:rsid w:val="00730243"/>
    <w:rsid w:val="00730514"/>
    <w:rsid w:val="007306CE"/>
    <w:rsid w:val="0073094E"/>
    <w:rsid w:val="007311FD"/>
    <w:rsid w:val="00731210"/>
    <w:rsid w:val="007318DB"/>
    <w:rsid w:val="00731ACD"/>
    <w:rsid w:val="007320EC"/>
    <w:rsid w:val="007323B8"/>
    <w:rsid w:val="00732485"/>
    <w:rsid w:val="0073263F"/>
    <w:rsid w:val="00732A82"/>
    <w:rsid w:val="00732C92"/>
    <w:rsid w:val="00733008"/>
    <w:rsid w:val="00733079"/>
    <w:rsid w:val="00733099"/>
    <w:rsid w:val="00733D24"/>
    <w:rsid w:val="00733DFB"/>
    <w:rsid w:val="00733F2B"/>
    <w:rsid w:val="0073462B"/>
    <w:rsid w:val="00734BB2"/>
    <w:rsid w:val="00734C5A"/>
    <w:rsid w:val="007350CB"/>
    <w:rsid w:val="00735466"/>
    <w:rsid w:val="007358BB"/>
    <w:rsid w:val="00735A19"/>
    <w:rsid w:val="00735D1A"/>
    <w:rsid w:val="00735E44"/>
    <w:rsid w:val="00736012"/>
    <w:rsid w:val="007367E6"/>
    <w:rsid w:val="00736E4C"/>
    <w:rsid w:val="00736F51"/>
    <w:rsid w:val="0073719D"/>
    <w:rsid w:val="007373D1"/>
    <w:rsid w:val="00737613"/>
    <w:rsid w:val="00737639"/>
    <w:rsid w:val="00737678"/>
    <w:rsid w:val="00737D21"/>
    <w:rsid w:val="00740029"/>
    <w:rsid w:val="00740083"/>
    <w:rsid w:val="007400BB"/>
    <w:rsid w:val="007400F8"/>
    <w:rsid w:val="007406CD"/>
    <w:rsid w:val="00740E52"/>
    <w:rsid w:val="00741194"/>
    <w:rsid w:val="007411FF"/>
    <w:rsid w:val="00741C14"/>
    <w:rsid w:val="00741C1A"/>
    <w:rsid w:val="00741F2F"/>
    <w:rsid w:val="007423C8"/>
    <w:rsid w:val="0074281C"/>
    <w:rsid w:val="00742917"/>
    <w:rsid w:val="00742B68"/>
    <w:rsid w:val="00742EA9"/>
    <w:rsid w:val="0074359A"/>
    <w:rsid w:val="00743DEC"/>
    <w:rsid w:val="00743F75"/>
    <w:rsid w:val="00744B30"/>
    <w:rsid w:val="00744B37"/>
    <w:rsid w:val="00744DF9"/>
    <w:rsid w:val="007463CF"/>
    <w:rsid w:val="00746FE2"/>
    <w:rsid w:val="007477B7"/>
    <w:rsid w:val="00747B21"/>
    <w:rsid w:val="00750168"/>
    <w:rsid w:val="00750169"/>
    <w:rsid w:val="0075070A"/>
    <w:rsid w:val="00750A5B"/>
    <w:rsid w:val="00750FF6"/>
    <w:rsid w:val="0075133C"/>
    <w:rsid w:val="007517BE"/>
    <w:rsid w:val="00751C0F"/>
    <w:rsid w:val="00751DB4"/>
    <w:rsid w:val="00751FE7"/>
    <w:rsid w:val="007522D3"/>
    <w:rsid w:val="00752D05"/>
    <w:rsid w:val="00753003"/>
    <w:rsid w:val="00753150"/>
    <w:rsid w:val="007535FE"/>
    <w:rsid w:val="00753E98"/>
    <w:rsid w:val="00755029"/>
    <w:rsid w:val="00755216"/>
    <w:rsid w:val="00755667"/>
    <w:rsid w:val="00755DB4"/>
    <w:rsid w:val="00756448"/>
    <w:rsid w:val="00757234"/>
    <w:rsid w:val="00757D49"/>
    <w:rsid w:val="00760D9C"/>
    <w:rsid w:val="007610EF"/>
    <w:rsid w:val="007611D8"/>
    <w:rsid w:val="0076190A"/>
    <w:rsid w:val="00761994"/>
    <w:rsid w:val="00762EB1"/>
    <w:rsid w:val="00762F1A"/>
    <w:rsid w:val="00762F33"/>
    <w:rsid w:val="0076344C"/>
    <w:rsid w:val="00763890"/>
    <w:rsid w:val="00763F1E"/>
    <w:rsid w:val="0076475D"/>
    <w:rsid w:val="0076565D"/>
    <w:rsid w:val="007658D0"/>
    <w:rsid w:val="00766321"/>
    <w:rsid w:val="007665CD"/>
    <w:rsid w:val="007666B9"/>
    <w:rsid w:val="00766D93"/>
    <w:rsid w:val="00767077"/>
    <w:rsid w:val="0076723A"/>
    <w:rsid w:val="00767A88"/>
    <w:rsid w:val="00767B03"/>
    <w:rsid w:val="00767EFC"/>
    <w:rsid w:val="00767FC3"/>
    <w:rsid w:val="00770057"/>
    <w:rsid w:val="00770106"/>
    <w:rsid w:val="00770492"/>
    <w:rsid w:val="00770768"/>
    <w:rsid w:val="0077086F"/>
    <w:rsid w:val="00770A4E"/>
    <w:rsid w:val="00770E16"/>
    <w:rsid w:val="007711F0"/>
    <w:rsid w:val="0077130F"/>
    <w:rsid w:val="0077165D"/>
    <w:rsid w:val="00771771"/>
    <w:rsid w:val="00771B9D"/>
    <w:rsid w:val="00771C90"/>
    <w:rsid w:val="007720BD"/>
    <w:rsid w:val="007727B0"/>
    <w:rsid w:val="007729E7"/>
    <w:rsid w:val="00773173"/>
    <w:rsid w:val="00773317"/>
    <w:rsid w:val="007737B7"/>
    <w:rsid w:val="00773B62"/>
    <w:rsid w:val="00773F41"/>
    <w:rsid w:val="00774357"/>
    <w:rsid w:val="00774476"/>
    <w:rsid w:val="0077449D"/>
    <w:rsid w:val="00774695"/>
    <w:rsid w:val="00774C33"/>
    <w:rsid w:val="00774F6C"/>
    <w:rsid w:val="00775029"/>
    <w:rsid w:val="007750B0"/>
    <w:rsid w:val="0077525D"/>
    <w:rsid w:val="0077525E"/>
    <w:rsid w:val="007753E6"/>
    <w:rsid w:val="0077587E"/>
    <w:rsid w:val="0077589F"/>
    <w:rsid w:val="00775AB8"/>
    <w:rsid w:val="00775B34"/>
    <w:rsid w:val="00775B6C"/>
    <w:rsid w:val="00775C9E"/>
    <w:rsid w:val="00775E55"/>
    <w:rsid w:val="00775EBE"/>
    <w:rsid w:val="007762E0"/>
    <w:rsid w:val="007774A4"/>
    <w:rsid w:val="00777516"/>
    <w:rsid w:val="007777FC"/>
    <w:rsid w:val="0077781E"/>
    <w:rsid w:val="00777C06"/>
    <w:rsid w:val="00777E12"/>
    <w:rsid w:val="00781699"/>
    <w:rsid w:val="00781919"/>
    <w:rsid w:val="00781B7D"/>
    <w:rsid w:val="0078208A"/>
    <w:rsid w:val="00782147"/>
    <w:rsid w:val="0078214B"/>
    <w:rsid w:val="007823C2"/>
    <w:rsid w:val="007827B9"/>
    <w:rsid w:val="00782C2B"/>
    <w:rsid w:val="00782D2C"/>
    <w:rsid w:val="007837A6"/>
    <w:rsid w:val="00783DA3"/>
    <w:rsid w:val="00783DEE"/>
    <w:rsid w:val="00784057"/>
    <w:rsid w:val="00784092"/>
    <w:rsid w:val="00784479"/>
    <w:rsid w:val="00784D39"/>
    <w:rsid w:val="00784E7D"/>
    <w:rsid w:val="007854BA"/>
    <w:rsid w:val="00785A2D"/>
    <w:rsid w:val="007869E2"/>
    <w:rsid w:val="00786E27"/>
    <w:rsid w:val="00786F24"/>
    <w:rsid w:val="00787042"/>
    <w:rsid w:val="0078725F"/>
    <w:rsid w:val="0078739E"/>
    <w:rsid w:val="007873F6"/>
    <w:rsid w:val="00787431"/>
    <w:rsid w:val="00787541"/>
    <w:rsid w:val="00787B21"/>
    <w:rsid w:val="00787B4B"/>
    <w:rsid w:val="00790235"/>
    <w:rsid w:val="007905EE"/>
    <w:rsid w:val="007906E8"/>
    <w:rsid w:val="00790B27"/>
    <w:rsid w:val="00790F49"/>
    <w:rsid w:val="007911D3"/>
    <w:rsid w:val="00791844"/>
    <w:rsid w:val="00791A82"/>
    <w:rsid w:val="0079213C"/>
    <w:rsid w:val="007924DF"/>
    <w:rsid w:val="00792DD1"/>
    <w:rsid w:val="007933B0"/>
    <w:rsid w:val="007933F0"/>
    <w:rsid w:val="00793659"/>
    <w:rsid w:val="00793AA6"/>
    <w:rsid w:val="00793E86"/>
    <w:rsid w:val="00793F95"/>
    <w:rsid w:val="007943E0"/>
    <w:rsid w:val="007947D5"/>
    <w:rsid w:val="007955C9"/>
    <w:rsid w:val="0079562C"/>
    <w:rsid w:val="007959D1"/>
    <w:rsid w:val="0079660C"/>
    <w:rsid w:val="0079667E"/>
    <w:rsid w:val="0079671C"/>
    <w:rsid w:val="00796A72"/>
    <w:rsid w:val="00797175"/>
    <w:rsid w:val="0079729A"/>
    <w:rsid w:val="00797B27"/>
    <w:rsid w:val="00797D31"/>
    <w:rsid w:val="007A00D7"/>
    <w:rsid w:val="007A0194"/>
    <w:rsid w:val="007A07B4"/>
    <w:rsid w:val="007A09BA"/>
    <w:rsid w:val="007A0C6C"/>
    <w:rsid w:val="007A108B"/>
    <w:rsid w:val="007A1151"/>
    <w:rsid w:val="007A13F4"/>
    <w:rsid w:val="007A16F6"/>
    <w:rsid w:val="007A1804"/>
    <w:rsid w:val="007A1BEA"/>
    <w:rsid w:val="007A1CA1"/>
    <w:rsid w:val="007A1DC7"/>
    <w:rsid w:val="007A20B1"/>
    <w:rsid w:val="007A21B5"/>
    <w:rsid w:val="007A22B0"/>
    <w:rsid w:val="007A2409"/>
    <w:rsid w:val="007A247E"/>
    <w:rsid w:val="007A2602"/>
    <w:rsid w:val="007A28A6"/>
    <w:rsid w:val="007A3076"/>
    <w:rsid w:val="007A315D"/>
    <w:rsid w:val="007A3407"/>
    <w:rsid w:val="007A3591"/>
    <w:rsid w:val="007A3785"/>
    <w:rsid w:val="007A38D8"/>
    <w:rsid w:val="007A3BE6"/>
    <w:rsid w:val="007A402F"/>
    <w:rsid w:val="007A41A8"/>
    <w:rsid w:val="007A4346"/>
    <w:rsid w:val="007A48FE"/>
    <w:rsid w:val="007A49A9"/>
    <w:rsid w:val="007A4F39"/>
    <w:rsid w:val="007A5467"/>
    <w:rsid w:val="007A559F"/>
    <w:rsid w:val="007A5E02"/>
    <w:rsid w:val="007A5E5E"/>
    <w:rsid w:val="007A6380"/>
    <w:rsid w:val="007A645E"/>
    <w:rsid w:val="007A66B0"/>
    <w:rsid w:val="007A66F1"/>
    <w:rsid w:val="007A66F7"/>
    <w:rsid w:val="007A6B3A"/>
    <w:rsid w:val="007A6C7E"/>
    <w:rsid w:val="007A6DC3"/>
    <w:rsid w:val="007A6E36"/>
    <w:rsid w:val="007A736E"/>
    <w:rsid w:val="007A7407"/>
    <w:rsid w:val="007A750F"/>
    <w:rsid w:val="007A7894"/>
    <w:rsid w:val="007A7C69"/>
    <w:rsid w:val="007A7C87"/>
    <w:rsid w:val="007A7CD0"/>
    <w:rsid w:val="007A7D87"/>
    <w:rsid w:val="007B0621"/>
    <w:rsid w:val="007B0944"/>
    <w:rsid w:val="007B09C7"/>
    <w:rsid w:val="007B0E40"/>
    <w:rsid w:val="007B15DC"/>
    <w:rsid w:val="007B1813"/>
    <w:rsid w:val="007B1C06"/>
    <w:rsid w:val="007B2BD6"/>
    <w:rsid w:val="007B2E3A"/>
    <w:rsid w:val="007B345C"/>
    <w:rsid w:val="007B38E7"/>
    <w:rsid w:val="007B3916"/>
    <w:rsid w:val="007B3DD5"/>
    <w:rsid w:val="007B3E23"/>
    <w:rsid w:val="007B470A"/>
    <w:rsid w:val="007B476E"/>
    <w:rsid w:val="007B4C29"/>
    <w:rsid w:val="007B529B"/>
    <w:rsid w:val="007B52F6"/>
    <w:rsid w:val="007B5C6E"/>
    <w:rsid w:val="007B60E2"/>
    <w:rsid w:val="007B690B"/>
    <w:rsid w:val="007B6B52"/>
    <w:rsid w:val="007B7219"/>
    <w:rsid w:val="007B73EE"/>
    <w:rsid w:val="007B78BD"/>
    <w:rsid w:val="007B7D8D"/>
    <w:rsid w:val="007B7F21"/>
    <w:rsid w:val="007C0187"/>
    <w:rsid w:val="007C0A3D"/>
    <w:rsid w:val="007C0C54"/>
    <w:rsid w:val="007C0E12"/>
    <w:rsid w:val="007C146B"/>
    <w:rsid w:val="007C1A70"/>
    <w:rsid w:val="007C1B1C"/>
    <w:rsid w:val="007C1DB7"/>
    <w:rsid w:val="007C1F6A"/>
    <w:rsid w:val="007C21F0"/>
    <w:rsid w:val="007C23B1"/>
    <w:rsid w:val="007C31EF"/>
    <w:rsid w:val="007C365C"/>
    <w:rsid w:val="007C3E21"/>
    <w:rsid w:val="007C3FCD"/>
    <w:rsid w:val="007C4000"/>
    <w:rsid w:val="007C40B6"/>
    <w:rsid w:val="007C5441"/>
    <w:rsid w:val="007C57F0"/>
    <w:rsid w:val="007C58D6"/>
    <w:rsid w:val="007C5A99"/>
    <w:rsid w:val="007C5B00"/>
    <w:rsid w:val="007C5C1C"/>
    <w:rsid w:val="007C5FA9"/>
    <w:rsid w:val="007C60F4"/>
    <w:rsid w:val="007C632A"/>
    <w:rsid w:val="007C64B3"/>
    <w:rsid w:val="007C655F"/>
    <w:rsid w:val="007C6614"/>
    <w:rsid w:val="007C68DA"/>
    <w:rsid w:val="007C6B38"/>
    <w:rsid w:val="007C7032"/>
    <w:rsid w:val="007D0152"/>
    <w:rsid w:val="007D03AB"/>
    <w:rsid w:val="007D05E0"/>
    <w:rsid w:val="007D068D"/>
    <w:rsid w:val="007D08A7"/>
    <w:rsid w:val="007D0B52"/>
    <w:rsid w:val="007D0BDD"/>
    <w:rsid w:val="007D0D3F"/>
    <w:rsid w:val="007D0F20"/>
    <w:rsid w:val="007D109B"/>
    <w:rsid w:val="007D12CA"/>
    <w:rsid w:val="007D1350"/>
    <w:rsid w:val="007D1560"/>
    <w:rsid w:val="007D15FE"/>
    <w:rsid w:val="007D1686"/>
    <w:rsid w:val="007D1DBD"/>
    <w:rsid w:val="007D2488"/>
    <w:rsid w:val="007D24F7"/>
    <w:rsid w:val="007D2540"/>
    <w:rsid w:val="007D2982"/>
    <w:rsid w:val="007D2B6A"/>
    <w:rsid w:val="007D2EDD"/>
    <w:rsid w:val="007D31D0"/>
    <w:rsid w:val="007D3294"/>
    <w:rsid w:val="007D3932"/>
    <w:rsid w:val="007D3ED2"/>
    <w:rsid w:val="007D3F43"/>
    <w:rsid w:val="007D457F"/>
    <w:rsid w:val="007D490C"/>
    <w:rsid w:val="007D4A41"/>
    <w:rsid w:val="007D4B2A"/>
    <w:rsid w:val="007D4BFD"/>
    <w:rsid w:val="007D4E0F"/>
    <w:rsid w:val="007D4FB3"/>
    <w:rsid w:val="007D519E"/>
    <w:rsid w:val="007D5215"/>
    <w:rsid w:val="007D5F87"/>
    <w:rsid w:val="007D60BB"/>
    <w:rsid w:val="007D6723"/>
    <w:rsid w:val="007D672F"/>
    <w:rsid w:val="007D6851"/>
    <w:rsid w:val="007D6A25"/>
    <w:rsid w:val="007D6ABA"/>
    <w:rsid w:val="007D6C92"/>
    <w:rsid w:val="007D6E33"/>
    <w:rsid w:val="007D7799"/>
    <w:rsid w:val="007D7E47"/>
    <w:rsid w:val="007E06A2"/>
    <w:rsid w:val="007E072E"/>
    <w:rsid w:val="007E076A"/>
    <w:rsid w:val="007E0991"/>
    <w:rsid w:val="007E0C5D"/>
    <w:rsid w:val="007E0F42"/>
    <w:rsid w:val="007E0F7D"/>
    <w:rsid w:val="007E0FB3"/>
    <w:rsid w:val="007E1261"/>
    <w:rsid w:val="007E1312"/>
    <w:rsid w:val="007E14E3"/>
    <w:rsid w:val="007E1674"/>
    <w:rsid w:val="007E2164"/>
    <w:rsid w:val="007E241D"/>
    <w:rsid w:val="007E2BBE"/>
    <w:rsid w:val="007E2BCF"/>
    <w:rsid w:val="007E2DD7"/>
    <w:rsid w:val="007E2EC1"/>
    <w:rsid w:val="007E2EF6"/>
    <w:rsid w:val="007E2F7E"/>
    <w:rsid w:val="007E3157"/>
    <w:rsid w:val="007E345E"/>
    <w:rsid w:val="007E34A4"/>
    <w:rsid w:val="007E3762"/>
    <w:rsid w:val="007E3984"/>
    <w:rsid w:val="007E3A51"/>
    <w:rsid w:val="007E3B42"/>
    <w:rsid w:val="007E3BA6"/>
    <w:rsid w:val="007E3C2B"/>
    <w:rsid w:val="007E3EBD"/>
    <w:rsid w:val="007E3FF1"/>
    <w:rsid w:val="007E405C"/>
    <w:rsid w:val="007E4645"/>
    <w:rsid w:val="007E467D"/>
    <w:rsid w:val="007E485D"/>
    <w:rsid w:val="007E4B93"/>
    <w:rsid w:val="007E4F9C"/>
    <w:rsid w:val="007E5228"/>
    <w:rsid w:val="007E52B5"/>
    <w:rsid w:val="007E550B"/>
    <w:rsid w:val="007E5CE8"/>
    <w:rsid w:val="007E5F34"/>
    <w:rsid w:val="007E6421"/>
    <w:rsid w:val="007E67ED"/>
    <w:rsid w:val="007E6917"/>
    <w:rsid w:val="007E7772"/>
    <w:rsid w:val="007E7C0B"/>
    <w:rsid w:val="007E7C3A"/>
    <w:rsid w:val="007E7F50"/>
    <w:rsid w:val="007F0783"/>
    <w:rsid w:val="007F07BB"/>
    <w:rsid w:val="007F0DF7"/>
    <w:rsid w:val="007F0E63"/>
    <w:rsid w:val="007F1289"/>
    <w:rsid w:val="007F1CED"/>
    <w:rsid w:val="007F1E31"/>
    <w:rsid w:val="007F1E33"/>
    <w:rsid w:val="007F21A1"/>
    <w:rsid w:val="007F2259"/>
    <w:rsid w:val="007F26B7"/>
    <w:rsid w:val="007F3039"/>
    <w:rsid w:val="007F316A"/>
    <w:rsid w:val="007F34D0"/>
    <w:rsid w:val="007F4347"/>
    <w:rsid w:val="007F4593"/>
    <w:rsid w:val="007F45D9"/>
    <w:rsid w:val="007F4D16"/>
    <w:rsid w:val="007F4E39"/>
    <w:rsid w:val="007F51AF"/>
    <w:rsid w:val="007F5228"/>
    <w:rsid w:val="007F543C"/>
    <w:rsid w:val="007F56A5"/>
    <w:rsid w:val="007F600C"/>
    <w:rsid w:val="007F654B"/>
    <w:rsid w:val="007F6B0E"/>
    <w:rsid w:val="007F6C25"/>
    <w:rsid w:val="007F6DF4"/>
    <w:rsid w:val="007F7AB8"/>
    <w:rsid w:val="0080058C"/>
    <w:rsid w:val="00800691"/>
    <w:rsid w:val="00800E2C"/>
    <w:rsid w:val="0080151B"/>
    <w:rsid w:val="0080194B"/>
    <w:rsid w:val="008019F7"/>
    <w:rsid w:val="008023E0"/>
    <w:rsid w:val="008023F3"/>
    <w:rsid w:val="0080255F"/>
    <w:rsid w:val="008027FC"/>
    <w:rsid w:val="00802CAA"/>
    <w:rsid w:val="008031E5"/>
    <w:rsid w:val="008037EE"/>
    <w:rsid w:val="00803ACA"/>
    <w:rsid w:val="00803D10"/>
    <w:rsid w:val="0080412F"/>
    <w:rsid w:val="0080438C"/>
    <w:rsid w:val="0080447B"/>
    <w:rsid w:val="00804986"/>
    <w:rsid w:val="00804AD3"/>
    <w:rsid w:val="00804BAF"/>
    <w:rsid w:val="00804BE6"/>
    <w:rsid w:val="008057C5"/>
    <w:rsid w:val="00805844"/>
    <w:rsid w:val="00805846"/>
    <w:rsid w:val="00805C18"/>
    <w:rsid w:val="00806107"/>
    <w:rsid w:val="008063B0"/>
    <w:rsid w:val="0080647F"/>
    <w:rsid w:val="0080660E"/>
    <w:rsid w:val="00806C60"/>
    <w:rsid w:val="00806CE3"/>
    <w:rsid w:val="00806D7A"/>
    <w:rsid w:val="00807090"/>
    <w:rsid w:val="0080725B"/>
    <w:rsid w:val="008073B0"/>
    <w:rsid w:val="00807426"/>
    <w:rsid w:val="008076A6"/>
    <w:rsid w:val="008079A7"/>
    <w:rsid w:val="00807A54"/>
    <w:rsid w:val="00807B52"/>
    <w:rsid w:val="00807B8E"/>
    <w:rsid w:val="00810072"/>
    <w:rsid w:val="00811B5E"/>
    <w:rsid w:val="0081216F"/>
    <w:rsid w:val="00812BFE"/>
    <w:rsid w:val="00814C89"/>
    <w:rsid w:val="00814CDB"/>
    <w:rsid w:val="00815136"/>
    <w:rsid w:val="00815320"/>
    <w:rsid w:val="00815828"/>
    <w:rsid w:val="00816336"/>
    <w:rsid w:val="0081644C"/>
    <w:rsid w:val="0081651E"/>
    <w:rsid w:val="00816B12"/>
    <w:rsid w:val="008171CF"/>
    <w:rsid w:val="00817356"/>
    <w:rsid w:val="008173D3"/>
    <w:rsid w:val="00817430"/>
    <w:rsid w:val="00817599"/>
    <w:rsid w:val="0081780D"/>
    <w:rsid w:val="00817A0D"/>
    <w:rsid w:val="00817AC6"/>
    <w:rsid w:val="008201F8"/>
    <w:rsid w:val="00820BC7"/>
    <w:rsid w:val="00820D6C"/>
    <w:rsid w:val="00820DA8"/>
    <w:rsid w:val="00821427"/>
    <w:rsid w:val="00821803"/>
    <w:rsid w:val="00821CB8"/>
    <w:rsid w:val="0082258C"/>
    <w:rsid w:val="008227FF"/>
    <w:rsid w:val="00822C51"/>
    <w:rsid w:val="00822C6F"/>
    <w:rsid w:val="00822FEA"/>
    <w:rsid w:val="008232FA"/>
    <w:rsid w:val="00823BC0"/>
    <w:rsid w:val="008242A8"/>
    <w:rsid w:val="0082445F"/>
    <w:rsid w:val="008244CB"/>
    <w:rsid w:val="0082466F"/>
    <w:rsid w:val="00824704"/>
    <w:rsid w:val="00824EBE"/>
    <w:rsid w:val="00824F5C"/>
    <w:rsid w:val="00825241"/>
    <w:rsid w:val="00825B1E"/>
    <w:rsid w:val="00825C21"/>
    <w:rsid w:val="00825F27"/>
    <w:rsid w:val="008262C9"/>
    <w:rsid w:val="0082636C"/>
    <w:rsid w:val="00826B95"/>
    <w:rsid w:val="00826D36"/>
    <w:rsid w:val="00827CC8"/>
    <w:rsid w:val="00827DC8"/>
    <w:rsid w:val="00830385"/>
    <w:rsid w:val="00830500"/>
    <w:rsid w:val="00830642"/>
    <w:rsid w:val="00830C39"/>
    <w:rsid w:val="0083105B"/>
    <w:rsid w:val="00831121"/>
    <w:rsid w:val="008312D0"/>
    <w:rsid w:val="00831414"/>
    <w:rsid w:val="0083190B"/>
    <w:rsid w:val="00831A33"/>
    <w:rsid w:val="00831B37"/>
    <w:rsid w:val="00831C0C"/>
    <w:rsid w:val="008323A1"/>
    <w:rsid w:val="008330E2"/>
    <w:rsid w:val="008332A6"/>
    <w:rsid w:val="00833892"/>
    <w:rsid w:val="0083392A"/>
    <w:rsid w:val="00833B21"/>
    <w:rsid w:val="00834183"/>
    <w:rsid w:val="008341FF"/>
    <w:rsid w:val="0083426A"/>
    <w:rsid w:val="008344CD"/>
    <w:rsid w:val="0083455E"/>
    <w:rsid w:val="00834756"/>
    <w:rsid w:val="00834960"/>
    <w:rsid w:val="00834CF2"/>
    <w:rsid w:val="00834FA8"/>
    <w:rsid w:val="00835077"/>
    <w:rsid w:val="0083567C"/>
    <w:rsid w:val="008357B6"/>
    <w:rsid w:val="008358ED"/>
    <w:rsid w:val="008359FA"/>
    <w:rsid w:val="00835BCD"/>
    <w:rsid w:val="00835C3B"/>
    <w:rsid w:val="00835DEC"/>
    <w:rsid w:val="00835F72"/>
    <w:rsid w:val="008361EF"/>
    <w:rsid w:val="008363D5"/>
    <w:rsid w:val="00836A45"/>
    <w:rsid w:val="00836A77"/>
    <w:rsid w:val="00836C77"/>
    <w:rsid w:val="00836DEA"/>
    <w:rsid w:val="00837132"/>
    <w:rsid w:val="008371BF"/>
    <w:rsid w:val="0083762E"/>
    <w:rsid w:val="00837B51"/>
    <w:rsid w:val="00837EA5"/>
    <w:rsid w:val="00840125"/>
    <w:rsid w:val="00840A4C"/>
    <w:rsid w:val="00840E68"/>
    <w:rsid w:val="00840FD4"/>
    <w:rsid w:val="008411A0"/>
    <w:rsid w:val="008411A6"/>
    <w:rsid w:val="008419CC"/>
    <w:rsid w:val="00841A86"/>
    <w:rsid w:val="00841D96"/>
    <w:rsid w:val="00841E25"/>
    <w:rsid w:val="00842778"/>
    <w:rsid w:val="00842A14"/>
    <w:rsid w:val="00842C5A"/>
    <w:rsid w:val="00842CD7"/>
    <w:rsid w:val="00842FEF"/>
    <w:rsid w:val="008430EF"/>
    <w:rsid w:val="0084335A"/>
    <w:rsid w:val="0084359B"/>
    <w:rsid w:val="008438A3"/>
    <w:rsid w:val="00843C39"/>
    <w:rsid w:val="00843D1A"/>
    <w:rsid w:val="008441AB"/>
    <w:rsid w:val="008445FE"/>
    <w:rsid w:val="00844672"/>
    <w:rsid w:val="00844BDA"/>
    <w:rsid w:val="00844F25"/>
    <w:rsid w:val="00845177"/>
    <w:rsid w:val="008456DE"/>
    <w:rsid w:val="008457E5"/>
    <w:rsid w:val="0084598D"/>
    <w:rsid w:val="00845BB8"/>
    <w:rsid w:val="00845C66"/>
    <w:rsid w:val="00845EE4"/>
    <w:rsid w:val="00845F82"/>
    <w:rsid w:val="00846068"/>
    <w:rsid w:val="008464FA"/>
    <w:rsid w:val="00846882"/>
    <w:rsid w:val="00846ED0"/>
    <w:rsid w:val="0084716F"/>
    <w:rsid w:val="0084778D"/>
    <w:rsid w:val="008477DE"/>
    <w:rsid w:val="00847B9C"/>
    <w:rsid w:val="0085018C"/>
    <w:rsid w:val="0085067E"/>
    <w:rsid w:val="00850686"/>
    <w:rsid w:val="00850743"/>
    <w:rsid w:val="00850D10"/>
    <w:rsid w:val="00850F14"/>
    <w:rsid w:val="00851005"/>
    <w:rsid w:val="00851324"/>
    <w:rsid w:val="00851B4F"/>
    <w:rsid w:val="00851B5C"/>
    <w:rsid w:val="00851C19"/>
    <w:rsid w:val="00851D7C"/>
    <w:rsid w:val="008523C0"/>
    <w:rsid w:val="0085250F"/>
    <w:rsid w:val="0085291F"/>
    <w:rsid w:val="00852C8F"/>
    <w:rsid w:val="00852F30"/>
    <w:rsid w:val="00853118"/>
    <w:rsid w:val="008532F8"/>
    <w:rsid w:val="0085355A"/>
    <w:rsid w:val="00853C4A"/>
    <w:rsid w:val="00853D6C"/>
    <w:rsid w:val="00853F17"/>
    <w:rsid w:val="008540A1"/>
    <w:rsid w:val="0085436E"/>
    <w:rsid w:val="008555C7"/>
    <w:rsid w:val="0085570B"/>
    <w:rsid w:val="00855C18"/>
    <w:rsid w:val="00856590"/>
    <w:rsid w:val="00856B97"/>
    <w:rsid w:val="00857A72"/>
    <w:rsid w:val="00860423"/>
    <w:rsid w:val="00860594"/>
    <w:rsid w:val="008609B6"/>
    <w:rsid w:val="00860C10"/>
    <w:rsid w:val="00861070"/>
    <w:rsid w:val="00861AE8"/>
    <w:rsid w:val="00861C6C"/>
    <w:rsid w:val="00862C5E"/>
    <w:rsid w:val="008630C5"/>
    <w:rsid w:val="008631BE"/>
    <w:rsid w:val="008634EB"/>
    <w:rsid w:val="008642FD"/>
    <w:rsid w:val="00865068"/>
    <w:rsid w:val="00865390"/>
    <w:rsid w:val="00865524"/>
    <w:rsid w:val="008661BB"/>
    <w:rsid w:val="0086632B"/>
    <w:rsid w:val="00866A42"/>
    <w:rsid w:val="00866B64"/>
    <w:rsid w:val="00866B70"/>
    <w:rsid w:val="00866D7D"/>
    <w:rsid w:val="00866E91"/>
    <w:rsid w:val="008670D0"/>
    <w:rsid w:val="008674B1"/>
    <w:rsid w:val="008675FD"/>
    <w:rsid w:val="00867D3F"/>
    <w:rsid w:val="00867EE3"/>
    <w:rsid w:val="00867F31"/>
    <w:rsid w:val="008708B7"/>
    <w:rsid w:val="00870A10"/>
    <w:rsid w:val="00870AF6"/>
    <w:rsid w:val="00870B5E"/>
    <w:rsid w:val="00870BAA"/>
    <w:rsid w:val="00870F6B"/>
    <w:rsid w:val="0087133D"/>
    <w:rsid w:val="00871534"/>
    <w:rsid w:val="008718B4"/>
    <w:rsid w:val="00872832"/>
    <w:rsid w:val="00872CA3"/>
    <w:rsid w:val="00872E4F"/>
    <w:rsid w:val="00873883"/>
    <w:rsid w:val="00873D2C"/>
    <w:rsid w:val="00874CD3"/>
    <w:rsid w:val="00875B25"/>
    <w:rsid w:val="00875B5D"/>
    <w:rsid w:val="00875C14"/>
    <w:rsid w:val="00875C7A"/>
    <w:rsid w:val="00876189"/>
    <w:rsid w:val="008762CC"/>
    <w:rsid w:val="008763FD"/>
    <w:rsid w:val="0087657A"/>
    <w:rsid w:val="008769AC"/>
    <w:rsid w:val="00876D4F"/>
    <w:rsid w:val="00877158"/>
    <w:rsid w:val="0087725B"/>
    <w:rsid w:val="008801DC"/>
    <w:rsid w:val="00880390"/>
    <w:rsid w:val="008803E6"/>
    <w:rsid w:val="008809DB"/>
    <w:rsid w:val="00880D2E"/>
    <w:rsid w:val="008811BE"/>
    <w:rsid w:val="00881214"/>
    <w:rsid w:val="00881427"/>
    <w:rsid w:val="008816BE"/>
    <w:rsid w:val="00881B7B"/>
    <w:rsid w:val="00882764"/>
    <w:rsid w:val="00882C2C"/>
    <w:rsid w:val="00882C56"/>
    <w:rsid w:val="00882CBF"/>
    <w:rsid w:val="00883404"/>
    <w:rsid w:val="00884332"/>
    <w:rsid w:val="00884563"/>
    <w:rsid w:val="00884631"/>
    <w:rsid w:val="008848F6"/>
    <w:rsid w:val="008854F5"/>
    <w:rsid w:val="008857B5"/>
    <w:rsid w:val="00885D3E"/>
    <w:rsid w:val="00885EB4"/>
    <w:rsid w:val="00886064"/>
    <w:rsid w:val="00886287"/>
    <w:rsid w:val="0088649D"/>
    <w:rsid w:val="00886820"/>
    <w:rsid w:val="008870EB"/>
    <w:rsid w:val="008871B4"/>
    <w:rsid w:val="0088726B"/>
    <w:rsid w:val="0088773D"/>
    <w:rsid w:val="00887CDA"/>
    <w:rsid w:val="008900A0"/>
    <w:rsid w:val="00890345"/>
    <w:rsid w:val="0089055F"/>
    <w:rsid w:val="00890A0C"/>
    <w:rsid w:val="00890FBF"/>
    <w:rsid w:val="00891161"/>
    <w:rsid w:val="00891193"/>
    <w:rsid w:val="00891A80"/>
    <w:rsid w:val="008920E8"/>
    <w:rsid w:val="00892271"/>
    <w:rsid w:val="008922B1"/>
    <w:rsid w:val="00893864"/>
    <w:rsid w:val="00893D99"/>
    <w:rsid w:val="00894570"/>
    <w:rsid w:val="008947C7"/>
    <w:rsid w:val="0089485C"/>
    <w:rsid w:val="00894D60"/>
    <w:rsid w:val="0089583B"/>
    <w:rsid w:val="00895A2B"/>
    <w:rsid w:val="0089612A"/>
    <w:rsid w:val="0089624B"/>
    <w:rsid w:val="00896742"/>
    <w:rsid w:val="00896C51"/>
    <w:rsid w:val="00896C57"/>
    <w:rsid w:val="00897252"/>
    <w:rsid w:val="008972EF"/>
    <w:rsid w:val="0089770E"/>
    <w:rsid w:val="00897A6B"/>
    <w:rsid w:val="00897C51"/>
    <w:rsid w:val="00897DDD"/>
    <w:rsid w:val="008A0512"/>
    <w:rsid w:val="008A064E"/>
    <w:rsid w:val="008A072C"/>
    <w:rsid w:val="008A1464"/>
    <w:rsid w:val="008A1C13"/>
    <w:rsid w:val="008A1E11"/>
    <w:rsid w:val="008A1EF5"/>
    <w:rsid w:val="008A1FD3"/>
    <w:rsid w:val="008A24AD"/>
    <w:rsid w:val="008A2CF4"/>
    <w:rsid w:val="008A2EFF"/>
    <w:rsid w:val="008A2F57"/>
    <w:rsid w:val="008A3141"/>
    <w:rsid w:val="008A3434"/>
    <w:rsid w:val="008A3549"/>
    <w:rsid w:val="008A3718"/>
    <w:rsid w:val="008A3C37"/>
    <w:rsid w:val="008A3CA4"/>
    <w:rsid w:val="008A3DC7"/>
    <w:rsid w:val="008A4421"/>
    <w:rsid w:val="008A465F"/>
    <w:rsid w:val="008A4A96"/>
    <w:rsid w:val="008A4D57"/>
    <w:rsid w:val="008A4E7E"/>
    <w:rsid w:val="008A4E8D"/>
    <w:rsid w:val="008A565A"/>
    <w:rsid w:val="008A5725"/>
    <w:rsid w:val="008A57F5"/>
    <w:rsid w:val="008A58E5"/>
    <w:rsid w:val="008A64AB"/>
    <w:rsid w:val="008A65D2"/>
    <w:rsid w:val="008A67B1"/>
    <w:rsid w:val="008A7266"/>
    <w:rsid w:val="008A7300"/>
    <w:rsid w:val="008A7F78"/>
    <w:rsid w:val="008B0594"/>
    <w:rsid w:val="008B0933"/>
    <w:rsid w:val="008B0C6F"/>
    <w:rsid w:val="008B1861"/>
    <w:rsid w:val="008B2414"/>
    <w:rsid w:val="008B2493"/>
    <w:rsid w:val="008B26C8"/>
    <w:rsid w:val="008B2C0E"/>
    <w:rsid w:val="008B2DED"/>
    <w:rsid w:val="008B2FE0"/>
    <w:rsid w:val="008B3579"/>
    <w:rsid w:val="008B35A9"/>
    <w:rsid w:val="008B3618"/>
    <w:rsid w:val="008B39A2"/>
    <w:rsid w:val="008B4330"/>
    <w:rsid w:val="008B4593"/>
    <w:rsid w:val="008B496E"/>
    <w:rsid w:val="008B4CB0"/>
    <w:rsid w:val="008B627C"/>
    <w:rsid w:val="008B6537"/>
    <w:rsid w:val="008B67BF"/>
    <w:rsid w:val="008B723B"/>
    <w:rsid w:val="008B7B70"/>
    <w:rsid w:val="008C03B1"/>
    <w:rsid w:val="008C0D4D"/>
    <w:rsid w:val="008C0E50"/>
    <w:rsid w:val="008C123A"/>
    <w:rsid w:val="008C1969"/>
    <w:rsid w:val="008C1E1C"/>
    <w:rsid w:val="008C1F02"/>
    <w:rsid w:val="008C207C"/>
    <w:rsid w:val="008C2141"/>
    <w:rsid w:val="008C25EC"/>
    <w:rsid w:val="008C291A"/>
    <w:rsid w:val="008C2B63"/>
    <w:rsid w:val="008C3113"/>
    <w:rsid w:val="008C347D"/>
    <w:rsid w:val="008C34BB"/>
    <w:rsid w:val="008C36FD"/>
    <w:rsid w:val="008C38EE"/>
    <w:rsid w:val="008C3C9C"/>
    <w:rsid w:val="008C4796"/>
    <w:rsid w:val="008C4904"/>
    <w:rsid w:val="008C4C4C"/>
    <w:rsid w:val="008C4EFA"/>
    <w:rsid w:val="008C5E5B"/>
    <w:rsid w:val="008C5E8D"/>
    <w:rsid w:val="008C65F1"/>
    <w:rsid w:val="008C6BF0"/>
    <w:rsid w:val="008C7259"/>
    <w:rsid w:val="008C7287"/>
    <w:rsid w:val="008C7467"/>
    <w:rsid w:val="008C781F"/>
    <w:rsid w:val="008D053F"/>
    <w:rsid w:val="008D0742"/>
    <w:rsid w:val="008D0889"/>
    <w:rsid w:val="008D104C"/>
    <w:rsid w:val="008D11C3"/>
    <w:rsid w:val="008D151B"/>
    <w:rsid w:val="008D1A31"/>
    <w:rsid w:val="008D1CB0"/>
    <w:rsid w:val="008D1F35"/>
    <w:rsid w:val="008D2A27"/>
    <w:rsid w:val="008D2AD6"/>
    <w:rsid w:val="008D2CE3"/>
    <w:rsid w:val="008D2E75"/>
    <w:rsid w:val="008D3107"/>
    <w:rsid w:val="008D3867"/>
    <w:rsid w:val="008D3A9A"/>
    <w:rsid w:val="008D4CA9"/>
    <w:rsid w:val="008D4D7D"/>
    <w:rsid w:val="008D4E0D"/>
    <w:rsid w:val="008D50D3"/>
    <w:rsid w:val="008D5CC9"/>
    <w:rsid w:val="008D5E63"/>
    <w:rsid w:val="008D5FF7"/>
    <w:rsid w:val="008D6176"/>
    <w:rsid w:val="008D631F"/>
    <w:rsid w:val="008D72DF"/>
    <w:rsid w:val="008D737E"/>
    <w:rsid w:val="008D74CF"/>
    <w:rsid w:val="008D78ED"/>
    <w:rsid w:val="008D7A38"/>
    <w:rsid w:val="008D7A62"/>
    <w:rsid w:val="008E04A8"/>
    <w:rsid w:val="008E0988"/>
    <w:rsid w:val="008E0ABE"/>
    <w:rsid w:val="008E123C"/>
    <w:rsid w:val="008E177C"/>
    <w:rsid w:val="008E1B77"/>
    <w:rsid w:val="008E28EE"/>
    <w:rsid w:val="008E2B6A"/>
    <w:rsid w:val="008E2B7E"/>
    <w:rsid w:val="008E2C5D"/>
    <w:rsid w:val="008E3068"/>
    <w:rsid w:val="008E30BA"/>
    <w:rsid w:val="008E333D"/>
    <w:rsid w:val="008E3654"/>
    <w:rsid w:val="008E3738"/>
    <w:rsid w:val="008E3B2D"/>
    <w:rsid w:val="008E3E29"/>
    <w:rsid w:val="008E4154"/>
    <w:rsid w:val="008E4861"/>
    <w:rsid w:val="008E4ACA"/>
    <w:rsid w:val="008E53CC"/>
    <w:rsid w:val="008E55C9"/>
    <w:rsid w:val="008E5963"/>
    <w:rsid w:val="008E59A0"/>
    <w:rsid w:val="008E5B4A"/>
    <w:rsid w:val="008E5D9F"/>
    <w:rsid w:val="008E63E6"/>
    <w:rsid w:val="008E66A0"/>
    <w:rsid w:val="008E696F"/>
    <w:rsid w:val="008E6C0E"/>
    <w:rsid w:val="008E7226"/>
    <w:rsid w:val="008E72E2"/>
    <w:rsid w:val="008E76A5"/>
    <w:rsid w:val="008E7CBE"/>
    <w:rsid w:val="008E7DBA"/>
    <w:rsid w:val="008E7F83"/>
    <w:rsid w:val="008F0182"/>
    <w:rsid w:val="008F019F"/>
    <w:rsid w:val="008F0255"/>
    <w:rsid w:val="008F05C3"/>
    <w:rsid w:val="008F143D"/>
    <w:rsid w:val="008F20C5"/>
    <w:rsid w:val="008F2698"/>
    <w:rsid w:val="008F2957"/>
    <w:rsid w:val="008F2BD6"/>
    <w:rsid w:val="008F2E1E"/>
    <w:rsid w:val="008F2FB8"/>
    <w:rsid w:val="008F303E"/>
    <w:rsid w:val="008F3C48"/>
    <w:rsid w:val="008F402B"/>
    <w:rsid w:val="008F4129"/>
    <w:rsid w:val="008F4430"/>
    <w:rsid w:val="008F4621"/>
    <w:rsid w:val="008F4999"/>
    <w:rsid w:val="008F4EA7"/>
    <w:rsid w:val="008F5050"/>
    <w:rsid w:val="008F5073"/>
    <w:rsid w:val="008F5626"/>
    <w:rsid w:val="008F5654"/>
    <w:rsid w:val="008F5A8E"/>
    <w:rsid w:val="008F5DED"/>
    <w:rsid w:val="008F617B"/>
    <w:rsid w:val="008F689E"/>
    <w:rsid w:val="008F6EA4"/>
    <w:rsid w:val="008F70BE"/>
    <w:rsid w:val="008F7966"/>
    <w:rsid w:val="008F7ADA"/>
    <w:rsid w:val="009003C1"/>
    <w:rsid w:val="009003F4"/>
    <w:rsid w:val="009006FA"/>
    <w:rsid w:val="00900C9A"/>
    <w:rsid w:val="00900CC6"/>
    <w:rsid w:val="00900E73"/>
    <w:rsid w:val="009010AF"/>
    <w:rsid w:val="00901370"/>
    <w:rsid w:val="00901B1C"/>
    <w:rsid w:val="009025F0"/>
    <w:rsid w:val="00902AAB"/>
    <w:rsid w:val="00902BDC"/>
    <w:rsid w:val="009031EE"/>
    <w:rsid w:val="009040B1"/>
    <w:rsid w:val="009040CA"/>
    <w:rsid w:val="00904948"/>
    <w:rsid w:val="0090576E"/>
    <w:rsid w:val="00905B79"/>
    <w:rsid w:val="00905C02"/>
    <w:rsid w:val="00905CD5"/>
    <w:rsid w:val="00905D40"/>
    <w:rsid w:val="009067F0"/>
    <w:rsid w:val="00906923"/>
    <w:rsid w:val="00906A49"/>
    <w:rsid w:val="00906E8D"/>
    <w:rsid w:val="00906F38"/>
    <w:rsid w:val="00906FC6"/>
    <w:rsid w:val="0090792A"/>
    <w:rsid w:val="00910656"/>
    <w:rsid w:val="0091069F"/>
    <w:rsid w:val="009108A4"/>
    <w:rsid w:val="00911067"/>
    <w:rsid w:val="009110AE"/>
    <w:rsid w:val="009111E7"/>
    <w:rsid w:val="00911468"/>
    <w:rsid w:val="009115BF"/>
    <w:rsid w:val="009117BF"/>
    <w:rsid w:val="00911A8A"/>
    <w:rsid w:val="00911BD6"/>
    <w:rsid w:val="00911DDB"/>
    <w:rsid w:val="00911E5C"/>
    <w:rsid w:val="009120B1"/>
    <w:rsid w:val="0091227A"/>
    <w:rsid w:val="00912BA2"/>
    <w:rsid w:val="00912DC4"/>
    <w:rsid w:val="00912EA3"/>
    <w:rsid w:val="00912FB7"/>
    <w:rsid w:val="009130BE"/>
    <w:rsid w:val="009132A6"/>
    <w:rsid w:val="0091345D"/>
    <w:rsid w:val="00913563"/>
    <w:rsid w:val="00913D93"/>
    <w:rsid w:val="00913EFF"/>
    <w:rsid w:val="0091401C"/>
    <w:rsid w:val="009144DF"/>
    <w:rsid w:val="00914EE4"/>
    <w:rsid w:val="00915115"/>
    <w:rsid w:val="009152E5"/>
    <w:rsid w:val="009157B6"/>
    <w:rsid w:val="00915A7B"/>
    <w:rsid w:val="00915EA9"/>
    <w:rsid w:val="00915EC8"/>
    <w:rsid w:val="009161FB"/>
    <w:rsid w:val="00916639"/>
    <w:rsid w:val="0091672B"/>
    <w:rsid w:val="0091686D"/>
    <w:rsid w:val="00916E3C"/>
    <w:rsid w:val="00917440"/>
    <w:rsid w:val="009179B1"/>
    <w:rsid w:val="00917F82"/>
    <w:rsid w:val="0092002E"/>
    <w:rsid w:val="009201A6"/>
    <w:rsid w:val="00920B44"/>
    <w:rsid w:val="00920B61"/>
    <w:rsid w:val="00920D45"/>
    <w:rsid w:val="00921469"/>
    <w:rsid w:val="009214CF"/>
    <w:rsid w:val="009216E9"/>
    <w:rsid w:val="0092244B"/>
    <w:rsid w:val="00922510"/>
    <w:rsid w:val="00922E7A"/>
    <w:rsid w:val="0092306B"/>
    <w:rsid w:val="00923C3E"/>
    <w:rsid w:val="00923E3A"/>
    <w:rsid w:val="00923F51"/>
    <w:rsid w:val="0092416D"/>
    <w:rsid w:val="009241F0"/>
    <w:rsid w:val="009246F9"/>
    <w:rsid w:val="0092471B"/>
    <w:rsid w:val="00924AEF"/>
    <w:rsid w:val="00924ED9"/>
    <w:rsid w:val="00925202"/>
    <w:rsid w:val="0092547A"/>
    <w:rsid w:val="009255DA"/>
    <w:rsid w:val="00925616"/>
    <w:rsid w:val="00925750"/>
    <w:rsid w:val="0092598D"/>
    <w:rsid w:val="00925CA9"/>
    <w:rsid w:val="00925FBA"/>
    <w:rsid w:val="0092648F"/>
    <w:rsid w:val="00926F0F"/>
    <w:rsid w:val="00926FB3"/>
    <w:rsid w:val="0092722E"/>
    <w:rsid w:val="0092764A"/>
    <w:rsid w:val="009276D2"/>
    <w:rsid w:val="00927AAB"/>
    <w:rsid w:val="00927F74"/>
    <w:rsid w:val="009300FC"/>
    <w:rsid w:val="00930AD5"/>
    <w:rsid w:val="00930B06"/>
    <w:rsid w:val="009318B8"/>
    <w:rsid w:val="009318F8"/>
    <w:rsid w:val="00931F10"/>
    <w:rsid w:val="00931FAA"/>
    <w:rsid w:val="009320E6"/>
    <w:rsid w:val="009321E2"/>
    <w:rsid w:val="00932A61"/>
    <w:rsid w:val="00932BA9"/>
    <w:rsid w:val="00932C49"/>
    <w:rsid w:val="0093305A"/>
    <w:rsid w:val="00933660"/>
    <w:rsid w:val="00933FDC"/>
    <w:rsid w:val="0093423F"/>
    <w:rsid w:val="00934264"/>
    <w:rsid w:val="00934821"/>
    <w:rsid w:val="00934D59"/>
    <w:rsid w:val="00934FD4"/>
    <w:rsid w:val="009350F7"/>
    <w:rsid w:val="0093516C"/>
    <w:rsid w:val="009352B2"/>
    <w:rsid w:val="009357E9"/>
    <w:rsid w:val="00936118"/>
    <w:rsid w:val="0093648A"/>
    <w:rsid w:val="009373A0"/>
    <w:rsid w:val="00937A12"/>
    <w:rsid w:val="00937C74"/>
    <w:rsid w:val="00940362"/>
    <w:rsid w:val="00940775"/>
    <w:rsid w:val="0094080C"/>
    <w:rsid w:val="00940ABF"/>
    <w:rsid w:val="009410AE"/>
    <w:rsid w:val="00941112"/>
    <w:rsid w:val="00941120"/>
    <w:rsid w:val="009416A8"/>
    <w:rsid w:val="00941A39"/>
    <w:rsid w:val="00941AF8"/>
    <w:rsid w:val="00941B94"/>
    <w:rsid w:val="00942511"/>
    <w:rsid w:val="00942CD2"/>
    <w:rsid w:val="00942DC3"/>
    <w:rsid w:val="0094334C"/>
    <w:rsid w:val="009435EA"/>
    <w:rsid w:val="00943671"/>
    <w:rsid w:val="00944277"/>
    <w:rsid w:val="00944316"/>
    <w:rsid w:val="0094455A"/>
    <w:rsid w:val="009445B2"/>
    <w:rsid w:val="0094496A"/>
    <w:rsid w:val="00944B2E"/>
    <w:rsid w:val="00944FC7"/>
    <w:rsid w:val="009464D3"/>
    <w:rsid w:val="009468F9"/>
    <w:rsid w:val="00946A38"/>
    <w:rsid w:val="009477CB"/>
    <w:rsid w:val="00947F20"/>
    <w:rsid w:val="009504FB"/>
    <w:rsid w:val="00950648"/>
    <w:rsid w:val="00950AF2"/>
    <w:rsid w:val="00950B56"/>
    <w:rsid w:val="00950C62"/>
    <w:rsid w:val="00950D76"/>
    <w:rsid w:val="00950EC7"/>
    <w:rsid w:val="00950F1E"/>
    <w:rsid w:val="00951173"/>
    <w:rsid w:val="009512A4"/>
    <w:rsid w:val="00951509"/>
    <w:rsid w:val="0095179A"/>
    <w:rsid w:val="009517EB"/>
    <w:rsid w:val="00951C50"/>
    <w:rsid w:val="009521CD"/>
    <w:rsid w:val="009528E5"/>
    <w:rsid w:val="0095308D"/>
    <w:rsid w:val="0095319D"/>
    <w:rsid w:val="009532D5"/>
    <w:rsid w:val="00953948"/>
    <w:rsid w:val="0095483B"/>
    <w:rsid w:val="00954CF3"/>
    <w:rsid w:val="00954D8C"/>
    <w:rsid w:val="00954E78"/>
    <w:rsid w:val="00954F3D"/>
    <w:rsid w:val="00955046"/>
    <w:rsid w:val="009550DA"/>
    <w:rsid w:val="00955153"/>
    <w:rsid w:val="00955EBE"/>
    <w:rsid w:val="00956370"/>
    <w:rsid w:val="009564EE"/>
    <w:rsid w:val="00956971"/>
    <w:rsid w:val="00956AAC"/>
    <w:rsid w:val="00956F23"/>
    <w:rsid w:val="00956F99"/>
    <w:rsid w:val="009571A3"/>
    <w:rsid w:val="00957420"/>
    <w:rsid w:val="009576E2"/>
    <w:rsid w:val="009578A0"/>
    <w:rsid w:val="009579DF"/>
    <w:rsid w:val="009601D5"/>
    <w:rsid w:val="0096081C"/>
    <w:rsid w:val="00960B0C"/>
    <w:rsid w:val="00960E36"/>
    <w:rsid w:val="00960FF9"/>
    <w:rsid w:val="00961291"/>
    <w:rsid w:val="0096161D"/>
    <w:rsid w:val="00961D48"/>
    <w:rsid w:val="00961DDC"/>
    <w:rsid w:val="00962311"/>
    <w:rsid w:val="00962A42"/>
    <w:rsid w:val="00963569"/>
    <w:rsid w:val="009641CB"/>
    <w:rsid w:val="009642C2"/>
    <w:rsid w:val="0096467D"/>
    <w:rsid w:val="00964C8E"/>
    <w:rsid w:val="00964E6C"/>
    <w:rsid w:val="00964FD2"/>
    <w:rsid w:val="0096503F"/>
    <w:rsid w:val="00965123"/>
    <w:rsid w:val="0096572A"/>
    <w:rsid w:val="00966217"/>
    <w:rsid w:val="0096645C"/>
    <w:rsid w:val="0096646E"/>
    <w:rsid w:val="00966A4D"/>
    <w:rsid w:val="00966A6A"/>
    <w:rsid w:val="00966C52"/>
    <w:rsid w:val="00966E76"/>
    <w:rsid w:val="00967633"/>
    <w:rsid w:val="00967642"/>
    <w:rsid w:val="00967924"/>
    <w:rsid w:val="00967A88"/>
    <w:rsid w:val="00967C20"/>
    <w:rsid w:val="00967FD1"/>
    <w:rsid w:val="0097021C"/>
    <w:rsid w:val="009705E2"/>
    <w:rsid w:val="009705F9"/>
    <w:rsid w:val="009706BD"/>
    <w:rsid w:val="00970732"/>
    <w:rsid w:val="009707F5"/>
    <w:rsid w:val="00970970"/>
    <w:rsid w:val="00970F46"/>
    <w:rsid w:val="009714BD"/>
    <w:rsid w:val="009716B3"/>
    <w:rsid w:val="0097193D"/>
    <w:rsid w:val="00971D84"/>
    <w:rsid w:val="00971DFE"/>
    <w:rsid w:val="0097203D"/>
    <w:rsid w:val="0097238C"/>
    <w:rsid w:val="00972474"/>
    <w:rsid w:val="00972FFC"/>
    <w:rsid w:val="00973689"/>
    <w:rsid w:val="00973925"/>
    <w:rsid w:val="00973B99"/>
    <w:rsid w:val="00973BEA"/>
    <w:rsid w:val="00973DFD"/>
    <w:rsid w:val="00974021"/>
    <w:rsid w:val="00974485"/>
    <w:rsid w:val="009744E3"/>
    <w:rsid w:val="0097498A"/>
    <w:rsid w:val="009749B2"/>
    <w:rsid w:val="00974E18"/>
    <w:rsid w:val="009750F1"/>
    <w:rsid w:val="0097530E"/>
    <w:rsid w:val="009759D5"/>
    <w:rsid w:val="00975C8E"/>
    <w:rsid w:val="00975E73"/>
    <w:rsid w:val="00976395"/>
    <w:rsid w:val="00976972"/>
    <w:rsid w:val="00976C0F"/>
    <w:rsid w:val="00976CD5"/>
    <w:rsid w:val="00977504"/>
    <w:rsid w:val="00977FEC"/>
    <w:rsid w:val="00980226"/>
    <w:rsid w:val="009803C3"/>
    <w:rsid w:val="00980A12"/>
    <w:rsid w:val="00980D84"/>
    <w:rsid w:val="00980E99"/>
    <w:rsid w:val="0098100E"/>
    <w:rsid w:val="0098150B"/>
    <w:rsid w:val="0098156E"/>
    <w:rsid w:val="009818E7"/>
    <w:rsid w:val="00981BE1"/>
    <w:rsid w:val="00981E6D"/>
    <w:rsid w:val="00981EED"/>
    <w:rsid w:val="0098233A"/>
    <w:rsid w:val="009823FA"/>
    <w:rsid w:val="00982AE7"/>
    <w:rsid w:val="00982D7E"/>
    <w:rsid w:val="009832FA"/>
    <w:rsid w:val="009834A5"/>
    <w:rsid w:val="0098452C"/>
    <w:rsid w:val="00984BB0"/>
    <w:rsid w:val="009851F4"/>
    <w:rsid w:val="009852E9"/>
    <w:rsid w:val="009852F9"/>
    <w:rsid w:val="009853F3"/>
    <w:rsid w:val="00985635"/>
    <w:rsid w:val="00985A52"/>
    <w:rsid w:val="0098615C"/>
    <w:rsid w:val="00986213"/>
    <w:rsid w:val="009863E6"/>
    <w:rsid w:val="009863FF"/>
    <w:rsid w:val="0098650E"/>
    <w:rsid w:val="00986620"/>
    <w:rsid w:val="00986D80"/>
    <w:rsid w:val="00987BCC"/>
    <w:rsid w:val="00987C1E"/>
    <w:rsid w:val="00987CAF"/>
    <w:rsid w:val="009911CF"/>
    <w:rsid w:val="009916D4"/>
    <w:rsid w:val="009918DF"/>
    <w:rsid w:val="00991B02"/>
    <w:rsid w:val="00991F87"/>
    <w:rsid w:val="00991F91"/>
    <w:rsid w:val="0099241B"/>
    <w:rsid w:val="009926ED"/>
    <w:rsid w:val="00992A51"/>
    <w:rsid w:val="00992BBE"/>
    <w:rsid w:val="00993100"/>
    <w:rsid w:val="009938CB"/>
    <w:rsid w:val="0099418F"/>
    <w:rsid w:val="00994256"/>
    <w:rsid w:val="00994592"/>
    <w:rsid w:val="009947C6"/>
    <w:rsid w:val="00994C35"/>
    <w:rsid w:val="0099517B"/>
    <w:rsid w:val="0099546F"/>
    <w:rsid w:val="009958E3"/>
    <w:rsid w:val="009959D2"/>
    <w:rsid w:val="00995B3F"/>
    <w:rsid w:val="00995C96"/>
    <w:rsid w:val="00996464"/>
    <w:rsid w:val="0099654B"/>
    <w:rsid w:val="00996689"/>
    <w:rsid w:val="009968D1"/>
    <w:rsid w:val="00996916"/>
    <w:rsid w:val="00997168"/>
    <w:rsid w:val="00997382"/>
    <w:rsid w:val="009976D8"/>
    <w:rsid w:val="00997741"/>
    <w:rsid w:val="00997899"/>
    <w:rsid w:val="009978C0"/>
    <w:rsid w:val="0099791E"/>
    <w:rsid w:val="00997BC2"/>
    <w:rsid w:val="009A06E7"/>
    <w:rsid w:val="009A07E6"/>
    <w:rsid w:val="009A0E10"/>
    <w:rsid w:val="009A198A"/>
    <w:rsid w:val="009A1A33"/>
    <w:rsid w:val="009A1B4C"/>
    <w:rsid w:val="009A1B8B"/>
    <w:rsid w:val="009A1D48"/>
    <w:rsid w:val="009A219B"/>
    <w:rsid w:val="009A24A0"/>
    <w:rsid w:val="009A253B"/>
    <w:rsid w:val="009A27CD"/>
    <w:rsid w:val="009A2948"/>
    <w:rsid w:val="009A2F83"/>
    <w:rsid w:val="009A3410"/>
    <w:rsid w:val="009A3474"/>
    <w:rsid w:val="009A3A12"/>
    <w:rsid w:val="009A3C36"/>
    <w:rsid w:val="009A43CC"/>
    <w:rsid w:val="009A43DA"/>
    <w:rsid w:val="009A4504"/>
    <w:rsid w:val="009A48B6"/>
    <w:rsid w:val="009A4BAD"/>
    <w:rsid w:val="009A4CB9"/>
    <w:rsid w:val="009A4CE5"/>
    <w:rsid w:val="009A4F17"/>
    <w:rsid w:val="009A51B0"/>
    <w:rsid w:val="009A5495"/>
    <w:rsid w:val="009A59AD"/>
    <w:rsid w:val="009A5C4F"/>
    <w:rsid w:val="009A5C77"/>
    <w:rsid w:val="009A6909"/>
    <w:rsid w:val="009A6D71"/>
    <w:rsid w:val="009A75AE"/>
    <w:rsid w:val="009A7CFD"/>
    <w:rsid w:val="009A7D61"/>
    <w:rsid w:val="009B0203"/>
    <w:rsid w:val="009B0634"/>
    <w:rsid w:val="009B0636"/>
    <w:rsid w:val="009B0757"/>
    <w:rsid w:val="009B0C01"/>
    <w:rsid w:val="009B0C73"/>
    <w:rsid w:val="009B0D5F"/>
    <w:rsid w:val="009B0E2E"/>
    <w:rsid w:val="009B0F90"/>
    <w:rsid w:val="009B10C0"/>
    <w:rsid w:val="009B11B1"/>
    <w:rsid w:val="009B174F"/>
    <w:rsid w:val="009B1889"/>
    <w:rsid w:val="009B193F"/>
    <w:rsid w:val="009B1ADE"/>
    <w:rsid w:val="009B1D18"/>
    <w:rsid w:val="009B1E6A"/>
    <w:rsid w:val="009B209E"/>
    <w:rsid w:val="009B271C"/>
    <w:rsid w:val="009B2A6D"/>
    <w:rsid w:val="009B2F69"/>
    <w:rsid w:val="009B303B"/>
    <w:rsid w:val="009B3160"/>
    <w:rsid w:val="009B3277"/>
    <w:rsid w:val="009B329F"/>
    <w:rsid w:val="009B394A"/>
    <w:rsid w:val="009B39D4"/>
    <w:rsid w:val="009B3B7A"/>
    <w:rsid w:val="009B3E3C"/>
    <w:rsid w:val="009B3F17"/>
    <w:rsid w:val="009B42B2"/>
    <w:rsid w:val="009B45AD"/>
    <w:rsid w:val="009B4828"/>
    <w:rsid w:val="009B4879"/>
    <w:rsid w:val="009B494A"/>
    <w:rsid w:val="009B4ABC"/>
    <w:rsid w:val="009B4C6E"/>
    <w:rsid w:val="009B4CDE"/>
    <w:rsid w:val="009B504D"/>
    <w:rsid w:val="009B5064"/>
    <w:rsid w:val="009B515E"/>
    <w:rsid w:val="009B5A8F"/>
    <w:rsid w:val="009B5BA1"/>
    <w:rsid w:val="009B5D17"/>
    <w:rsid w:val="009B5DEE"/>
    <w:rsid w:val="009B6230"/>
    <w:rsid w:val="009B7DE0"/>
    <w:rsid w:val="009B7EAA"/>
    <w:rsid w:val="009C0141"/>
    <w:rsid w:val="009C0227"/>
    <w:rsid w:val="009C1424"/>
    <w:rsid w:val="009C14C5"/>
    <w:rsid w:val="009C1C2B"/>
    <w:rsid w:val="009C2716"/>
    <w:rsid w:val="009C2BA3"/>
    <w:rsid w:val="009C345F"/>
    <w:rsid w:val="009C3983"/>
    <w:rsid w:val="009C45DE"/>
    <w:rsid w:val="009C4DDB"/>
    <w:rsid w:val="009C4E67"/>
    <w:rsid w:val="009C5909"/>
    <w:rsid w:val="009C60C6"/>
    <w:rsid w:val="009C6897"/>
    <w:rsid w:val="009C6F83"/>
    <w:rsid w:val="009C6F93"/>
    <w:rsid w:val="009C7134"/>
    <w:rsid w:val="009C7E0E"/>
    <w:rsid w:val="009D0635"/>
    <w:rsid w:val="009D1264"/>
    <w:rsid w:val="009D13F0"/>
    <w:rsid w:val="009D1AFC"/>
    <w:rsid w:val="009D200F"/>
    <w:rsid w:val="009D2747"/>
    <w:rsid w:val="009D2BFE"/>
    <w:rsid w:val="009D2C5A"/>
    <w:rsid w:val="009D2DCC"/>
    <w:rsid w:val="009D2DD5"/>
    <w:rsid w:val="009D2F56"/>
    <w:rsid w:val="009D33DC"/>
    <w:rsid w:val="009D39BD"/>
    <w:rsid w:val="009D3A8B"/>
    <w:rsid w:val="009D3CE0"/>
    <w:rsid w:val="009D48AC"/>
    <w:rsid w:val="009D49BE"/>
    <w:rsid w:val="009D4BF3"/>
    <w:rsid w:val="009D4FEF"/>
    <w:rsid w:val="009D55D2"/>
    <w:rsid w:val="009D5B79"/>
    <w:rsid w:val="009D5C83"/>
    <w:rsid w:val="009D5F1E"/>
    <w:rsid w:val="009D6651"/>
    <w:rsid w:val="009D6AB0"/>
    <w:rsid w:val="009D7577"/>
    <w:rsid w:val="009D7795"/>
    <w:rsid w:val="009D7950"/>
    <w:rsid w:val="009D7CC2"/>
    <w:rsid w:val="009D7ED8"/>
    <w:rsid w:val="009E0153"/>
    <w:rsid w:val="009E01F6"/>
    <w:rsid w:val="009E0555"/>
    <w:rsid w:val="009E0707"/>
    <w:rsid w:val="009E0C0B"/>
    <w:rsid w:val="009E0CA3"/>
    <w:rsid w:val="009E0DE1"/>
    <w:rsid w:val="009E10F0"/>
    <w:rsid w:val="009E1B0F"/>
    <w:rsid w:val="009E1B7D"/>
    <w:rsid w:val="009E205A"/>
    <w:rsid w:val="009E2745"/>
    <w:rsid w:val="009E2AC8"/>
    <w:rsid w:val="009E3735"/>
    <w:rsid w:val="009E3ACE"/>
    <w:rsid w:val="009E3D29"/>
    <w:rsid w:val="009E3DBC"/>
    <w:rsid w:val="009E3E14"/>
    <w:rsid w:val="009E3FCF"/>
    <w:rsid w:val="009E41F5"/>
    <w:rsid w:val="009E422B"/>
    <w:rsid w:val="009E467C"/>
    <w:rsid w:val="009E472D"/>
    <w:rsid w:val="009E47C8"/>
    <w:rsid w:val="009E489A"/>
    <w:rsid w:val="009E4AC3"/>
    <w:rsid w:val="009E4C49"/>
    <w:rsid w:val="009E4D3E"/>
    <w:rsid w:val="009E4FDB"/>
    <w:rsid w:val="009E540D"/>
    <w:rsid w:val="009E5424"/>
    <w:rsid w:val="009E5628"/>
    <w:rsid w:val="009E5998"/>
    <w:rsid w:val="009E59D4"/>
    <w:rsid w:val="009E5A3E"/>
    <w:rsid w:val="009E64A9"/>
    <w:rsid w:val="009E663B"/>
    <w:rsid w:val="009E6B18"/>
    <w:rsid w:val="009E6B6E"/>
    <w:rsid w:val="009E6C26"/>
    <w:rsid w:val="009E7786"/>
    <w:rsid w:val="009E785D"/>
    <w:rsid w:val="009E7D34"/>
    <w:rsid w:val="009E7FCB"/>
    <w:rsid w:val="009F0829"/>
    <w:rsid w:val="009F0C30"/>
    <w:rsid w:val="009F0CF4"/>
    <w:rsid w:val="009F12DA"/>
    <w:rsid w:val="009F1696"/>
    <w:rsid w:val="009F1A2A"/>
    <w:rsid w:val="009F1F7D"/>
    <w:rsid w:val="009F247E"/>
    <w:rsid w:val="009F2A23"/>
    <w:rsid w:val="009F2B6B"/>
    <w:rsid w:val="009F2B9A"/>
    <w:rsid w:val="009F2F2E"/>
    <w:rsid w:val="009F300D"/>
    <w:rsid w:val="009F3389"/>
    <w:rsid w:val="009F3B70"/>
    <w:rsid w:val="009F447B"/>
    <w:rsid w:val="009F45A6"/>
    <w:rsid w:val="009F4D27"/>
    <w:rsid w:val="009F51FC"/>
    <w:rsid w:val="009F5432"/>
    <w:rsid w:val="009F54A7"/>
    <w:rsid w:val="009F58AF"/>
    <w:rsid w:val="009F58B2"/>
    <w:rsid w:val="009F5955"/>
    <w:rsid w:val="009F62D0"/>
    <w:rsid w:val="009F6B7B"/>
    <w:rsid w:val="009F6C4F"/>
    <w:rsid w:val="009F7032"/>
    <w:rsid w:val="009F72A3"/>
    <w:rsid w:val="009F75E0"/>
    <w:rsid w:val="009F799C"/>
    <w:rsid w:val="009F7C23"/>
    <w:rsid w:val="009F7D5C"/>
    <w:rsid w:val="009F7DDA"/>
    <w:rsid w:val="009F7FD2"/>
    <w:rsid w:val="00A005C3"/>
    <w:rsid w:val="00A007E6"/>
    <w:rsid w:val="00A009C7"/>
    <w:rsid w:val="00A00BB3"/>
    <w:rsid w:val="00A01498"/>
    <w:rsid w:val="00A015CF"/>
    <w:rsid w:val="00A016B0"/>
    <w:rsid w:val="00A024B6"/>
    <w:rsid w:val="00A0282D"/>
    <w:rsid w:val="00A0284E"/>
    <w:rsid w:val="00A02CA2"/>
    <w:rsid w:val="00A0347D"/>
    <w:rsid w:val="00A03BCB"/>
    <w:rsid w:val="00A04143"/>
    <w:rsid w:val="00A0435B"/>
    <w:rsid w:val="00A0486D"/>
    <w:rsid w:val="00A04D77"/>
    <w:rsid w:val="00A04E23"/>
    <w:rsid w:val="00A05755"/>
    <w:rsid w:val="00A057D7"/>
    <w:rsid w:val="00A05DC0"/>
    <w:rsid w:val="00A05EF5"/>
    <w:rsid w:val="00A06058"/>
    <w:rsid w:val="00A06421"/>
    <w:rsid w:val="00A0665A"/>
    <w:rsid w:val="00A069CE"/>
    <w:rsid w:val="00A06E64"/>
    <w:rsid w:val="00A07420"/>
    <w:rsid w:val="00A07EAF"/>
    <w:rsid w:val="00A07FD8"/>
    <w:rsid w:val="00A103F3"/>
    <w:rsid w:val="00A10AF9"/>
    <w:rsid w:val="00A10B21"/>
    <w:rsid w:val="00A10E4B"/>
    <w:rsid w:val="00A110E6"/>
    <w:rsid w:val="00A1138D"/>
    <w:rsid w:val="00A125C0"/>
    <w:rsid w:val="00A128DC"/>
    <w:rsid w:val="00A12DC7"/>
    <w:rsid w:val="00A135A5"/>
    <w:rsid w:val="00A1385C"/>
    <w:rsid w:val="00A13933"/>
    <w:rsid w:val="00A13BEF"/>
    <w:rsid w:val="00A13C36"/>
    <w:rsid w:val="00A13EEF"/>
    <w:rsid w:val="00A13F16"/>
    <w:rsid w:val="00A140AD"/>
    <w:rsid w:val="00A14380"/>
    <w:rsid w:val="00A1466C"/>
    <w:rsid w:val="00A14D56"/>
    <w:rsid w:val="00A14E09"/>
    <w:rsid w:val="00A14F52"/>
    <w:rsid w:val="00A156FF"/>
    <w:rsid w:val="00A1585A"/>
    <w:rsid w:val="00A1587E"/>
    <w:rsid w:val="00A15B8F"/>
    <w:rsid w:val="00A15CEF"/>
    <w:rsid w:val="00A15F6A"/>
    <w:rsid w:val="00A16190"/>
    <w:rsid w:val="00A16B46"/>
    <w:rsid w:val="00A16CB4"/>
    <w:rsid w:val="00A17108"/>
    <w:rsid w:val="00A17279"/>
    <w:rsid w:val="00A172EB"/>
    <w:rsid w:val="00A173AA"/>
    <w:rsid w:val="00A17462"/>
    <w:rsid w:val="00A17B79"/>
    <w:rsid w:val="00A17BDB"/>
    <w:rsid w:val="00A17FB6"/>
    <w:rsid w:val="00A21109"/>
    <w:rsid w:val="00A214EC"/>
    <w:rsid w:val="00A216C1"/>
    <w:rsid w:val="00A21E63"/>
    <w:rsid w:val="00A21FF5"/>
    <w:rsid w:val="00A22180"/>
    <w:rsid w:val="00A22521"/>
    <w:rsid w:val="00A22A87"/>
    <w:rsid w:val="00A22C2E"/>
    <w:rsid w:val="00A23930"/>
    <w:rsid w:val="00A23979"/>
    <w:rsid w:val="00A243CC"/>
    <w:rsid w:val="00A24421"/>
    <w:rsid w:val="00A24507"/>
    <w:rsid w:val="00A24D0C"/>
    <w:rsid w:val="00A24E03"/>
    <w:rsid w:val="00A251FD"/>
    <w:rsid w:val="00A25203"/>
    <w:rsid w:val="00A2530F"/>
    <w:rsid w:val="00A2551B"/>
    <w:rsid w:val="00A2562B"/>
    <w:rsid w:val="00A25657"/>
    <w:rsid w:val="00A25B1D"/>
    <w:rsid w:val="00A26004"/>
    <w:rsid w:val="00A2605A"/>
    <w:rsid w:val="00A26140"/>
    <w:rsid w:val="00A26277"/>
    <w:rsid w:val="00A26383"/>
    <w:rsid w:val="00A2638B"/>
    <w:rsid w:val="00A2655F"/>
    <w:rsid w:val="00A2661A"/>
    <w:rsid w:val="00A2671E"/>
    <w:rsid w:val="00A26D24"/>
    <w:rsid w:val="00A26D4D"/>
    <w:rsid w:val="00A26F1C"/>
    <w:rsid w:val="00A27579"/>
    <w:rsid w:val="00A27D42"/>
    <w:rsid w:val="00A30256"/>
    <w:rsid w:val="00A302C1"/>
    <w:rsid w:val="00A3082F"/>
    <w:rsid w:val="00A30C79"/>
    <w:rsid w:val="00A30D89"/>
    <w:rsid w:val="00A314D3"/>
    <w:rsid w:val="00A314FB"/>
    <w:rsid w:val="00A31851"/>
    <w:rsid w:val="00A31A82"/>
    <w:rsid w:val="00A33339"/>
    <w:rsid w:val="00A3374E"/>
    <w:rsid w:val="00A3376B"/>
    <w:rsid w:val="00A3463C"/>
    <w:rsid w:val="00A34A0B"/>
    <w:rsid w:val="00A34C2C"/>
    <w:rsid w:val="00A34C35"/>
    <w:rsid w:val="00A358FB"/>
    <w:rsid w:val="00A35D28"/>
    <w:rsid w:val="00A368F8"/>
    <w:rsid w:val="00A36DCB"/>
    <w:rsid w:val="00A372E9"/>
    <w:rsid w:val="00A400D2"/>
    <w:rsid w:val="00A400D7"/>
    <w:rsid w:val="00A403D5"/>
    <w:rsid w:val="00A40403"/>
    <w:rsid w:val="00A4073B"/>
    <w:rsid w:val="00A40ADC"/>
    <w:rsid w:val="00A40C5F"/>
    <w:rsid w:val="00A40D48"/>
    <w:rsid w:val="00A40FD4"/>
    <w:rsid w:val="00A4100B"/>
    <w:rsid w:val="00A411CB"/>
    <w:rsid w:val="00A413B0"/>
    <w:rsid w:val="00A41615"/>
    <w:rsid w:val="00A41901"/>
    <w:rsid w:val="00A41950"/>
    <w:rsid w:val="00A419B8"/>
    <w:rsid w:val="00A419EC"/>
    <w:rsid w:val="00A41DE8"/>
    <w:rsid w:val="00A420EF"/>
    <w:rsid w:val="00A42172"/>
    <w:rsid w:val="00A4254E"/>
    <w:rsid w:val="00A425CC"/>
    <w:rsid w:val="00A42719"/>
    <w:rsid w:val="00A42823"/>
    <w:rsid w:val="00A42F6E"/>
    <w:rsid w:val="00A42F7A"/>
    <w:rsid w:val="00A43580"/>
    <w:rsid w:val="00A43684"/>
    <w:rsid w:val="00A436C0"/>
    <w:rsid w:val="00A439A5"/>
    <w:rsid w:val="00A43E1B"/>
    <w:rsid w:val="00A43F0B"/>
    <w:rsid w:val="00A43F2D"/>
    <w:rsid w:val="00A444F6"/>
    <w:rsid w:val="00A4461B"/>
    <w:rsid w:val="00A44B43"/>
    <w:rsid w:val="00A44F64"/>
    <w:rsid w:val="00A45370"/>
    <w:rsid w:val="00A45476"/>
    <w:rsid w:val="00A45755"/>
    <w:rsid w:val="00A459E7"/>
    <w:rsid w:val="00A45CDC"/>
    <w:rsid w:val="00A45D8D"/>
    <w:rsid w:val="00A46338"/>
    <w:rsid w:val="00A465F2"/>
    <w:rsid w:val="00A46823"/>
    <w:rsid w:val="00A46DCB"/>
    <w:rsid w:val="00A473CB"/>
    <w:rsid w:val="00A47946"/>
    <w:rsid w:val="00A50A5B"/>
    <w:rsid w:val="00A50E79"/>
    <w:rsid w:val="00A50EC4"/>
    <w:rsid w:val="00A510AC"/>
    <w:rsid w:val="00A512F1"/>
    <w:rsid w:val="00A51396"/>
    <w:rsid w:val="00A516E5"/>
    <w:rsid w:val="00A518F2"/>
    <w:rsid w:val="00A527F8"/>
    <w:rsid w:val="00A5282D"/>
    <w:rsid w:val="00A52FDD"/>
    <w:rsid w:val="00A531A9"/>
    <w:rsid w:val="00A533AA"/>
    <w:rsid w:val="00A53599"/>
    <w:rsid w:val="00A536D7"/>
    <w:rsid w:val="00A53AAC"/>
    <w:rsid w:val="00A54734"/>
    <w:rsid w:val="00A549D6"/>
    <w:rsid w:val="00A55358"/>
    <w:rsid w:val="00A5578B"/>
    <w:rsid w:val="00A558F0"/>
    <w:rsid w:val="00A559B4"/>
    <w:rsid w:val="00A55A79"/>
    <w:rsid w:val="00A56034"/>
    <w:rsid w:val="00A56FCD"/>
    <w:rsid w:val="00A57749"/>
    <w:rsid w:val="00A57A4C"/>
    <w:rsid w:val="00A57ECD"/>
    <w:rsid w:val="00A60135"/>
    <w:rsid w:val="00A60905"/>
    <w:rsid w:val="00A60934"/>
    <w:rsid w:val="00A60F4D"/>
    <w:rsid w:val="00A61239"/>
    <w:rsid w:val="00A6148C"/>
    <w:rsid w:val="00A61910"/>
    <w:rsid w:val="00A61C63"/>
    <w:rsid w:val="00A61F7D"/>
    <w:rsid w:val="00A627F5"/>
    <w:rsid w:val="00A62DFE"/>
    <w:rsid w:val="00A6307F"/>
    <w:rsid w:val="00A63098"/>
    <w:rsid w:val="00A6321B"/>
    <w:rsid w:val="00A63625"/>
    <w:rsid w:val="00A63636"/>
    <w:rsid w:val="00A63D53"/>
    <w:rsid w:val="00A64009"/>
    <w:rsid w:val="00A6430D"/>
    <w:rsid w:val="00A644B9"/>
    <w:rsid w:val="00A64886"/>
    <w:rsid w:val="00A64B41"/>
    <w:rsid w:val="00A64C67"/>
    <w:rsid w:val="00A65149"/>
    <w:rsid w:val="00A651EF"/>
    <w:rsid w:val="00A6538F"/>
    <w:rsid w:val="00A65A75"/>
    <w:rsid w:val="00A65B10"/>
    <w:rsid w:val="00A65FEA"/>
    <w:rsid w:val="00A6619E"/>
    <w:rsid w:val="00A666E0"/>
    <w:rsid w:val="00A6684B"/>
    <w:rsid w:val="00A6692B"/>
    <w:rsid w:val="00A66EC8"/>
    <w:rsid w:val="00A67012"/>
    <w:rsid w:val="00A67403"/>
    <w:rsid w:val="00A6770F"/>
    <w:rsid w:val="00A67AFD"/>
    <w:rsid w:val="00A700E1"/>
    <w:rsid w:val="00A7039C"/>
    <w:rsid w:val="00A7077E"/>
    <w:rsid w:val="00A7087B"/>
    <w:rsid w:val="00A708F5"/>
    <w:rsid w:val="00A70C74"/>
    <w:rsid w:val="00A71079"/>
    <w:rsid w:val="00A7124F"/>
    <w:rsid w:val="00A714B7"/>
    <w:rsid w:val="00A71A8C"/>
    <w:rsid w:val="00A720AA"/>
    <w:rsid w:val="00A720AE"/>
    <w:rsid w:val="00A72165"/>
    <w:rsid w:val="00A726C4"/>
    <w:rsid w:val="00A72E4A"/>
    <w:rsid w:val="00A73555"/>
    <w:rsid w:val="00A73957"/>
    <w:rsid w:val="00A73C21"/>
    <w:rsid w:val="00A73D7A"/>
    <w:rsid w:val="00A744E3"/>
    <w:rsid w:val="00A749C1"/>
    <w:rsid w:val="00A74BE0"/>
    <w:rsid w:val="00A74FC7"/>
    <w:rsid w:val="00A75491"/>
    <w:rsid w:val="00A755A6"/>
    <w:rsid w:val="00A75818"/>
    <w:rsid w:val="00A75A5B"/>
    <w:rsid w:val="00A76733"/>
    <w:rsid w:val="00A76824"/>
    <w:rsid w:val="00A7694B"/>
    <w:rsid w:val="00A7758A"/>
    <w:rsid w:val="00A775C1"/>
    <w:rsid w:val="00A77651"/>
    <w:rsid w:val="00A801B4"/>
    <w:rsid w:val="00A8022E"/>
    <w:rsid w:val="00A802DB"/>
    <w:rsid w:val="00A80359"/>
    <w:rsid w:val="00A80881"/>
    <w:rsid w:val="00A81328"/>
    <w:rsid w:val="00A81DC0"/>
    <w:rsid w:val="00A8279F"/>
    <w:rsid w:val="00A828AF"/>
    <w:rsid w:val="00A831D0"/>
    <w:rsid w:val="00A8327A"/>
    <w:rsid w:val="00A833A6"/>
    <w:rsid w:val="00A83A2D"/>
    <w:rsid w:val="00A83C3D"/>
    <w:rsid w:val="00A83C6B"/>
    <w:rsid w:val="00A83C95"/>
    <w:rsid w:val="00A83D4F"/>
    <w:rsid w:val="00A83EAA"/>
    <w:rsid w:val="00A841DB"/>
    <w:rsid w:val="00A8450B"/>
    <w:rsid w:val="00A845AB"/>
    <w:rsid w:val="00A84ADC"/>
    <w:rsid w:val="00A84C2F"/>
    <w:rsid w:val="00A84CCD"/>
    <w:rsid w:val="00A8590C"/>
    <w:rsid w:val="00A85AB5"/>
    <w:rsid w:val="00A85C40"/>
    <w:rsid w:val="00A85C6A"/>
    <w:rsid w:val="00A85D90"/>
    <w:rsid w:val="00A85F8D"/>
    <w:rsid w:val="00A8600F"/>
    <w:rsid w:val="00A866DC"/>
    <w:rsid w:val="00A86BFD"/>
    <w:rsid w:val="00A86FC0"/>
    <w:rsid w:val="00A872F7"/>
    <w:rsid w:val="00A9003E"/>
    <w:rsid w:val="00A90185"/>
    <w:rsid w:val="00A90DBC"/>
    <w:rsid w:val="00A911E9"/>
    <w:rsid w:val="00A915F2"/>
    <w:rsid w:val="00A92317"/>
    <w:rsid w:val="00A923AD"/>
    <w:rsid w:val="00A928D7"/>
    <w:rsid w:val="00A929AA"/>
    <w:rsid w:val="00A9331C"/>
    <w:rsid w:val="00A93326"/>
    <w:rsid w:val="00A93398"/>
    <w:rsid w:val="00A938B1"/>
    <w:rsid w:val="00A938FE"/>
    <w:rsid w:val="00A93946"/>
    <w:rsid w:val="00A93CF7"/>
    <w:rsid w:val="00A940FF"/>
    <w:rsid w:val="00A94229"/>
    <w:rsid w:val="00A943E7"/>
    <w:rsid w:val="00A94608"/>
    <w:rsid w:val="00A9484A"/>
    <w:rsid w:val="00A94BD1"/>
    <w:rsid w:val="00A94C57"/>
    <w:rsid w:val="00A94E5F"/>
    <w:rsid w:val="00A94EBD"/>
    <w:rsid w:val="00A94F2A"/>
    <w:rsid w:val="00A954AC"/>
    <w:rsid w:val="00A95580"/>
    <w:rsid w:val="00A95645"/>
    <w:rsid w:val="00A95BEC"/>
    <w:rsid w:val="00A95CB2"/>
    <w:rsid w:val="00A95F1B"/>
    <w:rsid w:val="00A95F60"/>
    <w:rsid w:val="00A962AB"/>
    <w:rsid w:val="00A9646C"/>
    <w:rsid w:val="00A9673E"/>
    <w:rsid w:val="00A96C7A"/>
    <w:rsid w:val="00A97023"/>
    <w:rsid w:val="00A972E0"/>
    <w:rsid w:val="00A97D39"/>
    <w:rsid w:val="00A97D3F"/>
    <w:rsid w:val="00AA02DD"/>
    <w:rsid w:val="00AA02EC"/>
    <w:rsid w:val="00AA0C16"/>
    <w:rsid w:val="00AA0F6A"/>
    <w:rsid w:val="00AA1473"/>
    <w:rsid w:val="00AA1D70"/>
    <w:rsid w:val="00AA1FED"/>
    <w:rsid w:val="00AA2496"/>
    <w:rsid w:val="00AA2A4C"/>
    <w:rsid w:val="00AA2E81"/>
    <w:rsid w:val="00AA2FA4"/>
    <w:rsid w:val="00AA3047"/>
    <w:rsid w:val="00AA342F"/>
    <w:rsid w:val="00AA3B63"/>
    <w:rsid w:val="00AA3F27"/>
    <w:rsid w:val="00AA4138"/>
    <w:rsid w:val="00AA4357"/>
    <w:rsid w:val="00AA4984"/>
    <w:rsid w:val="00AA51D6"/>
    <w:rsid w:val="00AA5ACF"/>
    <w:rsid w:val="00AA5D23"/>
    <w:rsid w:val="00AA6B34"/>
    <w:rsid w:val="00AA6D35"/>
    <w:rsid w:val="00AA6D56"/>
    <w:rsid w:val="00AA744C"/>
    <w:rsid w:val="00AB008B"/>
    <w:rsid w:val="00AB01FF"/>
    <w:rsid w:val="00AB04F4"/>
    <w:rsid w:val="00AB06DC"/>
    <w:rsid w:val="00AB0803"/>
    <w:rsid w:val="00AB090D"/>
    <w:rsid w:val="00AB0F93"/>
    <w:rsid w:val="00AB11CD"/>
    <w:rsid w:val="00AB17C7"/>
    <w:rsid w:val="00AB186A"/>
    <w:rsid w:val="00AB2F42"/>
    <w:rsid w:val="00AB30BD"/>
    <w:rsid w:val="00AB3296"/>
    <w:rsid w:val="00AB3402"/>
    <w:rsid w:val="00AB368D"/>
    <w:rsid w:val="00AB377D"/>
    <w:rsid w:val="00AB4110"/>
    <w:rsid w:val="00AB413D"/>
    <w:rsid w:val="00AB4752"/>
    <w:rsid w:val="00AB4BDD"/>
    <w:rsid w:val="00AB5019"/>
    <w:rsid w:val="00AB5275"/>
    <w:rsid w:val="00AB6124"/>
    <w:rsid w:val="00AB65B3"/>
    <w:rsid w:val="00AB6C44"/>
    <w:rsid w:val="00AB6E6B"/>
    <w:rsid w:val="00AB6FB1"/>
    <w:rsid w:val="00AB70BF"/>
    <w:rsid w:val="00AB73DC"/>
    <w:rsid w:val="00AB746D"/>
    <w:rsid w:val="00AB7A4F"/>
    <w:rsid w:val="00AB7AB1"/>
    <w:rsid w:val="00AB7E67"/>
    <w:rsid w:val="00AC06D9"/>
    <w:rsid w:val="00AC0859"/>
    <w:rsid w:val="00AC086B"/>
    <w:rsid w:val="00AC08A0"/>
    <w:rsid w:val="00AC090D"/>
    <w:rsid w:val="00AC0D37"/>
    <w:rsid w:val="00AC0DCB"/>
    <w:rsid w:val="00AC0E54"/>
    <w:rsid w:val="00AC0F0D"/>
    <w:rsid w:val="00AC1045"/>
    <w:rsid w:val="00AC1192"/>
    <w:rsid w:val="00AC156A"/>
    <w:rsid w:val="00AC17F9"/>
    <w:rsid w:val="00AC2054"/>
    <w:rsid w:val="00AC221C"/>
    <w:rsid w:val="00AC259D"/>
    <w:rsid w:val="00AC29A7"/>
    <w:rsid w:val="00AC2D56"/>
    <w:rsid w:val="00AC2F3B"/>
    <w:rsid w:val="00AC3116"/>
    <w:rsid w:val="00AC349F"/>
    <w:rsid w:val="00AC3961"/>
    <w:rsid w:val="00AC3969"/>
    <w:rsid w:val="00AC3AE9"/>
    <w:rsid w:val="00AC4416"/>
    <w:rsid w:val="00AC4512"/>
    <w:rsid w:val="00AC468E"/>
    <w:rsid w:val="00AC4743"/>
    <w:rsid w:val="00AC4A3B"/>
    <w:rsid w:val="00AC4BDF"/>
    <w:rsid w:val="00AC5A65"/>
    <w:rsid w:val="00AC5BCF"/>
    <w:rsid w:val="00AC5F90"/>
    <w:rsid w:val="00AC60CB"/>
    <w:rsid w:val="00AC6105"/>
    <w:rsid w:val="00AC6181"/>
    <w:rsid w:val="00AC619D"/>
    <w:rsid w:val="00AC63AD"/>
    <w:rsid w:val="00AC6CE7"/>
    <w:rsid w:val="00AC6F1F"/>
    <w:rsid w:val="00AC757A"/>
    <w:rsid w:val="00AC78E5"/>
    <w:rsid w:val="00AC7979"/>
    <w:rsid w:val="00AC7CE5"/>
    <w:rsid w:val="00AC7D5B"/>
    <w:rsid w:val="00AC7E64"/>
    <w:rsid w:val="00AD043F"/>
    <w:rsid w:val="00AD0685"/>
    <w:rsid w:val="00AD0E2D"/>
    <w:rsid w:val="00AD0F5C"/>
    <w:rsid w:val="00AD0FF0"/>
    <w:rsid w:val="00AD232F"/>
    <w:rsid w:val="00AD2C05"/>
    <w:rsid w:val="00AD2C27"/>
    <w:rsid w:val="00AD3280"/>
    <w:rsid w:val="00AD39A9"/>
    <w:rsid w:val="00AD3A86"/>
    <w:rsid w:val="00AD3E65"/>
    <w:rsid w:val="00AD458C"/>
    <w:rsid w:val="00AD483A"/>
    <w:rsid w:val="00AD5322"/>
    <w:rsid w:val="00AD54FD"/>
    <w:rsid w:val="00AD5934"/>
    <w:rsid w:val="00AD5B91"/>
    <w:rsid w:val="00AD601F"/>
    <w:rsid w:val="00AD62C4"/>
    <w:rsid w:val="00AD63ED"/>
    <w:rsid w:val="00AD6513"/>
    <w:rsid w:val="00AD678E"/>
    <w:rsid w:val="00AD697F"/>
    <w:rsid w:val="00AD6DF7"/>
    <w:rsid w:val="00AD6E0A"/>
    <w:rsid w:val="00AD761A"/>
    <w:rsid w:val="00AE0D6F"/>
    <w:rsid w:val="00AE0F8D"/>
    <w:rsid w:val="00AE1401"/>
    <w:rsid w:val="00AE1516"/>
    <w:rsid w:val="00AE1959"/>
    <w:rsid w:val="00AE1A1D"/>
    <w:rsid w:val="00AE1D99"/>
    <w:rsid w:val="00AE22F4"/>
    <w:rsid w:val="00AE2632"/>
    <w:rsid w:val="00AE30FE"/>
    <w:rsid w:val="00AE37EB"/>
    <w:rsid w:val="00AE3D53"/>
    <w:rsid w:val="00AE4400"/>
    <w:rsid w:val="00AE4BF0"/>
    <w:rsid w:val="00AE4CE8"/>
    <w:rsid w:val="00AE5079"/>
    <w:rsid w:val="00AE5679"/>
    <w:rsid w:val="00AE622F"/>
    <w:rsid w:val="00AE6297"/>
    <w:rsid w:val="00AE6431"/>
    <w:rsid w:val="00AE6E08"/>
    <w:rsid w:val="00AE7334"/>
    <w:rsid w:val="00AE73A5"/>
    <w:rsid w:val="00AE779F"/>
    <w:rsid w:val="00AE7B4F"/>
    <w:rsid w:val="00AE7EE3"/>
    <w:rsid w:val="00AF00EA"/>
    <w:rsid w:val="00AF045B"/>
    <w:rsid w:val="00AF0648"/>
    <w:rsid w:val="00AF0864"/>
    <w:rsid w:val="00AF0E7E"/>
    <w:rsid w:val="00AF0EA2"/>
    <w:rsid w:val="00AF11A7"/>
    <w:rsid w:val="00AF163A"/>
    <w:rsid w:val="00AF1C7B"/>
    <w:rsid w:val="00AF1D51"/>
    <w:rsid w:val="00AF1FD5"/>
    <w:rsid w:val="00AF20A2"/>
    <w:rsid w:val="00AF25B4"/>
    <w:rsid w:val="00AF345D"/>
    <w:rsid w:val="00AF35B3"/>
    <w:rsid w:val="00AF37EC"/>
    <w:rsid w:val="00AF37FD"/>
    <w:rsid w:val="00AF3BCB"/>
    <w:rsid w:val="00AF482C"/>
    <w:rsid w:val="00AF4C04"/>
    <w:rsid w:val="00AF4E89"/>
    <w:rsid w:val="00AF4EFB"/>
    <w:rsid w:val="00AF52AD"/>
    <w:rsid w:val="00AF52D4"/>
    <w:rsid w:val="00AF5B20"/>
    <w:rsid w:val="00AF5CC5"/>
    <w:rsid w:val="00AF63E1"/>
    <w:rsid w:val="00AF6438"/>
    <w:rsid w:val="00AF66BD"/>
    <w:rsid w:val="00AF680E"/>
    <w:rsid w:val="00AF6828"/>
    <w:rsid w:val="00AF6DC0"/>
    <w:rsid w:val="00AF6EC8"/>
    <w:rsid w:val="00AF6F0C"/>
    <w:rsid w:val="00AF714D"/>
    <w:rsid w:val="00AF7285"/>
    <w:rsid w:val="00AF7365"/>
    <w:rsid w:val="00AF7370"/>
    <w:rsid w:val="00AF75E8"/>
    <w:rsid w:val="00AF76E4"/>
    <w:rsid w:val="00AF78FF"/>
    <w:rsid w:val="00AF7B2F"/>
    <w:rsid w:val="00AF7DDD"/>
    <w:rsid w:val="00B00329"/>
    <w:rsid w:val="00B00387"/>
    <w:rsid w:val="00B00845"/>
    <w:rsid w:val="00B013CE"/>
    <w:rsid w:val="00B019C6"/>
    <w:rsid w:val="00B01BCE"/>
    <w:rsid w:val="00B01EB2"/>
    <w:rsid w:val="00B01ECC"/>
    <w:rsid w:val="00B02308"/>
    <w:rsid w:val="00B02369"/>
    <w:rsid w:val="00B024F3"/>
    <w:rsid w:val="00B02BA0"/>
    <w:rsid w:val="00B02CA0"/>
    <w:rsid w:val="00B02DDE"/>
    <w:rsid w:val="00B0316A"/>
    <w:rsid w:val="00B031BF"/>
    <w:rsid w:val="00B031D3"/>
    <w:rsid w:val="00B0395B"/>
    <w:rsid w:val="00B03CD3"/>
    <w:rsid w:val="00B03F35"/>
    <w:rsid w:val="00B04110"/>
    <w:rsid w:val="00B04216"/>
    <w:rsid w:val="00B0428A"/>
    <w:rsid w:val="00B046C8"/>
    <w:rsid w:val="00B04A46"/>
    <w:rsid w:val="00B05097"/>
    <w:rsid w:val="00B050FB"/>
    <w:rsid w:val="00B055A5"/>
    <w:rsid w:val="00B058EA"/>
    <w:rsid w:val="00B05FD6"/>
    <w:rsid w:val="00B05FF1"/>
    <w:rsid w:val="00B06345"/>
    <w:rsid w:val="00B063B5"/>
    <w:rsid w:val="00B06908"/>
    <w:rsid w:val="00B06F47"/>
    <w:rsid w:val="00B06F5A"/>
    <w:rsid w:val="00B07135"/>
    <w:rsid w:val="00B07159"/>
    <w:rsid w:val="00B072CD"/>
    <w:rsid w:val="00B07713"/>
    <w:rsid w:val="00B07D61"/>
    <w:rsid w:val="00B10867"/>
    <w:rsid w:val="00B1087B"/>
    <w:rsid w:val="00B10DF2"/>
    <w:rsid w:val="00B1122C"/>
    <w:rsid w:val="00B1148E"/>
    <w:rsid w:val="00B11570"/>
    <w:rsid w:val="00B116B5"/>
    <w:rsid w:val="00B11B12"/>
    <w:rsid w:val="00B12409"/>
    <w:rsid w:val="00B1250A"/>
    <w:rsid w:val="00B126F4"/>
    <w:rsid w:val="00B1308E"/>
    <w:rsid w:val="00B13CB2"/>
    <w:rsid w:val="00B13E92"/>
    <w:rsid w:val="00B13EF4"/>
    <w:rsid w:val="00B14368"/>
    <w:rsid w:val="00B144DC"/>
    <w:rsid w:val="00B147E8"/>
    <w:rsid w:val="00B150E0"/>
    <w:rsid w:val="00B15275"/>
    <w:rsid w:val="00B154B2"/>
    <w:rsid w:val="00B159BC"/>
    <w:rsid w:val="00B15A9B"/>
    <w:rsid w:val="00B15DD2"/>
    <w:rsid w:val="00B163DF"/>
    <w:rsid w:val="00B164AD"/>
    <w:rsid w:val="00B17043"/>
    <w:rsid w:val="00B17141"/>
    <w:rsid w:val="00B1717C"/>
    <w:rsid w:val="00B171C4"/>
    <w:rsid w:val="00B17261"/>
    <w:rsid w:val="00B17678"/>
    <w:rsid w:val="00B178A5"/>
    <w:rsid w:val="00B17A6B"/>
    <w:rsid w:val="00B17CCB"/>
    <w:rsid w:val="00B17F7E"/>
    <w:rsid w:val="00B2006A"/>
    <w:rsid w:val="00B20226"/>
    <w:rsid w:val="00B20475"/>
    <w:rsid w:val="00B207C0"/>
    <w:rsid w:val="00B20D58"/>
    <w:rsid w:val="00B211E3"/>
    <w:rsid w:val="00B2158C"/>
    <w:rsid w:val="00B215B5"/>
    <w:rsid w:val="00B23111"/>
    <w:rsid w:val="00B2336A"/>
    <w:rsid w:val="00B2394B"/>
    <w:rsid w:val="00B23ADA"/>
    <w:rsid w:val="00B23C23"/>
    <w:rsid w:val="00B24550"/>
    <w:rsid w:val="00B24F70"/>
    <w:rsid w:val="00B2508B"/>
    <w:rsid w:val="00B252B3"/>
    <w:rsid w:val="00B25CA7"/>
    <w:rsid w:val="00B26094"/>
    <w:rsid w:val="00B265EA"/>
    <w:rsid w:val="00B269C1"/>
    <w:rsid w:val="00B2722B"/>
    <w:rsid w:val="00B27513"/>
    <w:rsid w:val="00B27B1E"/>
    <w:rsid w:val="00B27C5D"/>
    <w:rsid w:val="00B27D23"/>
    <w:rsid w:val="00B30343"/>
    <w:rsid w:val="00B3092B"/>
    <w:rsid w:val="00B30D95"/>
    <w:rsid w:val="00B3118F"/>
    <w:rsid w:val="00B3125E"/>
    <w:rsid w:val="00B31B20"/>
    <w:rsid w:val="00B31C81"/>
    <w:rsid w:val="00B31E93"/>
    <w:rsid w:val="00B32019"/>
    <w:rsid w:val="00B320C3"/>
    <w:rsid w:val="00B3213E"/>
    <w:rsid w:val="00B32374"/>
    <w:rsid w:val="00B326F1"/>
    <w:rsid w:val="00B32C81"/>
    <w:rsid w:val="00B32D69"/>
    <w:rsid w:val="00B32F80"/>
    <w:rsid w:val="00B3368B"/>
    <w:rsid w:val="00B337A4"/>
    <w:rsid w:val="00B33957"/>
    <w:rsid w:val="00B33FA4"/>
    <w:rsid w:val="00B34141"/>
    <w:rsid w:val="00B34174"/>
    <w:rsid w:val="00B3510F"/>
    <w:rsid w:val="00B352CC"/>
    <w:rsid w:val="00B352D8"/>
    <w:rsid w:val="00B3568D"/>
    <w:rsid w:val="00B3612C"/>
    <w:rsid w:val="00B36383"/>
    <w:rsid w:val="00B363DD"/>
    <w:rsid w:val="00B3663F"/>
    <w:rsid w:val="00B3667D"/>
    <w:rsid w:val="00B374C2"/>
    <w:rsid w:val="00B3770F"/>
    <w:rsid w:val="00B37D92"/>
    <w:rsid w:val="00B403CA"/>
    <w:rsid w:val="00B40E6D"/>
    <w:rsid w:val="00B40EC3"/>
    <w:rsid w:val="00B415BD"/>
    <w:rsid w:val="00B41A54"/>
    <w:rsid w:val="00B42054"/>
    <w:rsid w:val="00B421A7"/>
    <w:rsid w:val="00B42321"/>
    <w:rsid w:val="00B4282B"/>
    <w:rsid w:val="00B4286C"/>
    <w:rsid w:val="00B435FE"/>
    <w:rsid w:val="00B43873"/>
    <w:rsid w:val="00B43ACE"/>
    <w:rsid w:val="00B43CC7"/>
    <w:rsid w:val="00B4405D"/>
    <w:rsid w:val="00B44412"/>
    <w:rsid w:val="00B4456D"/>
    <w:rsid w:val="00B445AE"/>
    <w:rsid w:val="00B446BA"/>
    <w:rsid w:val="00B4495C"/>
    <w:rsid w:val="00B449A5"/>
    <w:rsid w:val="00B45039"/>
    <w:rsid w:val="00B45080"/>
    <w:rsid w:val="00B4534C"/>
    <w:rsid w:val="00B453AF"/>
    <w:rsid w:val="00B4558D"/>
    <w:rsid w:val="00B45ED6"/>
    <w:rsid w:val="00B4617D"/>
    <w:rsid w:val="00B46473"/>
    <w:rsid w:val="00B464EB"/>
    <w:rsid w:val="00B46686"/>
    <w:rsid w:val="00B46F00"/>
    <w:rsid w:val="00B472BB"/>
    <w:rsid w:val="00B47346"/>
    <w:rsid w:val="00B47402"/>
    <w:rsid w:val="00B476AF"/>
    <w:rsid w:val="00B47FA5"/>
    <w:rsid w:val="00B501DC"/>
    <w:rsid w:val="00B50362"/>
    <w:rsid w:val="00B503D6"/>
    <w:rsid w:val="00B50405"/>
    <w:rsid w:val="00B504B2"/>
    <w:rsid w:val="00B5054D"/>
    <w:rsid w:val="00B505DA"/>
    <w:rsid w:val="00B50964"/>
    <w:rsid w:val="00B50ADD"/>
    <w:rsid w:val="00B50C8D"/>
    <w:rsid w:val="00B5102D"/>
    <w:rsid w:val="00B51067"/>
    <w:rsid w:val="00B51F59"/>
    <w:rsid w:val="00B5208C"/>
    <w:rsid w:val="00B523D5"/>
    <w:rsid w:val="00B5273F"/>
    <w:rsid w:val="00B52FFE"/>
    <w:rsid w:val="00B533F7"/>
    <w:rsid w:val="00B53923"/>
    <w:rsid w:val="00B53F2F"/>
    <w:rsid w:val="00B53FB6"/>
    <w:rsid w:val="00B547CB"/>
    <w:rsid w:val="00B54CE3"/>
    <w:rsid w:val="00B54CFC"/>
    <w:rsid w:val="00B54E83"/>
    <w:rsid w:val="00B55312"/>
    <w:rsid w:val="00B55980"/>
    <w:rsid w:val="00B55FD9"/>
    <w:rsid w:val="00B56640"/>
    <w:rsid w:val="00B56914"/>
    <w:rsid w:val="00B56FF4"/>
    <w:rsid w:val="00B6008D"/>
    <w:rsid w:val="00B60C52"/>
    <w:rsid w:val="00B60D5A"/>
    <w:rsid w:val="00B60ED8"/>
    <w:rsid w:val="00B61148"/>
    <w:rsid w:val="00B61653"/>
    <w:rsid w:val="00B61BF6"/>
    <w:rsid w:val="00B61FAD"/>
    <w:rsid w:val="00B62742"/>
    <w:rsid w:val="00B62AEC"/>
    <w:rsid w:val="00B62CF7"/>
    <w:rsid w:val="00B62D35"/>
    <w:rsid w:val="00B63180"/>
    <w:rsid w:val="00B63599"/>
    <w:rsid w:val="00B636D7"/>
    <w:rsid w:val="00B63B03"/>
    <w:rsid w:val="00B63C24"/>
    <w:rsid w:val="00B63DD7"/>
    <w:rsid w:val="00B6411B"/>
    <w:rsid w:val="00B644E6"/>
    <w:rsid w:val="00B644F9"/>
    <w:rsid w:val="00B64BED"/>
    <w:rsid w:val="00B6569C"/>
    <w:rsid w:val="00B6587D"/>
    <w:rsid w:val="00B658E4"/>
    <w:rsid w:val="00B665DD"/>
    <w:rsid w:val="00B666B2"/>
    <w:rsid w:val="00B66F98"/>
    <w:rsid w:val="00B672F6"/>
    <w:rsid w:val="00B675BC"/>
    <w:rsid w:val="00B67FD9"/>
    <w:rsid w:val="00B67FEB"/>
    <w:rsid w:val="00B708B1"/>
    <w:rsid w:val="00B70A01"/>
    <w:rsid w:val="00B70B63"/>
    <w:rsid w:val="00B7104D"/>
    <w:rsid w:val="00B710C1"/>
    <w:rsid w:val="00B7185A"/>
    <w:rsid w:val="00B71ED3"/>
    <w:rsid w:val="00B7229F"/>
    <w:rsid w:val="00B72CDF"/>
    <w:rsid w:val="00B73203"/>
    <w:rsid w:val="00B7341E"/>
    <w:rsid w:val="00B735CD"/>
    <w:rsid w:val="00B7389E"/>
    <w:rsid w:val="00B73DF4"/>
    <w:rsid w:val="00B73E25"/>
    <w:rsid w:val="00B73F0A"/>
    <w:rsid w:val="00B740FF"/>
    <w:rsid w:val="00B74203"/>
    <w:rsid w:val="00B74287"/>
    <w:rsid w:val="00B74488"/>
    <w:rsid w:val="00B7515D"/>
    <w:rsid w:val="00B7589E"/>
    <w:rsid w:val="00B7606B"/>
    <w:rsid w:val="00B761C0"/>
    <w:rsid w:val="00B77421"/>
    <w:rsid w:val="00B77F00"/>
    <w:rsid w:val="00B800E9"/>
    <w:rsid w:val="00B80534"/>
    <w:rsid w:val="00B807FB"/>
    <w:rsid w:val="00B809E0"/>
    <w:rsid w:val="00B816A3"/>
    <w:rsid w:val="00B81A35"/>
    <w:rsid w:val="00B81BF8"/>
    <w:rsid w:val="00B81D21"/>
    <w:rsid w:val="00B81F0E"/>
    <w:rsid w:val="00B82233"/>
    <w:rsid w:val="00B823AD"/>
    <w:rsid w:val="00B826A4"/>
    <w:rsid w:val="00B826CF"/>
    <w:rsid w:val="00B8280A"/>
    <w:rsid w:val="00B82C1C"/>
    <w:rsid w:val="00B83A4C"/>
    <w:rsid w:val="00B83CCD"/>
    <w:rsid w:val="00B83DF5"/>
    <w:rsid w:val="00B83E84"/>
    <w:rsid w:val="00B83FA6"/>
    <w:rsid w:val="00B84252"/>
    <w:rsid w:val="00B84426"/>
    <w:rsid w:val="00B84670"/>
    <w:rsid w:val="00B84B98"/>
    <w:rsid w:val="00B84FD5"/>
    <w:rsid w:val="00B8500F"/>
    <w:rsid w:val="00B85809"/>
    <w:rsid w:val="00B85812"/>
    <w:rsid w:val="00B85EC4"/>
    <w:rsid w:val="00B85F04"/>
    <w:rsid w:val="00B862B0"/>
    <w:rsid w:val="00B86CEF"/>
    <w:rsid w:val="00B872DA"/>
    <w:rsid w:val="00B87335"/>
    <w:rsid w:val="00B87549"/>
    <w:rsid w:val="00B878C5"/>
    <w:rsid w:val="00B87939"/>
    <w:rsid w:val="00B87F55"/>
    <w:rsid w:val="00B90790"/>
    <w:rsid w:val="00B9086D"/>
    <w:rsid w:val="00B90A4F"/>
    <w:rsid w:val="00B90BF3"/>
    <w:rsid w:val="00B90DC1"/>
    <w:rsid w:val="00B90DD9"/>
    <w:rsid w:val="00B90F60"/>
    <w:rsid w:val="00B9117E"/>
    <w:rsid w:val="00B914E8"/>
    <w:rsid w:val="00B91A3F"/>
    <w:rsid w:val="00B91B03"/>
    <w:rsid w:val="00B91EFB"/>
    <w:rsid w:val="00B91F86"/>
    <w:rsid w:val="00B92819"/>
    <w:rsid w:val="00B928BB"/>
    <w:rsid w:val="00B92EE4"/>
    <w:rsid w:val="00B9312E"/>
    <w:rsid w:val="00B933BB"/>
    <w:rsid w:val="00B933CF"/>
    <w:rsid w:val="00B93651"/>
    <w:rsid w:val="00B9365B"/>
    <w:rsid w:val="00B93B6D"/>
    <w:rsid w:val="00B93B8F"/>
    <w:rsid w:val="00B93D9F"/>
    <w:rsid w:val="00B943D0"/>
    <w:rsid w:val="00B9445B"/>
    <w:rsid w:val="00B94F5D"/>
    <w:rsid w:val="00B96432"/>
    <w:rsid w:val="00B9645D"/>
    <w:rsid w:val="00B96611"/>
    <w:rsid w:val="00B96649"/>
    <w:rsid w:val="00B9699B"/>
    <w:rsid w:val="00B969F4"/>
    <w:rsid w:val="00B96C41"/>
    <w:rsid w:val="00B96E16"/>
    <w:rsid w:val="00B9758D"/>
    <w:rsid w:val="00B97E6C"/>
    <w:rsid w:val="00BA04C7"/>
    <w:rsid w:val="00BA0582"/>
    <w:rsid w:val="00BA0895"/>
    <w:rsid w:val="00BA0920"/>
    <w:rsid w:val="00BA0A85"/>
    <w:rsid w:val="00BA0F74"/>
    <w:rsid w:val="00BA10EC"/>
    <w:rsid w:val="00BA16CD"/>
    <w:rsid w:val="00BA1ACC"/>
    <w:rsid w:val="00BA1F3C"/>
    <w:rsid w:val="00BA21C6"/>
    <w:rsid w:val="00BA2D50"/>
    <w:rsid w:val="00BA2E09"/>
    <w:rsid w:val="00BA380C"/>
    <w:rsid w:val="00BA3A50"/>
    <w:rsid w:val="00BA422B"/>
    <w:rsid w:val="00BA4700"/>
    <w:rsid w:val="00BA4704"/>
    <w:rsid w:val="00BA47DC"/>
    <w:rsid w:val="00BA4958"/>
    <w:rsid w:val="00BA4C92"/>
    <w:rsid w:val="00BA501E"/>
    <w:rsid w:val="00BA56D0"/>
    <w:rsid w:val="00BA58BB"/>
    <w:rsid w:val="00BA58D5"/>
    <w:rsid w:val="00BA5FBE"/>
    <w:rsid w:val="00BA6178"/>
    <w:rsid w:val="00BA6619"/>
    <w:rsid w:val="00BA7007"/>
    <w:rsid w:val="00BA70E8"/>
    <w:rsid w:val="00BA78D4"/>
    <w:rsid w:val="00BA795F"/>
    <w:rsid w:val="00BA7A89"/>
    <w:rsid w:val="00BA7D30"/>
    <w:rsid w:val="00BA7FB5"/>
    <w:rsid w:val="00BB02C9"/>
    <w:rsid w:val="00BB0438"/>
    <w:rsid w:val="00BB128D"/>
    <w:rsid w:val="00BB1B78"/>
    <w:rsid w:val="00BB21AA"/>
    <w:rsid w:val="00BB2650"/>
    <w:rsid w:val="00BB292A"/>
    <w:rsid w:val="00BB37F8"/>
    <w:rsid w:val="00BB3D53"/>
    <w:rsid w:val="00BB42B7"/>
    <w:rsid w:val="00BB52DB"/>
    <w:rsid w:val="00BB5713"/>
    <w:rsid w:val="00BB5850"/>
    <w:rsid w:val="00BB5A2A"/>
    <w:rsid w:val="00BB5AA6"/>
    <w:rsid w:val="00BB5CDD"/>
    <w:rsid w:val="00BB5D1D"/>
    <w:rsid w:val="00BB5E32"/>
    <w:rsid w:val="00BB6563"/>
    <w:rsid w:val="00BB66E6"/>
    <w:rsid w:val="00BB6BA5"/>
    <w:rsid w:val="00BB6F6A"/>
    <w:rsid w:val="00BB72F3"/>
    <w:rsid w:val="00BB749E"/>
    <w:rsid w:val="00BB74CE"/>
    <w:rsid w:val="00BB74EB"/>
    <w:rsid w:val="00BB7655"/>
    <w:rsid w:val="00BB789E"/>
    <w:rsid w:val="00BB78EC"/>
    <w:rsid w:val="00BB7A4D"/>
    <w:rsid w:val="00BC0001"/>
    <w:rsid w:val="00BC0050"/>
    <w:rsid w:val="00BC01F6"/>
    <w:rsid w:val="00BC0CE2"/>
    <w:rsid w:val="00BC0EF9"/>
    <w:rsid w:val="00BC1C1C"/>
    <w:rsid w:val="00BC1F89"/>
    <w:rsid w:val="00BC23A5"/>
    <w:rsid w:val="00BC2922"/>
    <w:rsid w:val="00BC2DA5"/>
    <w:rsid w:val="00BC32C2"/>
    <w:rsid w:val="00BC32F5"/>
    <w:rsid w:val="00BC365E"/>
    <w:rsid w:val="00BC39A1"/>
    <w:rsid w:val="00BC44A7"/>
    <w:rsid w:val="00BC45BD"/>
    <w:rsid w:val="00BC4CD3"/>
    <w:rsid w:val="00BC4D8C"/>
    <w:rsid w:val="00BC53A2"/>
    <w:rsid w:val="00BC5845"/>
    <w:rsid w:val="00BC59D1"/>
    <w:rsid w:val="00BC663D"/>
    <w:rsid w:val="00BC664A"/>
    <w:rsid w:val="00BC670D"/>
    <w:rsid w:val="00BC67E2"/>
    <w:rsid w:val="00BC68AB"/>
    <w:rsid w:val="00BC70D8"/>
    <w:rsid w:val="00BC75F6"/>
    <w:rsid w:val="00BC7761"/>
    <w:rsid w:val="00BC7A84"/>
    <w:rsid w:val="00BC7DFB"/>
    <w:rsid w:val="00BD02E9"/>
    <w:rsid w:val="00BD07C0"/>
    <w:rsid w:val="00BD0932"/>
    <w:rsid w:val="00BD0A58"/>
    <w:rsid w:val="00BD1031"/>
    <w:rsid w:val="00BD1152"/>
    <w:rsid w:val="00BD13B0"/>
    <w:rsid w:val="00BD1D94"/>
    <w:rsid w:val="00BD1DED"/>
    <w:rsid w:val="00BD2429"/>
    <w:rsid w:val="00BD25AA"/>
    <w:rsid w:val="00BD2BB1"/>
    <w:rsid w:val="00BD2F74"/>
    <w:rsid w:val="00BD34AC"/>
    <w:rsid w:val="00BD3654"/>
    <w:rsid w:val="00BD36E2"/>
    <w:rsid w:val="00BD385A"/>
    <w:rsid w:val="00BD3EBA"/>
    <w:rsid w:val="00BD4034"/>
    <w:rsid w:val="00BD480D"/>
    <w:rsid w:val="00BD4C03"/>
    <w:rsid w:val="00BD4CBF"/>
    <w:rsid w:val="00BD4F92"/>
    <w:rsid w:val="00BD51DF"/>
    <w:rsid w:val="00BD5312"/>
    <w:rsid w:val="00BD6927"/>
    <w:rsid w:val="00BD6D31"/>
    <w:rsid w:val="00BD6D5F"/>
    <w:rsid w:val="00BD6E76"/>
    <w:rsid w:val="00BD7013"/>
    <w:rsid w:val="00BD728C"/>
    <w:rsid w:val="00BD767C"/>
    <w:rsid w:val="00BD7849"/>
    <w:rsid w:val="00BD7989"/>
    <w:rsid w:val="00BE0437"/>
    <w:rsid w:val="00BE0984"/>
    <w:rsid w:val="00BE0AE3"/>
    <w:rsid w:val="00BE0D69"/>
    <w:rsid w:val="00BE1392"/>
    <w:rsid w:val="00BE16EE"/>
    <w:rsid w:val="00BE1B06"/>
    <w:rsid w:val="00BE203E"/>
    <w:rsid w:val="00BE27FB"/>
    <w:rsid w:val="00BE32F5"/>
    <w:rsid w:val="00BE33C2"/>
    <w:rsid w:val="00BE3470"/>
    <w:rsid w:val="00BE472B"/>
    <w:rsid w:val="00BE480D"/>
    <w:rsid w:val="00BE505D"/>
    <w:rsid w:val="00BE5341"/>
    <w:rsid w:val="00BE54BA"/>
    <w:rsid w:val="00BE5569"/>
    <w:rsid w:val="00BE5B31"/>
    <w:rsid w:val="00BE612F"/>
    <w:rsid w:val="00BE62C9"/>
    <w:rsid w:val="00BE648F"/>
    <w:rsid w:val="00BE6729"/>
    <w:rsid w:val="00BE6C35"/>
    <w:rsid w:val="00BE6C89"/>
    <w:rsid w:val="00BE6D78"/>
    <w:rsid w:val="00BE700A"/>
    <w:rsid w:val="00BE7C58"/>
    <w:rsid w:val="00BE7F3B"/>
    <w:rsid w:val="00BF0233"/>
    <w:rsid w:val="00BF03C6"/>
    <w:rsid w:val="00BF05E5"/>
    <w:rsid w:val="00BF08A5"/>
    <w:rsid w:val="00BF0AA7"/>
    <w:rsid w:val="00BF0E22"/>
    <w:rsid w:val="00BF0E2F"/>
    <w:rsid w:val="00BF14AC"/>
    <w:rsid w:val="00BF153F"/>
    <w:rsid w:val="00BF163B"/>
    <w:rsid w:val="00BF166C"/>
    <w:rsid w:val="00BF184E"/>
    <w:rsid w:val="00BF1BB9"/>
    <w:rsid w:val="00BF1CAC"/>
    <w:rsid w:val="00BF1D4B"/>
    <w:rsid w:val="00BF237A"/>
    <w:rsid w:val="00BF24CB"/>
    <w:rsid w:val="00BF265E"/>
    <w:rsid w:val="00BF290A"/>
    <w:rsid w:val="00BF2915"/>
    <w:rsid w:val="00BF321B"/>
    <w:rsid w:val="00BF3663"/>
    <w:rsid w:val="00BF37B3"/>
    <w:rsid w:val="00BF3BDB"/>
    <w:rsid w:val="00BF3DB0"/>
    <w:rsid w:val="00BF3EA2"/>
    <w:rsid w:val="00BF4234"/>
    <w:rsid w:val="00BF451B"/>
    <w:rsid w:val="00BF4704"/>
    <w:rsid w:val="00BF5657"/>
    <w:rsid w:val="00BF5B52"/>
    <w:rsid w:val="00BF5F08"/>
    <w:rsid w:val="00BF61B2"/>
    <w:rsid w:val="00BF61DB"/>
    <w:rsid w:val="00BF652D"/>
    <w:rsid w:val="00BF6545"/>
    <w:rsid w:val="00BF6A26"/>
    <w:rsid w:val="00BF703C"/>
    <w:rsid w:val="00BF7278"/>
    <w:rsid w:val="00BF74D8"/>
    <w:rsid w:val="00BF79A9"/>
    <w:rsid w:val="00BF79F8"/>
    <w:rsid w:val="00BF7BC5"/>
    <w:rsid w:val="00C00058"/>
    <w:rsid w:val="00C003EB"/>
    <w:rsid w:val="00C00538"/>
    <w:rsid w:val="00C00557"/>
    <w:rsid w:val="00C0077B"/>
    <w:rsid w:val="00C012CC"/>
    <w:rsid w:val="00C0157F"/>
    <w:rsid w:val="00C01F2A"/>
    <w:rsid w:val="00C03409"/>
    <w:rsid w:val="00C0345E"/>
    <w:rsid w:val="00C03909"/>
    <w:rsid w:val="00C03916"/>
    <w:rsid w:val="00C0396C"/>
    <w:rsid w:val="00C03AE1"/>
    <w:rsid w:val="00C03E97"/>
    <w:rsid w:val="00C03EC0"/>
    <w:rsid w:val="00C04841"/>
    <w:rsid w:val="00C049A9"/>
    <w:rsid w:val="00C05138"/>
    <w:rsid w:val="00C052D8"/>
    <w:rsid w:val="00C052FB"/>
    <w:rsid w:val="00C05467"/>
    <w:rsid w:val="00C06027"/>
    <w:rsid w:val="00C060F3"/>
    <w:rsid w:val="00C061F0"/>
    <w:rsid w:val="00C06411"/>
    <w:rsid w:val="00C06BCA"/>
    <w:rsid w:val="00C06EEA"/>
    <w:rsid w:val="00C0729B"/>
    <w:rsid w:val="00C07370"/>
    <w:rsid w:val="00C078B3"/>
    <w:rsid w:val="00C07A13"/>
    <w:rsid w:val="00C07AC9"/>
    <w:rsid w:val="00C07C4B"/>
    <w:rsid w:val="00C07E7F"/>
    <w:rsid w:val="00C10179"/>
    <w:rsid w:val="00C10B64"/>
    <w:rsid w:val="00C11541"/>
    <w:rsid w:val="00C11CBD"/>
    <w:rsid w:val="00C11DFE"/>
    <w:rsid w:val="00C11F7D"/>
    <w:rsid w:val="00C1201C"/>
    <w:rsid w:val="00C1211F"/>
    <w:rsid w:val="00C1283E"/>
    <w:rsid w:val="00C1294F"/>
    <w:rsid w:val="00C12E78"/>
    <w:rsid w:val="00C12EBA"/>
    <w:rsid w:val="00C13517"/>
    <w:rsid w:val="00C13526"/>
    <w:rsid w:val="00C1368D"/>
    <w:rsid w:val="00C13C25"/>
    <w:rsid w:val="00C14446"/>
    <w:rsid w:val="00C14740"/>
    <w:rsid w:val="00C1485D"/>
    <w:rsid w:val="00C14CAC"/>
    <w:rsid w:val="00C14D5D"/>
    <w:rsid w:val="00C153F9"/>
    <w:rsid w:val="00C158AF"/>
    <w:rsid w:val="00C158B9"/>
    <w:rsid w:val="00C15959"/>
    <w:rsid w:val="00C15A4A"/>
    <w:rsid w:val="00C16102"/>
    <w:rsid w:val="00C1616E"/>
    <w:rsid w:val="00C178D6"/>
    <w:rsid w:val="00C17C57"/>
    <w:rsid w:val="00C17C9D"/>
    <w:rsid w:val="00C17F74"/>
    <w:rsid w:val="00C20377"/>
    <w:rsid w:val="00C204C8"/>
    <w:rsid w:val="00C20D02"/>
    <w:rsid w:val="00C21730"/>
    <w:rsid w:val="00C21933"/>
    <w:rsid w:val="00C21BBB"/>
    <w:rsid w:val="00C21EF2"/>
    <w:rsid w:val="00C220FD"/>
    <w:rsid w:val="00C22164"/>
    <w:rsid w:val="00C22A43"/>
    <w:rsid w:val="00C22C39"/>
    <w:rsid w:val="00C23356"/>
    <w:rsid w:val="00C2366B"/>
    <w:rsid w:val="00C23C73"/>
    <w:rsid w:val="00C23FDE"/>
    <w:rsid w:val="00C241A2"/>
    <w:rsid w:val="00C24228"/>
    <w:rsid w:val="00C243D3"/>
    <w:rsid w:val="00C24A20"/>
    <w:rsid w:val="00C24AEE"/>
    <w:rsid w:val="00C24E1C"/>
    <w:rsid w:val="00C24ED0"/>
    <w:rsid w:val="00C25A01"/>
    <w:rsid w:val="00C25E38"/>
    <w:rsid w:val="00C25F9B"/>
    <w:rsid w:val="00C2696F"/>
    <w:rsid w:val="00C26AB8"/>
    <w:rsid w:val="00C26AFD"/>
    <w:rsid w:val="00C26C96"/>
    <w:rsid w:val="00C271B1"/>
    <w:rsid w:val="00C27234"/>
    <w:rsid w:val="00C27612"/>
    <w:rsid w:val="00C3041B"/>
    <w:rsid w:val="00C304BE"/>
    <w:rsid w:val="00C30677"/>
    <w:rsid w:val="00C30C26"/>
    <w:rsid w:val="00C30FA2"/>
    <w:rsid w:val="00C310B7"/>
    <w:rsid w:val="00C312FD"/>
    <w:rsid w:val="00C31544"/>
    <w:rsid w:val="00C317A3"/>
    <w:rsid w:val="00C323A4"/>
    <w:rsid w:val="00C32758"/>
    <w:rsid w:val="00C329A6"/>
    <w:rsid w:val="00C3316A"/>
    <w:rsid w:val="00C33440"/>
    <w:rsid w:val="00C3345D"/>
    <w:rsid w:val="00C338F7"/>
    <w:rsid w:val="00C33B90"/>
    <w:rsid w:val="00C34150"/>
    <w:rsid w:val="00C34380"/>
    <w:rsid w:val="00C347DB"/>
    <w:rsid w:val="00C34D99"/>
    <w:rsid w:val="00C34DC5"/>
    <w:rsid w:val="00C35334"/>
    <w:rsid w:val="00C35E90"/>
    <w:rsid w:val="00C3617C"/>
    <w:rsid w:val="00C36244"/>
    <w:rsid w:val="00C362E8"/>
    <w:rsid w:val="00C3715E"/>
    <w:rsid w:val="00C37251"/>
    <w:rsid w:val="00C3748E"/>
    <w:rsid w:val="00C376C2"/>
    <w:rsid w:val="00C37BB1"/>
    <w:rsid w:val="00C37C02"/>
    <w:rsid w:val="00C37D48"/>
    <w:rsid w:val="00C40EBC"/>
    <w:rsid w:val="00C414DF"/>
    <w:rsid w:val="00C417F9"/>
    <w:rsid w:val="00C4193B"/>
    <w:rsid w:val="00C41C5F"/>
    <w:rsid w:val="00C41E4C"/>
    <w:rsid w:val="00C429CD"/>
    <w:rsid w:val="00C42B5A"/>
    <w:rsid w:val="00C42DEA"/>
    <w:rsid w:val="00C437A1"/>
    <w:rsid w:val="00C43841"/>
    <w:rsid w:val="00C43AEC"/>
    <w:rsid w:val="00C442A0"/>
    <w:rsid w:val="00C4484F"/>
    <w:rsid w:val="00C44A69"/>
    <w:rsid w:val="00C44EBD"/>
    <w:rsid w:val="00C44F2D"/>
    <w:rsid w:val="00C456B0"/>
    <w:rsid w:val="00C45AD6"/>
    <w:rsid w:val="00C4637A"/>
    <w:rsid w:val="00C46C82"/>
    <w:rsid w:val="00C46EB9"/>
    <w:rsid w:val="00C470FB"/>
    <w:rsid w:val="00C47174"/>
    <w:rsid w:val="00C473E5"/>
    <w:rsid w:val="00C473F6"/>
    <w:rsid w:val="00C47405"/>
    <w:rsid w:val="00C47656"/>
    <w:rsid w:val="00C47989"/>
    <w:rsid w:val="00C47C75"/>
    <w:rsid w:val="00C5009B"/>
    <w:rsid w:val="00C50151"/>
    <w:rsid w:val="00C501F9"/>
    <w:rsid w:val="00C50D1D"/>
    <w:rsid w:val="00C512F1"/>
    <w:rsid w:val="00C517D4"/>
    <w:rsid w:val="00C51B58"/>
    <w:rsid w:val="00C52103"/>
    <w:rsid w:val="00C5212D"/>
    <w:rsid w:val="00C52666"/>
    <w:rsid w:val="00C526DD"/>
    <w:rsid w:val="00C52ABE"/>
    <w:rsid w:val="00C52E9D"/>
    <w:rsid w:val="00C5302B"/>
    <w:rsid w:val="00C53354"/>
    <w:rsid w:val="00C535DF"/>
    <w:rsid w:val="00C5362B"/>
    <w:rsid w:val="00C53AB4"/>
    <w:rsid w:val="00C54306"/>
    <w:rsid w:val="00C54334"/>
    <w:rsid w:val="00C54494"/>
    <w:rsid w:val="00C548C5"/>
    <w:rsid w:val="00C54E31"/>
    <w:rsid w:val="00C54E69"/>
    <w:rsid w:val="00C54F8E"/>
    <w:rsid w:val="00C5512A"/>
    <w:rsid w:val="00C55B1C"/>
    <w:rsid w:val="00C561ED"/>
    <w:rsid w:val="00C5681A"/>
    <w:rsid w:val="00C57E3C"/>
    <w:rsid w:val="00C57FDC"/>
    <w:rsid w:val="00C600ED"/>
    <w:rsid w:val="00C6024D"/>
    <w:rsid w:val="00C61150"/>
    <w:rsid w:val="00C61237"/>
    <w:rsid w:val="00C612D3"/>
    <w:rsid w:val="00C617BA"/>
    <w:rsid w:val="00C617E7"/>
    <w:rsid w:val="00C618A3"/>
    <w:rsid w:val="00C61C43"/>
    <w:rsid w:val="00C623A3"/>
    <w:rsid w:val="00C62695"/>
    <w:rsid w:val="00C6285E"/>
    <w:rsid w:val="00C629FC"/>
    <w:rsid w:val="00C62DD2"/>
    <w:rsid w:val="00C62FF7"/>
    <w:rsid w:val="00C63040"/>
    <w:rsid w:val="00C63372"/>
    <w:rsid w:val="00C6353A"/>
    <w:rsid w:val="00C637AE"/>
    <w:rsid w:val="00C6389F"/>
    <w:rsid w:val="00C63948"/>
    <w:rsid w:val="00C6459F"/>
    <w:rsid w:val="00C64840"/>
    <w:rsid w:val="00C64AA0"/>
    <w:rsid w:val="00C6501A"/>
    <w:rsid w:val="00C65446"/>
    <w:rsid w:val="00C6561D"/>
    <w:rsid w:val="00C6592B"/>
    <w:rsid w:val="00C659DC"/>
    <w:rsid w:val="00C662B0"/>
    <w:rsid w:val="00C66318"/>
    <w:rsid w:val="00C6638A"/>
    <w:rsid w:val="00C66708"/>
    <w:rsid w:val="00C66787"/>
    <w:rsid w:val="00C66B10"/>
    <w:rsid w:val="00C670C6"/>
    <w:rsid w:val="00C67588"/>
    <w:rsid w:val="00C676A4"/>
    <w:rsid w:val="00C676DA"/>
    <w:rsid w:val="00C67840"/>
    <w:rsid w:val="00C67B8D"/>
    <w:rsid w:val="00C701A3"/>
    <w:rsid w:val="00C70491"/>
    <w:rsid w:val="00C7057A"/>
    <w:rsid w:val="00C70931"/>
    <w:rsid w:val="00C70A90"/>
    <w:rsid w:val="00C71059"/>
    <w:rsid w:val="00C71E31"/>
    <w:rsid w:val="00C72C3A"/>
    <w:rsid w:val="00C72ED9"/>
    <w:rsid w:val="00C7390D"/>
    <w:rsid w:val="00C73F7F"/>
    <w:rsid w:val="00C741A1"/>
    <w:rsid w:val="00C7424E"/>
    <w:rsid w:val="00C744DE"/>
    <w:rsid w:val="00C7470C"/>
    <w:rsid w:val="00C74A50"/>
    <w:rsid w:val="00C74EFB"/>
    <w:rsid w:val="00C74F64"/>
    <w:rsid w:val="00C75623"/>
    <w:rsid w:val="00C7613B"/>
    <w:rsid w:val="00C76976"/>
    <w:rsid w:val="00C77122"/>
    <w:rsid w:val="00C772AF"/>
    <w:rsid w:val="00C77763"/>
    <w:rsid w:val="00C77B65"/>
    <w:rsid w:val="00C805AE"/>
    <w:rsid w:val="00C80915"/>
    <w:rsid w:val="00C809F1"/>
    <w:rsid w:val="00C8131F"/>
    <w:rsid w:val="00C81556"/>
    <w:rsid w:val="00C819A9"/>
    <w:rsid w:val="00C81A3A"/>
    <w:rsid w:val="00C81C08"/>
    <w:rsid w:val="00C81F72"/>
    <w:rsid w:val="00C82589"/>
    <w:rsid w:val="00C82644"/>
    <w:rsid w:val="00C82687"/>
    <w:rsid w:val="00C826AC"/>
    <w:rsid w:val="00C82963"/>
    <w:rsid w:val="00C829D0"/>
    <w:rsid w:val="00C82ED6"/>
    <w:rsid w:val="00C839D4"/>
    <w:rsid w:val="00C83C98"/>
    <w:rsid w:val="00C84307"/>
    <w:rsid w:val="00C8432B"/>
    <w:rsid w:val="00C84C1A"/>
    <w:rsid w:val="00C851E4"/>
    <w:rsid w:val="00C8554B"/>
    <w:rsid w:val="00C8557A"/>
    <w:rsid w:val="00C85757"/>
    <w:rsid w:val="00C8585C"/>
    <w:rsid w:val="00C85889"/>
    <w:rsid w:val="00C85F43"/>
    <w:rsid w:val="00C860E7"/>
    <w:rsid w:val="00C860FB"/>
    <w:rsid w:val="00C862B3"/>
    <w:rsid w:val="00C868C3"/>
    <w:rsid w:val="00C87250"/>
    <w:rsid w:val="00C873BC"/>
    <w:rsid w:val="00C875EC"/>
    <w:rsid w:val="00C878C0"/>
    <w:rsid w:val="00C904AD"/>
    <w:rsid w:val="00C908EC"/>
    <w:rsid w:val="00C9150B"/>
    <w:rsid w:val="00C91611"/>
    <w:rsid w:val="00C91969"/>
    <w:rsid w:val="00C91F7D"/>
    <w:rsid w:val="00C923EC"/>
    <w:rsid w:val="00C924F7"/>
    <w:rsid w:val="00C926A9"/>
    <w:rsid w:val="00C92790"/>
    <w:rsid w:val="00C928A3"/>
    <w:rsid w:val="00C92AC0"/>
    <w:rsid w:val="00C92B4B"/>
    <w:rsid w:val="00C92E67"/>
    <w:rsid w:val="00C92EE4"/>
    <w:rsid w:val="00C93223"/>
    <w:rsid w:val="00C932F4"/>
    <w:rsid w:val="00C933D7"/>
    <w:rsid w:val="00C934CB"/>
    <w:rsid w:val="00C9381A"/>
    <w:rsid w:val="00C93C18"/>
    <w:rsid w:val="00C93CAF"/>
    <w:rsid w:val="00C93DF6"/>
    <w:rsid w:val="00C93E73"/>
    <w:rsid w:val="00C94A2A"/>
    <w:rsid w:val="00C94A80"/>
    <w:rsid w:val="00C94D50"/>
    <w:rsid w:val="00C95309"/>
    <w:rsid w:val="00C9530D"/>
    <w:rsid w:val="00C95378"/>
    <w:rsid w:val="00C95387"/>
    <w:rsid w:val="00C95A75"/>
    <w:rsid w:val="00C95AFC"/>
    <w:rsid w:val="00C964C6"/>
    <w:rsid w:val="00C96957"/>
    <w:rsid w:val="00C96EBA"/>
    <w:rsid w:val="00C970DC"/>
    <w:rsid w:val="00C97249"/>
    <w:rsid w:val="00C97552"/>
    <w:rsid w:val="00C977C9"/>
    <w:rsid w:val="00C9794D"/>
    <w:rsid w:val="00C97E97"/>
    <w:rsid w:val="00CA0119"/>
    <w:rsid w:val="00CA041B"/>
    <w:rsid w:val="00CA0D9E"/>
    <w:rsid w:val="00CA13EF"/>
    <w:rsid w:val="00CA152B"/>
    <w:rsid w:val="00CA1848"/>
    <w:rsid w:val="00CA19E2"/>
    <w:rsid w:val="00CA219B"/>
    <w:rsid w:val="00CA234E"/>
    <w:rsid w:val="00CA26A5"/>
    <w:rsid w:val="00CA2F2C"/>
    <w:rsid w:val="00CA31C2"/>
    <w:rsid w:val="00CA3339"/>
    <w:rsid w:val="00CA3645"/>
    <w:rsid w:val="00CA38DD"/>
    <w:rsid w:val="00CA3B7D"/>
    <w:rsid w:val="00CA4460"/>
    <w:rsid w:val="00CA44E9"/>
    <w:rsid w:val="00CA49A4"/>
    <w:rsid w:val="00CA4B56"/>
    <w:rsid w:val="00CA4C2C"/>
    <w:rsid w:val="00CA4DB1"/>
    <w:rsid w:val="00CA4ED6"/>
    <w:rsid w:val="00CA4F43"/>
    <w:rsid w:val="00CA516E"/>
    <w:rsid w:val="00CA5312"/>
    <w:rsid w:val="00CA537E"/>
    <w:rsid w:val="00CA6057"/>
    <w:rsid w:val="00CA6257"/>
    <w:rsid w:val="00CA66E7"/>
    <w:rsid w:val="00CA6732"/>
    <w:rsid w:val="00CA697B"/>
    <w:rsid w:val="00CA6DBB"/>
    <w:rsid w:val="00CA6E49"/>
    <w:rsid w:val="00CA71A8"/>
    <w:rsid w:val="00CA74E1"/>
    <w:rsid w:val="00CA7E27"/>
    <w:rsid w:val="00CA7E8B"/>
    <w:rsid w:val="00CB0045"/>
    <w:rsid w:val="00CB0073"/>
    <w:rsid w:val="00CB0A54"/>
    <w:rsid w:val="00CB0AB3"/>
    <w:rsid w:val="00CB0C2F"/>
    <w:rsid w:val="00CB0E62"/>
    <w:rsid w:val="00CB1398"/>
    <w:rsid w:val="00CB175D"/>
    <w:rsid w:val="00CB18B4"/>
    <w:rsid w:val="00CB1DBE"/>
    <w:rsid w:val="00CB2417"/>
    <w:rsid w:val="00CB295F"/>
    <w:rsid w:val="00CB2D23"/>
    <w:rsid w:val="00CB2F0F"/>
    <w:rsid w:val="00CB341A"/>
    <w:rsid w:val="00CB369E"/>
    <w:rsid w:val="00CB3AAB"/>
    <w:rsid w:val="00CB3F1F"/>
    <w:rsid w:val="00CB40E5"/>
    <w:rsid w:val="00CB41CA"/>
    <w:rsid w:val="00CB425E"/>
    <w:rsid w:val="00CB5D8A"/>
    <w:rsid w:val="00CB5D92"/>
    <w:rsid w:val="00CB64AE"/>
    <w:rsid w:val="00CB66F3"/>
    <w:rsid w:val="00CB68D9"/>
    <w:rsid w:val="00CB7494"/>
    <w:rsid w:val="00CB783E"/>
    <w:rsid w:val="00CB7845"/>
    <w:rsid w:val="00CB7955"/>
    <w:rsid w:val="00CB7BC1"/>
    <w:rsid w:val="00CC0059"/>
    <w:rsid w:val="00CC051E"/>
    <w:rsid w:val="00CC05E1"/>
    <w:rsid w:val="00CC0C69"/>
    <w:rsid w:val="00CC13A0"/>
    <w:rsid w:val="00CC13AD"/>
    <w:rsid w:val="00CC148B"/>
    <w:rsid w:val="00CC14BB"/>
    <w:rsid w:val="00CC15C5"/>
    <w:rsid w:val="00CC1682"/>
    <w:rsid w:val="00CC2330"/>
    <w:rsid w:val="00CC2DC1"/>
    <w:rsid w:val="00CC302C"/>
    <w:rsid w:val="00CC37E1"/>
    <w:rsid w:val="00CC38F5"/>
    <w:rsid w:val="00CC40A2"/>
    <w:rsid w:val="00CC4A64"/>
    <w:rsid w:val="00CC4B2A"/>
    <w:rsid w:val="00CC4BAB"/>
    <w:rsid w:val="00CC4C53"/>
    <w:rsid w:val="00CC5584"/>
    <w:rsid w:val="00CC56CD"/>
    <w:rsid w:val="00CC5C61"/>
    <w:rsid w:val="00CC5E63"/>
    <w:rsid w:val="00CC5F32"/>
    <w:rsid w:val="00CC5FC5"/>
    <w:rsid w:val="00CC610E"/>
    <w:rsid w:val="00CC6B96"/>
    <w:rsid w:val="00CC6CA6"/>
    <w:rsid w:val="00CC6E2A"/>
    <w:rsid w:val="00CC7333"/>
    <w:rsid w:val="00CC766B"/>
    <w:rsid w:val="00CC782B"/>
    <w:rsid w:val="00CC7A84"/>
    <w:rsid w:val="00CC7C16"/>
    <w:rsid w:val="00CC7F0D"/>
    <w:rsid w:val="00CD048A"/>
    <w:rsid w:val="00CD09E4"/>
    <w:rsid w:val="00CD0A35"/>
    <w:rsid w:val="00CD0A36"/>
    <w:rsid w:val="00CD0A94"/>
    <w:rsid w:val="00CD0C68"/>
    <w:rsid w:val="00CD215B"/>
    <w:rsid w:val="00CD278A"/>
    <w:rsid w:val="00CD27AD"/>
    <w:rsid w:val="00CD2916"/>
    <w:rsid w:val="00CD2A45"/>
    <w:rsid w:val="00CD2F20"/>
    <w:rsid w:val="00CD3980"/>
    <w:rsid w:val="00CD3AC9"/>
    <w:rsid w:val="00CD3C06"/>
    <w:rsid w:val="00CD49F8"/>
    <w:rsid w:val="00CD51D5"/>
    <w:rsid w:val="00CD581E"/>
    <w:rsid w:val="00CD5826"/>
    <w:rsid w:val="00CD5ED3"/>
    <w:rsid w:val="00CD6094"/>
    <w:rsid w:val="00CD6188"/>
    <w:rsid w:val="00CD634F"/>
    <w:rsid w:val="00CD6405"/>
    <w:rsid w:val="00CD67A6"/>
    <w:rsid w:val="00CD681C"/>
    <w:rsid w:val="00CD6C34"/>
    <w:rsid w:val="00CD6D3A"/>
    <w:rsid w:val="00CD72C7"/>
    <w:rsid w:val="00CD756A"/>
    <w:rsid w:val="00CD78A6"/>
    <w:rsid w:val="00CD7901"/>
    <w:rsid w:val="00CD7CE6"/>
    <w:rsid w:val="00CE0B94"/>
    <w:rsid w:val="00CE14F5"/>
    <w:rsid w:val="00CE1718"/>
    <w:rsid w:val="00CE19EB"/>
    <w:rsid w:val="00CE1FD5"/>
    <w:rsid w:val="00CE2115"/>
    <w:rsid w:val="00CE245E"/>
    <w:rsid w:val="00CE254A"/>
    <w:rsid w:val="00CE2550"/>
    <w:rsid w:val="00CE2877"/>
    <w:rsid w:val="00CE28A5"/>
    <w:rsid w:val="00CE2963"/>
    <w:rsid w:val="00CE2AE4"/>
    <w:rsid w:val="00CE2E3D"/>
    <w:rsid w:val="00CE2FC1"/>
    <w:rsid w:val="00CE32C8"/>
    <w:rsid w:val="00CE3426"/>
    <w:rsid w:val="00CE3777"/>
    <w:rsid w:val="00CE45C3"/>
    <w:rsid w:val="00CE4998"/>
    <w:rsid w:val="00CE4FEE"/>
    <w:rsid w:val="00CE5106"/>
    <w:rsid w:val="00CE5E32"/>
    <w:rsid w:val="00CE5F1F"/>
    <w:rsid w:val="00CE7301"/>
    <w:rsid w:val="00CE736B"/>
    <w:rsid w:val="00CE7D56"/>
    <w:rsid w:val="00CF00BD"/>
    <w:rsid w:val="00CF058D"/>
    <w:rsid w:val="00CF068D"/>
    <w:rsid w:val="00CF06C9"/>
    <w:rsid w:val="00CF0D95"/>
    <w:rsid w:val="00CF19FB"/>
    <w:rsid w:val="00CF217B"/>
    <w:rsid w:val="00CF2689"/>
    <w:rsid w:val="00CF2FA1"/>
    <w:rsid w:val="00CF3717"/>
    <w:rsid w:val="00CF39D7"/>
    <w:rsid w:val="00CF3CE2"/>
    <w:rsid w:val="00CF3DA5"/>
    <w:rsid w:val="00CF3F1F"/>
    <w:rsid w:val="00CF4B72"/>
    <w:rsid w:val="00CF4D36"/>
    <w:rsid w:val="00CF4ECE"/>
    <w:rsid w:val="00CF51E0"/>
    <w:rsid w:val="00CF51F5"/>
    <w:rsid w:val="00CF5372"/>
    <w:rsid w:val="00CF584B"/>
    <w:rsid w:val="00CF59C1"/>
    <w:rsid w:val="00CF5D5B"/>
    <w:rsid w:val="00CF5EE3"/>
    <w:rsid w:val="00CF6115"/>
    <w:rsid w:val="00CF620C"/>
    <w:rsid w:val="00CF6617"/>
    <w:rsid w:val="00CF69F8"/>
    <w:rsid w:val="00CF6B92"/>
    <w:rsid w:val="00CF6FCF"/>
    <w:rsid w:val="00CF7340"/>
    <w:rsid w:val="00CF78D1"/>
    <w:rsid w:val="00CF7C98"/>
    <w:rsid w:val="00CF7F55"/>
    <w:rsid w:val="00D00378"/>
    <w:rsid w:val="00D004C6"/>
    <w:rsid w:val="00D00636"/>
    <w:rsid w:val="00D00916"/>
    <w:rsid w:val="00D015FF"/>
    <w:rsid w:val="00D01DF5"/>
    <w:rsid w:val="00D01E07"/>
    <w:rsid w:val="00D01F1A"/>
    <w:rsid w:val="00D0236F"/>
    <w:rsid w:val="00D02381"/>
    <w:rsid w:val="00D0255A"/>
    <w:rsid w:val="00D02760"/>
    <w:rsid w:val="00D029B0"/>
    <w:rsid w:val="00D02AC0"/>
    <w:rsid w:val="00D02DA4"/>
    <w:rsid w:val="00D0319E"/>
    <w:rsid w:val="00D032AC"/>
    <w:rsid w:val="00D0369B"/>
    <w:rsid w:val="00D03BA1"/>
    <w:rsid w:val="00D03E1A"/>
    <w:rsid w:val="00D03E79"/>
    <w:rsid w:val="00D043A2"/>
    <w:rsid w:val="00D04443"/>
    <w:rsid w:val="00D04979"/>
    <w:rsid w:val="00D049A3"/>
    <w:rsid w:val="00D05970"/>
    <w:rsid w:val="00D0603E"/>
    <w:rsid w:val="00D061C7"/>
    <w:rsid w:val="00D0624C"/>
    <w:rsid w:val="00D06407"/>
    <w:rsid w:val="00D066B0"/>
    <w:rsid w:val="00D06B65"/>
    <w:rsid w:val="00D06C95"/>
    <w:rsid w:val="00D07102"/>
    <w:rsid w:val="00D07BC9"/>
    <w:rsid w:val="00D07E44"/>
    <w:rsid w:val="00D101B4"/>
    <w:rsid w:val="00D10658"/>
    <w:rsid w:val="00D1069D"/>
    <w:rsid w:val="00D1096E"/>
    <w:rsid w:val="00D11011"/>
    <w:rsid w:val="00D1107F"/>
    <w:rsid w:val="00D11771"/>
    <w:rsid w:val="00D117D2"/>
    <w:rsid w:val="00D121B4"/>
    <w:rsid w:val="00D1237E"/>
    <w:rsid w:val="00D12B87"/>
    <w:rsid w:val="00D12D8F"/>
    <w:rsid w:val="00D12E75"/>
    <w:rsid w:val="00D13325"/>
    <w:rsid w:val="00D13A34"/>
    <w:rsid w:val="00D13CC0"/>
    <w:rsid w:val="00D13D4E"/>
    <w:rsid w:val="00D14693"/>
    <w:rsid w:val="00D14A6B"/>
    <w:rsid w:val="00D14E5D"/>
    <w:rsid w:val="00D152FF"/>
    <w:rsid w:val="00D155CC"/>
    <w:rsid w:val="00D15BE9"/>
    <w:rsid w:val="00D15CDB"/>
    <w:rsid w:val="00D1608E"/>
    <w:rsid w:val="00D1616E"/>
    <w:rsid w:val="00D1625B"/>
    <w:rsid w:val="00D162E0"/>
    <w:rsid w:val="00D16F32"/>
    <w:rsid w:val="00D17118"/>
    <w:rsid w:val="00D17483"/>
    <w:rsid w:val="00D1752E"/>
    <w:rsid w:val="00D17E02"/>
    <w:rsid w:val="00D20AED"/>
    <w:rsid w:val="00D212BF"/>
    <w:rsid w:val="00D215F0"/>
    <w:rsid w:val="00D21988"/>
    <w:rsid w:val="00D22145"/>
    <w:rsid w:val="00D224A5"/>
    <w:rsid w:val="00D224F4"/>
    <w:rsid w:val="00D23310"/>
    <w:rsid w:val="00D2346D"/>
    <w:rsid w:val="00D23475"/>
    <w:rsid w:val="00D23531"/>
    <w:rsid w:val="00D23866"/>
    <w:rsid w:val="00D239DD"/>
    <w:rsid w:val="00D23A32"/>
    <w:rsid w:val="00D23B29"/>
    <w:rsid w:val="00D23B87"/>
    <w:rsid w:val="00D23D22"/>
    <w:rsid w:val="00D244F8"/>
    <w:rsid w:val="00D24BD1"/>
    <w:rsid w:val="00D254D9"/>
    <w:rsid w:val="00D25BD8"/>
    <w:rsid w:val="00D263C3"/>
    <w:rsid w:val="00D2672A"/>
    <w:rsid w:val="00D26D94"/>
    <w:rsid w:val="00D27404"/>
    <w:rsid w:val="00D27857"/>
    <w:rsid w:val="00D27B01"/>
    <w:rsid w:val="00D27EAB"/>
    <w:rsid w:val="00D304BB"/>
    <w:rsid w:val="00D30AA0"/>
    <w:rsid w:val="00D30DE1"/>
    <w:rsid w:val="00D30E83"/>
    <w:rsid w:val="00D317D8"/>
    <w:rsid w:val="00D31F62"/>
    <w:rsid w:val="00D3220E"/>
    <w:rsid w:val="00D32226"/>
    <w:rsid w:val="00D32707"/>
    <w:rsid w:val="00D32787"/>
    <w:rsid w:val="00D33B47"/>
    <w:rsid w:val="00D33BF6"/>
    <w:rsid w:val="00D34880"/>
    <w:rsid w:val="00D34A89"/>
    <w:rsid w:val="00D35022"/>
    <w:rsid w:val="00D354FB"/>
    <w:rsid w:val="00D35ECB"/>
    <w:rsid w:val="00D36C25"/>
    <w:rsid w:val="00D36C5B"/>
    <w:rsid w:val="00D36D1D"/>
    <w:rsid w:val="00D37AD9"/>
    <w:rsid w:val="00D37AE1"/>
    <w:rsid w:val="00D37DE0"/>
    <w:rsid w:val="00D400FC"/>
    <w:rsid w:val="00D40381"/>
    <w:rsid w:val="00D40DB7"/>
    <w:rsid w:val="00D40E5C"/>
    <w:rsid w:val="00D40F79"/>
    <w:rsid w:val="00D41078"/>
    <w:rsid w:val="00D4131E"/>
    <w:rsid w:val="00D41D16"/>
    <w:rsid w:val="00D41DC6"/>
    <w:rsid w:val="00D41EE3"/>
    <w:rsid w:val="00D42123"/>
    <w:rsid w:val="00D4219B"/>
    <w:rsid w:val="00D423D4"/>
    <w:rsid w:val="00D42952"/>
    <w:rsid w:val="00D434B7"/>
    <w:rsid w:val="00D435B9"/>
    <w:rsid w:val="00D440C8"/>
    <w:rsid w:val="00D447DA"/>
    <w:rsid w:val="00D44A95"/>
    <w:rsid w:val="00D44B10"/>
    <w:rsid w:val="00D44B83"/>
    <w:rsid w:val="00D44CD3"/>
    <w:rsid w:val="00D44E62"/>
    <w:rsid w:val="00D45398"/>
    <w:rsid w:val="00D453D4"/>
    <w:rsid w:val="00D4548D"/>
    <w:rsid w:val="00D45A4C"/>
    <w:rsid w:val="00D462D2"/>
    <w:rsid w:val="00D4672D"/>
    <w:rsid w:val="00D46735"/>
    <w:rsid w:val="00D46A61"/>
    <w:rsid w:val="00D47704"/>
    <w:rsid w:val="00D5021A"/>
    <w:rsid w:val="00D50309"/>
    <w:rsid w:val="00D503E2"/>
    <w:rsid w:val="00D504E3"/>
    <w:rsid w:val="00D505DA"/>
    <w:rsid w:val="00D51198"/>
    <w:rsid w:val="00D51C18"/>
    <w:rsid w:val="00D51ECA"/>
    <w:rsid w:val="00D51F78"/>
    <w:rsid w:val="00D522CB"/>
    <w:rsid w:val="00D523A2"/>
    <w:rsid w:val="00D52C91"/>
    <w:rsid w:val="00D53322"/>
    <w:rsid w:val="00D5345F"/>
    <w:rsid w:val="00D53659"/>
    <w:rsid w:val="00D53A22"/>
    <w:rsid w:val="00D53AF1"/>
    <w:rsid w:val="00D5416E"/>
    <w:rsid w:val="00D5426B"/>
    <w:rsid w:val="00D5466E"/>
    <w:rsid w:val="00D54A76"/>
    <w:rsid w:val="00D5515C"/>
    <w:rsid w:val="00D55330"/>
    <w:rsid w:val="00D55360"/>
    <w:rsid w:val="00D5544A"/>
    <w:rsid w:val="00D554AC"/>
    <w:rsid w:val="00D55E3F"/>
    <w:rsid w:val="00D55F19"/>
    <w:rsid w:val="00D55F6F"/>
    <w:rsid w:val="00D5627A"/>
    <w:rsid w:val="00D5661E"/>
    <w:rsid w:val="00D5680E"/>
    <w:rsid w:val="00D56A06"/>
    <w:rsid w:val="00D57027"/>
    <w:rsid w:val="00D572F9"/>
    <w:rsid w:val="00D57622"/>
    <w:rsid w:val="00D607AB"/>
    <w:rsid w:val="00D607DD"/>
    <w:rsid w:val="00D608DB"/>
    <w:rsid w:val="00D60C59"/>
    <w:rsid w:val="00D60E0C"/>
    <w:rsid w:val="00D61706"/>
    <w:rsid w:val="00D62DB0"/>
    <w:rsid w:val="00D63299"/>
    <w:rsid w:val="00D6368C"/>
    <w:rsid w:val="00D63C4F"/>
    <w:rsid w:val="00D64EDA"/>
    <w:rsid w:val="00D65095"/>
    <w:rsid w:val="00D651E8"/>
    <w:rsid w:val="00D652EF"/>
    <w:rsid w:val="00D659D0"/>
    <w:rsid w:val="00D65A75"/>
    <w:rsid w:val="00D65E3E"/>
    <w:rsid w:val="00D66374"/>
    <w:rsid w:val="00D66388"/>
    <w:rsid w:val="00D666EE"/>
    <w:rsid w:val="00D6737E"/>
    <w:rsid w:val="00D67B05"/>
    <w:rsid w:val="00D70A96"/>
    <w:rsid w:val="00D70E2F"/>
    <w:rsid w:val="00D70FA7"/>
    <w:rsid w:val="00D71101"/>
    <w:rsid w:val="00D7131F"/>
    <w:rsid w:val="00D71754"/>
    <w:rsid w:val="00D71A36"/>
    <w:rsid w:val="00D71BAB"/>
    <w:rsid w:val="00D71C0E"/>
    <w:rsid w:val="00D71C7D"/>
    <w:rsid w:val="00D71D67"/>
    <w:rsid w:val="00D71D6B"/>
    <w:rsid w:val="00D71F50"/>
    <w:rsid w:val="00D720DF"/>
    <w:rsid w:val="00D72152"/>
    <w:rsid w:val="00D7230E"/>
    <w:rsid w:val="00D727B5"/>
    <w:rsid w:val="00D73240"/>
    <w:rsid w:val="00D732B1"/>
    <w:rsid w:val="00D735EA"/>
    <w:rsid w:val="00D73C12"/>
    <w:rsid w:val="00D73E55"/>
    <w:rsid w:val="00D73F34"/>
    <w:rsid w:val="00D73F93"/>
    <w:rsid w:val="00D74124"/>
    <w:rsid w:val="00D743CE"/>
    <w:rsid w:val="00D749CB"/>
    <w:rsid w:val="00D74D19"/>
    <w:rsid w:val="00D74DEE"/>
    <w:rsid w:val="00D74EDA"/>
    <w:rsid w:val="00D75557"/>
    <w:rsid w:val="00D7558F"/>
    <w:rsid w:val="00D75CF5"/>
    <w:rsid w:val="00D75FA7"/>
    <w:rsid w:val="00D76FA0"/>
    <w:rsid w:val="00D770CD"/>
    <w:rsid w:val="00D77222"/>
    <w:rsid w:val="00D77398"/>
    <w:rsid w:val="00D773FC"/>
    <w:rsid w:val="00D7768B"/>
    <w:rsid w:val="00D80729"/>
    <w:rsid w:val="00D80962"/>
    <w:rsid w:val="00D809A3"/>
    <w:rsid w:val="00D80CAC"/>
    <w:rsid w:val="00D81768"/>
    <w:rsid w:val="00D81B7C"/>
    <w:rsid w:val="00D81EEC"/>
    <w:rsid w:val="00D821BD"/>
    <w:rsid w:val="00D82420"/>
    <w:rsid w:val="00D8294C"/>
    <w:rsid w:val="00D82A55"/>
    <w:rsid w:val="00D82BD4"/>
    <w:rsid w:val="00D83079"/>
    <w:rsid w:val="00D83170"/>
    <w:rsid w:val="00D83475"/>
    <w:rsid w:val="00D83607"/>
    <w:rsid w:val="00D83B79"/>
    <w:rsid w:val="00D84A8B"/>
    <w:rsid w:val="00D850A2"/>
    <w:rsid w:val="00D85513"/>
    <w:rsid w:val="00D85805"/>
    <w:rsid w:val="00D85884"/>
    <w:rsid w:val="00D86E29"/>
    <w:rsid w:val="00D86E8D"/>
    <w:rsid w:val="00D8763E"/>
    <w:rsid w:val="00D87762"/>
    <w:rsid w:val="00D8788C"/>
    <w:rsid w:val="00D87D69"/>
    <w:rsid w:val="00D87DBD"/>
    <w:rsid w:val="00D87DC0"/>
    <w:rsid w:val="00D87FEC"/>
    <w:rsid w:val="00D90496"/>
    <w:rsid w:val="00D907DB"/>
    <w:rsid w:val="00D90C85"/>
    <w:rsid w:val="00D91306"/>
    <w:rsid w:val="00D91392"/>
    <w:rsid w:val="00D91A09"/>
    <w:rsid w:val="00D91C46"/>
    <w:rsid w:val="00D91E80"/>
    <w:rsid w:val="00D91FBF"/>
    <w:rsid w:val="00D92018"/>
    <w:rsid w:val="00D923E2"/>
    <w:rsid w:val="00D9255C"/>
    <w:rsid w:val="00D929DC"/>
    <w:rsid w:val="00D92ABD"/>
    <w:rsid w:val="00D93698"/>
    <w:rsid w:val="00D9389A"/>
    <w:rsid w:val="00D93B1E"/>
    <w:rsid w:val="00D93EDF"/>
    <w:rsid w:val="00D9419A"/>
    <w:rsid w:val="00D941C7"/>
    <w:rsid w:val="00D944C3"/>
    <w:rsid w:val="00D94B96"/>
    <w:rsid w:val="00D94D15"/>
    <w:rsid w:val="00D94EDA"/>
    <w:rsid w:val="00D952EE"/>
    <w:rsid w:val="00D95634"/>
    <w:rsid w:val="00D966E7"/>
    <w:rsid w:val="00D96BAF"/>
    <w:rsid w:val="00D96F4E"/>
    <w:rsid w:val="00D96FA2"/>
    <w:rsid w:val="00D972B0"/>
    <w:rsid w:val="00D97557"/>
    <w:rsid w:val="00D979A7"/>
    <w:rsid w:val="00D97A86"/>
    <w:rsid w:val="00D97CCC"/>
    <w:rsid w:val="00D97F32"/>
    <w:rsid w:val="00DA0343"/>
    <w:rsid w:val="00DA03EB"/>
    <w:rsid w:val="00DA0D90"/>
    <w:rsid w:val="00DA1A44"/>
    <w:rsid w:val="00DA1B6F"/>
    <w:rsid w:val="00DA1C5F"/>
    <w:rsid w:val="00DA1F80"/>
    <w:rsid w:val="00DA2419"/>
    <w:rsid w:val="00DA24E6"/>
    <w:rsid w:val="00DA26EC"/>
    <w:rsid w:val="00DA2B07"/>
    <w:rsid w:val="00DA30EB"/>
    <w:rsid w:val="00DA314A"/>
    <w:rsid w:val="00DA3225"/>
    <w:rsid w:val="00DA32C3"/>
    <w:rsid w:val="00DA33B8"/>
    <w:rsid w:val="00DA36EF"/>
    <w:rsid w:val="00DA38F6"/>
    <w:rsid w:val="00DA3AB9"/>
    <w:rsid w:val="00DA419A"/>
    <w:rsid w:val="00DA4330"/>
    <w:rsid w:val="00DA43D8"/>
    <w:rsid w:val="00DA4AC1"/>
    <w:rsid w:val="00DA4E88"/>
    <w:rsid w:val="00DA5A13"/>
    <w:rsid w:val="00DA6363"/>
    <w:rsid w:val="00DA64A4"/>
    <w:rsid w:val="00DA6764"/>
    <w:rsid w:val="00DA6A6B"/>
    <w:rsid w:val="00DA6C49"/>
    <w:rsid w:val="00DA6D6E"/>
    <w:rsid w:val="00DA6ECA"/>
    <w:rsid w:val="00DA7046"/>
    <w:rsid w:val="00DA73EE"/>
    <w:rsid w:val="00DA7BE9"/>
    <w:rsid w:val="00DB0329"/>
    <w:rsid w:val="00DB03A2"/>
    <w:rsid w:val="00DB0B24"/>
    <w:rsid w:val="00DB0C45"/>
    <w:rsid w:val="00DB15B6"/>
    <w:rsid w:val="00DB19B7"/>
    <w:rsid w:val="00DB19DA"/>
    <w:rsid w:val="00DB1ADF"/>
    <w:rsid w:val="00DB20CF"/>
    <w:rsid w:val="00DB2677"/>
    <w:rsid w:val="00DB2AF1"/>
    <w:rsid w:val="00DB336F"/>
    <w:rsid w:val="00DB3549"/>
    <w:rsid w:val="00DB38E6"/>
    <w:rsid w:val="00DB3996"/>
    <w:rsid w:val="00DB3C71"/>
    <w:rsid w:val="00DB4213"/>
    <w:rsid w:val="00DB458A"/>
    <w:rsid w:val="00DB4787"/>
    <w:rsid w:val="00DB4CEE"/>
    <w:rsid w:val="00DB4FBC"/>
    <w:rsid w:val="00DB593B"/>
    <w:rsid w:val="00DB59DB"/>
    <w:rsid w:val="00DB5AB1"/>
    <w:rsid w:val="00DB5F73"/>
    <w:rsid w:val="00DB608B"/>
    <w:rsid w:val="00DB6131"/>
    <w:rsid w:val="00DB61FA"/>
    <w:rsid w:val="00DB65B5"/>
    <w:rsid w:val="00DB6C13"/>
    <w:rsid w:val="00DB6D88"/>
    <w:rsid w:val="00DB728A"/>
    <w:rsid w:val="00DB7749"/>
    <w:rsid w:val="00DB7AB6"/>
    <w:rsid w:val="00DC00F4"/>
    <w:rsid w:val="00DC05B7"/>
    <w:rsid w:val="00DC09B5"/>
    <w:rsid w:val="00DC11E2"/>
    <w:rsid w:val="00DC1547"/>
    <w:rsid w:val="00DC15AC"/>
    <w:rsid w:val="00DC1916"/>
    <w:rsid w:val="00DC1A3D"/>
    <w:rsid w:val="00DC1BF3"/>
    <w:rsid w:val="00DC1FA2"/>
    <w:rsid w:val="00DC22B4"/>
    <w:rsid w:val="00DC2492"/>
    <w:rsid w:val="00DC25B4"/>
    <w:rsid w:val="00DC28BB"/>
    <w:rsid w:val="00DC2E8F"/>
    <w:rsid w:val="00DC2FB5"/>
    <w:rsid w:val="00DC382C"/>
    <w:rsid w:val="00DC41E8"/>
    <w:rsid w:val="00DC4734"/>
    <w:rsid w:val="00DC494E"/>
    <w:rsid w:val="00DC52BE"/>
    <w:rsid w:val="00DC5762"/>
    <w:rsid w:val="00DC5A10"/>
    <w:rsid w:val="00DC6331"/>
    <w:rsid w:val="00DC6913"/>
    <w:rsid w:val="00DC695F"/>
    <w:rsid w:val="00DC6DB7"/>
    <w:rsid w:val="00DC7A58"/>
    <w:rsid w:val="00DD002C"/>
    <w:rsid w:val="00DD0DB7"/>
    <w:rsid w:val="00DD0ED5"/>
    <w:rsid w:val="00DD115C"/>
    <w:rsid w:val="00DD1246"/>
    <w:rsid w:val="00DD1334"/>
    <w:rsid w:val="00DD161F"/>
    <w:rsid w:val="00DD1957"/>
    <w:rsid w:val="00DD1CD8"/>
    <w:rsid w:val="00DD2099"/>
    <w:rsid w:val="00DD271B"/>
    <w:rsid w:val="00DD282C"/>
    <w:rsid w:val="00DD2907"/>
    <w:rsid w:val="00DD2A56"/>
    <w:rsid w:val="00DD2A72"/>
    <w:rsid w:val="00DD31FC"/>
    <w:rsid w:val="00DD36D2"/>
    <w:rsid w:val="00DD3919"/>
    <w:rsid w:val="00DD3B96"/>
    <w:rsid w:val="00DD3FF8"/>
    <w:rsid w:val="00DD44E6"/>
    <w:rsid w:val="00DD462E"/>
    <w:rsid w:val="00DD4854"/>
    <w:rsid w:val="00DD4AB7"/>
    <w:rsid w:val="00DD4D45"/>
    <w:rsid w:val="00DD5095"/>
    <w:rsid w:val="00DD5152"/>
    <w:rsid w:val="00DD54F4"/>
    <w:rsid w:val="00DD5C13"/>
    <w:rsid w:val="00DD5CF5"/>
    <w:rsid w:val="00DD60B6"/>
    <w:rsid w:val="00DD6785"/>
    <w:rsid w:val="00DD6F4C"/>
    <w:rsid w:val="00DD70AA"/>
    <w:rsid w:val="00DD72C2"/>
    <w:rsid w:val="00DD7358"/>
    <w:rsid w:val="00DD7E29"/>
    <w:rsid w:val="00DE0160"/>
    <w:rsid w:val="00DE02DD"/>
    <w:rsid w:val="00DE03AD"/>
    <w:rsid w:val="00DE0D8F"/>
    <w:rsid w:val="00DE10A5"/>
    <w:rsid w:val="00DE11C0"/>
    <w:rsid w:val="00DE1521"/>
    <w:rsid w:val="00DE1BB3"/>
    <w:rsid w:val="00DE2A1E"/>
    <w:rsid w:val="00DE3140"/>
    <w:rsid w:val="00DE351C"/>
    <w:rsid w:val="00DE3828"/>
    <w:rsid w:val="00DE3A29"/>
    <w:rsid w:val="00DE3BC0"/>
    <w:rsid w:val="00DE3D81"/>
    <w:rsid w:val="00DE4114"/>
    <w:rsid w:val="00DE438E"/>
    <w:rsid w:val="00DE44B6"/>
    <w:rsid w:val="00DE4861"/>
    <w:rsid w:val="00DE5734"/>
    <w:rsid w:val="00DE5C75"/>
    <w:rsid w:val="00DE5E19"/>
    <w:rsid w:val="00DE6289"/>
    <w:rsid w:val="00DE6D21"/>
    <w:rsid w:val="00DE72F9"/>
    <w:rsid w:val="00DE7A7C"/>
    <w:rsid w:val="00DE7E34"/>
    <w:rsid w:val="00DE7E9E"/>
    <w:rsid w:val="00DF00B5"/>
    <w:rsid w:val="00DF0126"/>
    <w:rsid w:val="00DF01B9"/>
    <w:rsid w:val="00DF04BF"/>
    <w:rsid w:val="00DF07C8"/>
    <w:rsid w:val="00DF08C9"/>
    <w:rsid w:val="00DF0B70"/>
    <w:rsid w:val="00DF0ED6"/>
    <w:rsid w:val="00DF1318"/>
    <w:rsid w:val="00DF185E"/>
    <w:rsid w:val="00DF1A25"/>
    <w:rsid w:val="00DF1A34"/>
    <w:rsid w:val="00DF1DAC"/>
    <w:rsid w:val="00DF2858"/>
    <w:rsid w:val="00DF2A39"/>
    <w:rsid w:val="00DF309E"/>
    <w:rsid w:val="00DF32BA"/>
    <w:rsid w:val="00DF421D"/>
    <w:rsid w:val="00DF44E9"/>
    <w:rsid w:val="00DF46A1"/>
    <w:rsid w:val="00DF4828"/>
    <w:rsid w:val="00DF4AED"/>
    <w:rsid w:val="00DF4DEB"/>
    <w:rsid w:val="00DF5A38"/>
    <w:rsid w:val="00DF5A97"/>
    <w:rsid w:val="00DF5C0F"/>
    <w:rsid w:val="00DF6611"/>
    <w:rsid w:val="00DF6F64"/>
    <w:rsid w:val="00DF70C4"/>
    <w:rsid w:val="00DF751D"/>
    <w:rsid w:val="00DF76CE"/>
    <w:rsid w:val="00DF7BE6"/>
    <w:rsid w:val="00DF7E3E"/>
    <w:rsid w:val="00E004CA"/>
    <w:rsid w:val="00E00984"/>
    <w:rsid w:val="00E00D91"/>
    <w:rsid w:val="00E00DB3"/>
    <w:rsid w:val="00E00E41"/>
    <w:rsid w:val="00E011D1"/>
    <w:rsid w:val="00E01482"/>
    <w:rsid w:val="00E0163D"/>
    <w:rsid w:val="00E01DBE"/>
    <w:rsid w:val="00E02724"/>
    <w:rsid w:val="00E0298D"/>
    <w:rsid w:val="00E02C29"/>
    <w:rsid w:val="00E02CEF"/>
    <w:rsid w:val="00E03275"/>
    <w:rsid w:val="00E036F7"/>
    <w:rsid w:val="00E03E73"/>
    <w:rsid w:val="00E03EE5"/>
    <w:rsid w:val="00E04051"/>
    <w:rsid w:val="00E042C4"/>
    <w:rsid w:val="00E04482"/>
    <w:rsid w:val="00E04588"/>
    <w:rsid w:val="00E046C7"/>
    <w:rsid w:val="00E04CA2"/>
    <w:rsid w:val="00E04CD9"/>
    <w:rsid w:val="00E051E3"/>
    <w:rsid w:val="00E05343"/>
    <w:rsid w:val="00E054B6"/>
    <w:rsid w:val="00E057EE"/>
    <w:rsid w:val="00E0583D"/>
    <w:rsid w:val="00E05A47"/>
    <w:rsid w:val="00E05F1C"/>
    <w:rsid w:val="00E06338"/>
    <w:rsid w:val="00E0655E"/>
    <w:rsid w:val="00E06BF4"/>
    <w:rsid w:val="00E06C0F"/>
    <w:rsid w:val="00E06E39"/>
    <w:rsid w:val="00E0715F"/>
    <w:rsid w:val="00E0718D"/>
    <w:rsid w:val="00E07767"/>
    <w:rsid w:val="00E07DE3"/>
    <w:rsid w:val="00E10197"/>
    <w:rsid w:val="00E102DA"/>
    <w:rsid w:val="00E1076E"/>
    <w:rsid w:val="00E109D2"/>
    <w:rsid w:val="00E112B2"/>
    <w:rsid w:val="00E11501"/>
    <w:rsid w:val="00E117BB"/>
    <w:rsid w:val="00E11820"/>
    <w:rsid w:val="00E11B1A"/>
    <w:rsid w:val="00E11EE9"/>
    <w:rsid w:val="00E11F59"/>
    <w:rsid w:val="00E121BC"/>
    <w:rsid w:val="00E12367"/>
    <w:rsid w:val="00E12B12"/>
    <w:rsid w:val="00E12E8E"/>
    <w:rsid w:val="00E14379"/>
    <w:rsid w:val="00E14831"/>
    <w:rsid w:val="00E14D90"/>
    <w:rsid w:val="00E1502A"/>
    <w:rsid w:val="00E15297"/>
    <w:rsid w:val="00E157D1"/>
    <w:rsid w:val="00E1596F"/>
    <w:rsid w:val="00E159FD"/>
    <w:rsid w:val="00E15B2D"/>
    <w:rsid w:val="00E15F5F"/>
    <w:rsid w:val="00E1629F"/>
    <w:rsid w:val="00E163B6"/>
    <w:rsid w:val="00E16551"/>
    <w:rsid w:val="00E16BEF"/>
    <w:rsid w:val="00E16C26"/>
    <w:rsid w:val="00E16C58"/>
    <w:rsid w:val="00E17010"/>
    <w:rsid w:val="00E17176"/>
    <w:rsid w:val="00E17216"/>
    <w:rsid w:val="00E1755D"/>
    <w:rsid w:val="00E176D0"/>
    <w:rsid w:val="00E17EAD"/>
    <w:rsid w:val="00E17FBF"/>
    <w:rsid w:val="00E20980"/>
    <w:rsid w:val="00E209F0"/>
    <w:rsid w:val="00E21BD6"/>
    <w:rsid w:val="00E220D5"/>
    <w:rsid w:val="00E22FF9"/>
    <w:rsid w:val="00E232D7"/>
    <w:rsid w:val="00E233D5"/>
    <w:rsid w:val="00E23598"/>
    <w:rsid w:val="00E2367E"/>
    <w:rsid w:val="00E2374A"/>
    <w:rsid w:val="00E23814"/>
    <w:rsid w:val="00E23B37"/>
    <w:rsid w:val="00E24CBC"/>
    <w:rsid w:val="00E24D07"/>
    <w:rsid w:val="00E24FE2"/>
    <w:rsid w:val="00E253BE"/>
    <w:rsid w:val="00E253CE"/>
    <w:rsid w:val="00E25890"/>
    <w:rsid w:val="00E259C7"/>
    <w:rsid w:val="00E25BF5"/>
    <w:rsid w:val="00E25E07"/>
    <w:rsid w:val="00E25E9F"/>
    <w:rsid w:val="00E26087"/>
    <w:rsid w:val="00E26C50"/>
    <w:rsid w:val="00E26DB9"/>
    <w:rsid w:val="00E26FD2"/>
    <w:rsid w:val="00E270E5"/>
    <w:rsid w:val="00E2727F"/>
    <w:rsid w:val="00E272DF"/>
    <w:rsid w:val="00E272ED"/>
    <w:rsid w:val="00E27C80"/>
    <w:rsid w:val="00E308CF"/>
    <w:rsid w:val="00E3093B"/>
    <w:rsid w:val="00E30A1B"/>
    <w:rsid w:val="00E30EF8"/>
    <w:rsid w:val="00E31542"/>
    <w:rsid w:val="00E31639"/>
    <w:rsid w:val="00E31735"/>
    <w:rsid w:val="00E317E5"/>
    <w:rsid w:val="00E32A56"/>
    <w:rsid w:val="00E335C5"/>
    <w:rsid w:val="00E33715"/>
    <w:rsid w:val="00E33B47"/>
    <w:rsid w:val="00E34285"/>
    <w:rsid w:val="00E34467"/>
    <w:rsid w:val="00E34CA1"/>
    <w:rsid w:val="00E351F8"/>
    <w:rsid w:val="00E3579F"/>
    <w:rsid w:val="00E361B1"/>
    <w:rsid w:val="00E36531"/>
    <w:rsid w:val="00E36B72"/>
    <w:rsid w:val="00E36D2C"/>
    <w:rsid w:val="00E36D81"/>
    <w:rsid w:val="00E36F45"/>
    <w:rsid w:val="00E371FD"/>
    <w:rsid w:val="00E4004F"/>
    <w:rsid w:val="00E40E6E"/>
    <w:rsid w:val="00E41571"/>
    <w:rsid w:val="00E415DD"/>
    <w:rsid w:val="00E415F7"/>
    <w:rsid w:val="00E41979"/>
    <w:rsid w:val="00E41DEA"/>
    <w:rsid w:val="00E422A7"/>
    <w:rsid w:val="00E424B6"/>
    <w:rsid w:val="00E426B5"/>
    <w:rsid w:val="00E42756"/>
    <w:rsid w:val="00E42C28"/>
    <w:rsid w:val="00E42E15"/>
    <w:rsid w:val="00E43A12"/>
    <w:rsid w:val="00E43B2C"/>
    <w:rsid w:val="00E43CDB"/>
    <w:rsid w:val="00E43F58"/>
    <w:rsid w:val="00E4404E"/>
    <w:rsid w:val="00E449AD"/>
    <w:rsid w:val="00E44A40"/>
    <w:rsid w:val="00E44BDA"/>
    <w:rsid w:val="00E44C2D"/>
    <w:rsid w:val="00E44F30"/>
    <w:rsid w:val="00E45348"/>
    <w:rsid w:val="00E454A8"/>
    <w:rsid w:val="00E464FD"/>
    <w:rsid w:val="00E478C4"/>
    <w:rsid w:val="00E478F3"/>
    <w:rsid w:val="00E47921"/>
    <w:rsid w:val="00E47C04"/>
    <w:rsid w:val="00E47F9E"/>
    <w:rsid w:val="00E50151"/>
    <w:rsid w:val="00E50351"/>
    <w:rsid w:val="00E50606"/>
    <w:rsid w:val="00E510B4"/>
    <w:rsid w:val="00E5118A"/>
    <w:rsid w:val="00E518B2"/>
    <w:rsid w:val="00E51ECB"/>
    <w:rsid w:val="00E51FC2"/>
    <w:rsid w:val="00E51FCF"/>
    <w:rsid w:val="00E52192"/>
    <w:rsid w:val="00E5248A"/>
    <w:rsid w:val="00E5277C"/>
    <w:rsid w:val="00E52837"/>
    <w:rsid w:val="00E528CA"/>
    <w:rsid w:val="00E52A82"/>
    <w:rsid w:val="00E52BB9"/>
    <w:rsid w:val="00E531D6"/>
    <w:rsid w:val="00E5336D"/>
    <w:rsid w:val="00E534B7"/>
    <w:rsid w:val="00E5368A"/>
    <w:rsid w:val="00E541C3"/>
    <w:rsid w:val="00E54537"/>
    <w:rsid w:val="00E54776"/>
    <w:rsid w:val="00E5495A"/>
    <w:rsid w:val="00E54A99"/>
    <w:rsid w:val="00E54B0A"/>
    <w:rsid w:val="00E54D91"/>
    <w:rsid w:val="00E556AD"/>
    <w:rsid w:val="00E559C9"/>
    <w:rsid w:val="00E55F13"/>
    <w:rsid w:val="00E5609F"/>
    <w:rsid w:val="00E56E7B"/>
    <w:rsid w:val="00E56F16"/>
    <w:rsid w:val="00E56F73"/>
    <w:rsid w:val="00E5724F"/>
    <w:rsid w:val="00E57E2D"/>
    <w:rsid w:val="00E57F77"/>
    <w:rsid w:val="00E6079E"/>
    <w:rsid w:val="00E607FC"/>
    <w:rsid w:val="00E60821"/>
    <w:rsid w:val="00E6091C"/>
    <w:rsid w:val="00E60B26"/>
    <w:rsid w:val="00E60F7A"/>
    <w:rsid w:val="00E61216"/>
    <w:rsid w:val="00E61B77"/>
    <w:rsid w:val="00E6213E"/>
    <w:rsid w:val="00E6240C"/>
    <w:rsid w:val="00E62905"/>
    <w:rsid w:val="00E62A11"/>
    <w:rsid w:val="00E62B1D"/>
    <w:rsid w:val="00E6346A"/>
    <w:rsid w:val="00E63738"/>
    <w:rsid w:val="00E63904"/>
    <w:rsid w:val="00E63BF3"/>
    <w:rsid w:val="00E642BF"/>
    <w:rsid w:val="00E649A4"/>
    <w:rsid w:val="00E64A0A"/>
    <w:rsid w:val="00E64A70"/>
    <w:rsid w:val="00E64C9F"/>
    <w:rsid w:val="00E650E7"/>
    <w:rsid w:val="00E65123"/>
    <w:rsid w:val="00E652DD"/>
    <w:rsid w:val="00E65653"/>
    <w:rsid w:val="00E65BCB"/>
    <w:rsid w:val="00E6644C"/>
    <w:rsid w:val="00E66557"/>
    <w:rsid w:val="00E66578"/>
    <w:rsid w:val="00E66728"/>
    <w:rsid w:val="00E67194"/>
    <w:rsid w:val="00E6744A"/>
    <w:rsid w:val="00E674D7"/>
    <w:rsid w:val="00E6764F"/>
    <w:rsid w:val="00E67CF2"/>
    <w:rsid w:val="00E7059C"/>
    <w:rsid w:val="00E70613"/>
    <w:rsid w:val="00E7071B"/>
    <w:rsid w:val="00E7088C"/>
    <w:rsid w:val="00E7098E"/>
    <w:rsid w:val="00E70F13"/>
    <w:rsid w:val="00E7117E"/>
    <w:rsid w:val="00E716BB"/>
    <w:rsid w:val="00E71903"/>
    <w:rsid w:val="00E720B5"/>
    <w:rsid w:val="00E72215"/>
    <w:rsid w:val="00E72561"/>
    <w:rsid w:val="00E730A3"/>
    <w:rsid w:val="00E732B7"/>
    <w:rsid w:val="00E73AE0"/>
    <w:rsid w:val="00E743F6"/>
    <w:rsid w:val="00E7457C"/>
    <w:rsid w:val="00E74A09"/>
    <w:rsid w:val="00E74BB6"/>
    <w:rsid w:val="00E74BF3"/>
    <w:rsid w:val="00E74C39"/>
    <w:rsid w:val="00E74EFA"/>
    <w:rsid w:val="00E75465"/>
    <w:rsid w:val="00E75572"/>
    <w:rsid w:val="00E75680"/>
    <w:rsid w:val="00E76507"/>
    <w:rsid w:val="00E767E4"/>
    <w:rsid w:val="00E768A6"/>
    <w:rsid w:val="00E76999"/>
    <w:rsid w:val="00E76A5C"/>
    <w:rsid w:val="00E76C47"/>
    <w:rsid w:val="00E76C6B"/>
    <w:rsid w:val="00E76CB0"/>
    <w:rsid w:val="00E7730D"/>
    <w:rsid w:val="00E77476"/>
    <w:rsid w:val="00E776E0"/>
    <w:rsid w:val="00E77708"/>
    <w:rsid w:val="00E77C23"/>
    <w:rsid w:val="00E80064"/>
    <w:rsid w:val="00E8091C"/>
    <w:rsid w:val="00E812D6"/>
    <w:rsid w:val="00E819D1"/>
    <w:rsid w:val="00E81BA1"/>
    <w:rsid w:val="00E81DFE"/>
    <w:rsid w:val="00E8214B"/>
    <w:rsid w:val="00E8218C"/>
    <w:rsid w:val="00E82265"/>
    <w:rsid w:val="00E824C1"/>
    <w:rsid w:val="00E83114"/>
    <w:rsid w:val="00E83389"/>
    <w:rsid w:val="00E83510"/>
    <w:rsid w:val="00E83626"/>
    <w:rsid w:val="00E836FA"/>
    <w:rsid w:val="00E83D69"/>
    <w:rsid w:val="00E84337"/>
    <w:rsid w:val="00E856ED"/>
    <w:rsid w:val="00E858FB"/>
    <w:rsid w:val="00E86279"/>
    <w:rsid w:val="00E864F9"/>
    <w:rsid w:val="00E866CD"/>
    <w:rsid w:val="00E86CCE"/>
    <w:rsid w:val="00E874C9"/>
    <w:rsid w:val="00E87A14"/>
    <w:rsid w:val="00E87CE7"/>
    <w:rsid w:val="00E906C5"/>
    <w:rsid w:val="00E90700"/>
    <w:rsid w:val="00E9090F"/>
    <w:rsid w:val="00E90AB6"/>
    <w:rsid w:val="00E90FF3"/>
    <w:rsid w:val="00E91115"/>
    <w:rsid w:val="00E91A78"/>
    <w:rsid w:val="00E93464"/>
    <w:rsid w:val="00E93CC2"/>
    <w:rsid w:val="00E940F7"/>
    <w:rsid w:val="00E94175"/>
    <w:rsid w:val="00E94362"/>
    <w:rsid w:val="00E944CB"/>
    <w:rsid w:val="00E948AA"/>
    <w:rsid w:val="00E94DC5"/>
    <w:rsid w:val="00E95718"/>
    <w:rsid w:val="00E9578E"/>
    <w:rsid w:val="00E95831"/>
    <w:rsid w:val="00E9590E"/>
    <w:rsid w:val="00E962A6"/>
    <w:rsid w:val="00E96688"/>
    <w:rsid w:val="00E9672B"/>
    <w:rsid w:val="00E96B73"/>
    <w:rsid w:val="00E97A45"/>
    <w:rsid w:val="00EA03C5"/>
    <w:rsid w:val="00EA05CD"/>
    <w:rsid w:val="00EA07CC"/>
    <w:rsid w:val="00EA0D2C"/>
    <w:rsid w:val="00EA0F0F"/>
    <w:rsid w:val="00EA0F6E"/>
    <w:rsid w:val="00EA0F9C"/>
    <w:rsid w:val="00EA1038"/>
    <w:rsid w:val="00EA1173"/>
    <w:rsid w:val="00EA1449"/>
    <w:rsid w:val="00EA160D"/>
    <w:rsid w:val="00EA18AE"/>
    <w:rsid w:val="00EA1A59"/>
    <w:rsid w:val="00EA1BAE"/>
    <w:rsid w:val="00EA1E01"/>
    <w:rsid w:val="00EA1F16"/>
    <w:rsid w:val="00EA23A9"/>
    <w:rsid w:val="00EA2628"/>
    <w:rsid w:val="00EA27E6"/>
    <w:rsid w:val="00EA2D0F"/>
    <w:rsid w:val="00EA2EC3"/>
    <w:rsid w:val="00EA2ED2"/>
    <w:rsid w:val="00EA3050"/>
    <w:rsid w:val="00EA3486"/>
    <w:rsid w:val="00EA3879"/>
    <w:rsid w:val="00EA43E5"/>
    <w:rsid w:val="00EA4551"/>
    <w:rsid w:val="00EA45CC"/>
    <w:rsid w:val="00EA4845"/>
    <w:rsid w:val="00EA5322"/>
    <w:rsid w:val="00EA5390"/>
    <w:rsid w:val="00EA59A1"/>
    <w:rsid w:val="00EA5ED0"/>
    <w:rsid w:val="00EA60A2"/>
    <w:rsid w:val="00EA66B7"/>
    <w:rsid w:val="00EA7035"/>
    <w:rsid w:val="00EA718D"/>
    <w:rsid w:val="00EA766D"/>
    <w:rsid w:val="00EA78C4"/>
    <w:rsid w:val="00EA7DF1"/>
    <w:rsid w:val="00EB06AC"/>
    <w:rsid w:val="00EB0AA8"/>
    <w:rsid w:val="00EB19CD"/>
    <w:rsid w:val="00EB1C2B"/>
    <w:rsid w:val="00EB204D"/>
    <w:rsid w:val="00EB2326"/>
    <w:rsid w:val="00EB2390"/>
    <w:rsid w:val="00EB2576"/>
    <w:rsid w:val="00EB26FA"/>
    <w:rsid w:val="00EB28BC"/>
    <w:rsid w:val="00EB2D86"/>
    <w:rsid w:val="00EB2D90"/>
    <w:rsid w:val="00EB2E9A"/>
    <w:rsid w:val="00EB312D"/>
    <w:rsid w:val="00EB334A"/>
    <w:rsid w:val="00EB340C"/>
    <w:rsid w:val="00EB343D"/>
    <w:rsid w:val="00EB34BC"/>
    <w:rsid w:val="00EB4189"/>
    <w:rsid w:val="00EB41ED"/>
    <w:rsid w:val="00EB4223"/>
    <w:rsid w:val="00EB474F"/>
    <w:rsid w:val="00EB4994"/>
    <w:rsid w:val="00EB5136"/>
    <w:rsid w:val="00EB5184"/>
    <w:rsid w:val="00EB5501"/>
    <w:rsid w:val="00EB5590"/>
    <w:rsid w:val="00EB5AB1"/>
    <w:rsid w:val="00EB5E8E"/>
    <w:rsid w:val="00EB5FD0"/>
    <w:rsid w:val="00EB6711"/>
    <w:rsid w:val="00EB6751"/>
    <w:rsid w:val="00EB7398"/>
    <w:rsid w:val="00EB750A"/>
    <w:rsid w:val="00EB7AD0"/>
    <w:rsid w:val="00EB7B11"/>
    <w:rsid w:val="00EB7E99"/>
    <w:rsid w:val="00EC007F"/>
    <w:rsid w:val="00EC037E"/>
    <w:rsid w:val="00EC04F2"/>
    <w:rsid w:val="00EC12A9"/>
    <w:rsid w:val="00EC1503"/>
    <w:rsid w:val="00EC1746"/>
    <w:rsid w:val="00EC1B6B"/>
    <w:rsid w:val="00EC1C6E"/>
    <w:rsid w:val="00EC1F0E"/>
    <w:rsid w:val="00EC1F2E"/>
    <w:rsid w:val="00EC2877"/>
    <w:rsid w:val="00EC2A5E"/>
    <w:rsid w:val="00EC30B4"/>
    <w:rsid w:val="00EC33AF"/>
    <w:rsid w:val="00EC3659"/>
    <w:rsid w:val="00EC36BD"/>
    <w:rsid w:val="00EC3FBD"/>
    <w:rsid w:val="00EC498A"/>
    <w:rsid w:val="00EC4C54"/>
    <w:rsid w:val="00EC4E60"/>
    <w:rsid w:val="00EC5163"/>
    <w:rsid w:val="00EC53AE"/>
    <w:rsid w:val="00EC5AB1"/>
    <w:rsid w:val="00EC5B5B"/>
    <w:rsid w:val="00EC5C93"/>
    <w:rsid w:val="00EC5D99"/>
    <w:rsid w:val="00EC5E53"/>
    <w:rsid w:val="00EC639B"/>
    <w:rsid w:val="00EC65BE"/>
    <w:rsid w:val="00EC67ED"/>
    <w:rsid w:val="00EC6B89"/>
    <w:rsid w:val="00EC6D64"/>
    <w:rsid w:val="00EC74F5"/>
    <w:rsid w:val="00EC7614"/>
    <w:rsid w:val="00EC7698"/>
    <w:rsid w:val="00EC7BF9"/>
    <w:rsid w:val="00EC7E3F"/>
    <w:rsid w:val="00ED0087"/>
    <w:rsid w:val="00ED030B"/>
    <w:rsid w:val="00ED05A8"/>
    <w:rsid w:val="00ED05AD"/>
    <w:rsid w:val="00ED0886"/>
    <w:rsid w:val="00ED0CD8"/>
    <w:rsid w:val="00ED0E67"/>
    <w:rsid w:val="00ED10A4"/>
    <w:rsid w:val="00ED155D"/>
    <w:rsid w:val="00ED1560"/>
    <w:rsid w:val="00ED1897"/>
    <w:rsid w:val="00ED194B"/>
    <w:rsid w:val="00ED1ACE"/>
    <w:rsid w:val="00ED3461"/>
    <w:rsid w:val="00ED3800"/>
    <w:rsid w:val="00ED4390"/>
    <w:rsid w:val="00ED50C3"/>
    <w:rsid w:val="00ED52BD"/>
    <w:rsid w:val="00ED5723"/>
    <w:rsid w:val="00ED58FD"/>
    <w:rsid w:val="00ED59CF"/>
    <w:rsid w:val="00ED5CB0"/>
    <w:rsid w:val="00ED66EE"/>
    <w:rsid w:val="00ED69DF"/>
    <w:rsid w:val="00ED750A"/>
    <w:rsid w:val="00ED7621"/>
    <w:rsid w:val="00ED7980"/>
    <w:rsid w:val="00ED7B2C"/>
    <w:rsid w:val="00EE048F"/>
    <w:rsid w:val="00EE08EB"/>
    <w:rsid w:val="00EE0F5D"/>
    <w:rsid w:val="00EE1039"/>
    <w:rsid w:val="00EE1933"/>
    <w:rsid w:val="00EE19E9"/>
    <w:rsid w:val="00EE1A5C"/>
    <w:rsid w:val="00EE1D65"/>
    <w:rsid w:val="00EE1E35"/>
    <w:rsid w:val="00EE27F3"/>
    <w:rsid w:val="00EE2B8F"/>
    <w:rsid w:val="00EE2DB0"/>
    <w:rsid w:val="00EE2EDB"/>
    <w:rsid w:val="00EE305D"/>
    <w:rsid w:val="00EE356C"/>
    <w:rsid w:val="00EE3713"/>
    <w:rsid w:val="00EE3801"/>
    <w:rsid w:val="00EE3820"/>
    <w:rsid w:val="00EE389E"/>
    <w:rsid w:val="00EE3C80"/>
    <w:rsid w:val="00EE4487"/>
    <w:rsid w:val="00EE44EC"/>
    <w:rsid w:val="00EE45E4"/>
    <w:rsid w:val="00EE46EB"/>
    <w:rsid w:val="00EE4754"/>
    <w:rsid w:val="00EE4A15"/>
    <w:rsid w:val="00EE50E6"/>
    <w:rsid w:val="00EE5746"/>
    <w:rsid w:val="00EE5C0A"/>
    <w:rsid w:val="00EE6162"/>
    <w:rsid w:val="00EE61AA"/>
    <w:rsid w:val="00EE67BE"/>
    <w:rsid w:val="00EE6975"/>
    <w:rsid w:val="00EE6A57"/>
    <w:rsid w:val="00EE70C0"/>
    <w:rsid w:val="00EE736C"/>
    <w:rsid w:val="00EE7CD6"/>
    <w:rsid w:val="00EF0750"/>
    <w:rsid w:val="00EF0B38"/>
    <w:rsid w:val="00EF0D68"/>
    <w:rsid w:val="00EF0E41"/>
    <w:rsid w:val="00EF11B5"/>
    <w:rsid w:val="00EF12EE"/>
    <w:rsid w:val="00EF1343"/>
    <w:rsid w:val="00EF1BB1"/>
    <w:rsid w:val="00EF1C43"/>
    <w:rsid w:val="00EF1CE8"/>
    <w:rsid w:val="00EF1E30"/>
    <w:rsid w:val="00EF1F21"/>
    <w:rsid w:val="00EF1F22"/>
    <w:rsid w:val="00EF254A"/>
    <w:rsid w:val="00EF27D5"/>
    <w:rsid w:val="00EF30F0"/>
    <w:rsid w:val="00EF3175"/>
    <w:rsid w:val="00EF392A"/>
    <w:rsid w:val="00EF3EC3"/>
    <w:rsid w:val="00EF41FB"/>
    <w:rsid w:val="00EF4402"/>
    <w:rsid w:val="00EF4A1C"/>
    <w:rsid w:val="00EF4B15"/>
    <w:rsid w:val="00EF5018"/>
    <w:rsid w:val="00EF522F"/>
    <w:rsid w:val="00EF52A6"/>
    <w:rsid w:val="00EF5696"/>
    <w:rsid w:val="00EF56E6"/>
    <w:rsid w:val="00EF66B2"/>
    <w:rsid w:val="00EF67A6"/>
    <w:rsid w:val="00EF6B6E"/>
    <w:rsid w:val="00EF6C11"/>
    <w:rsid w:val="00EF6F4F"/>
    <w:rsid w:val="00EF717C"/>
    <w:rsid w:val="00EF78BE"/>
    <w:rsid w:val="00EF7F50"/>
    <w:rsid w:val="00F002D5"/>
    <w:rsid w:val="00F00859"/>
    <w:rsid w:val="00F00B72"/>
    <w:rsid w:val="00F00CC4"/>
    <w:rsid w:val="00F00EA7"/>
    <w:rsid w:val="00F01C58"/>
    <w:rsid w:val="00F01E42"/>
    <w:rsid w:val="00F023A2"/>
    <w:rsid w:val="00F025CC"/>
    <w:rsid w:val="00F02EAA"/>
    <w:rsid w:val="00F02FC5"/>
    <w:rsid w:val="00F0317C"/>
    <w:rsid w:val="00F031EE"/>
    <w:rsid w:val="00F03327"/>
    <w:rsid w:val="00F03B8C"/>
    <w:rsid w:val="00F0409B"/>
    <w:rsid w:val="00F042C8"/>
    <w:rsid w:val="00F04972"/>
    <w:rsid w:val="00F04BE6"/>
    <w:rsid w:val="00F04EA8"/>
    <w:rsid w:val="00F0512F"/>
    <w:rsid w:val="00F05A90"/>
    <w:rsid w:val="00F05B1C"/>
    <w:rsid w:val="00F05BFD"/>
    <w:rsid w:val="00F05CDF"/>
    <w:rsid w:val="00F06590"/>
    <w:rsid w:val="00F0670B"/>
    <w:rsid w:val="00F06E80"/>
    <w:rsid w:val="00F06FFE"/>
    <w:rsid w:val="00F07265"/>
    <w:rsid w:val="00F07F0A"/>
    <w:rsid w:val="00F103E7"/>
    <w:rsid w:val="00F10641"/>
    <w:rsid w:val="00F10CFC"/>
    <w:rsid w:val="00F10D7E"/>
    <w:rsid w:val="00F115EB"/>
    <w:rsid w:val="00F11A13"/>
    <w:rsid w:val="00F11A20"/>
    <w:rsid w:val="00F11C4D"/>
    <w:rsid w:val="00F12446"/>
    <w:rsid w:val="00F12523"/>
    <w:rsid w:val="00F1260C"/>
    <w:rsid w:val="00F12978"/>
    <w:rsid w:val="00F13238"/>
    <w:rsid w:val="00F13268"/>
    <w:rsid w:val="00F13510"/>
    <w:rsid w:val="00F13641"/>
    <w:rsid w:val="00F13AD6"/>
    <w:rsid w:val="00F145E6"/>
    <w:rsid w:val="00F15062"/>
    <w:rsid w:val="00F151AA"/>
    <w:rsid w:val="00F1546B"/>
    <w:rsid w:val="00F159CD"/>
    <w:rsid w:val="00F15B15"/>
    <w:rsid w:val="00F15C49"/>
    <w:rsid w:val="00F15FE5"/>
    <w:rsid w:val="00F17765"/>
    <w:rsid w:val="00F17A87"/>
    <w:rsid w:val="00F17DDC"/>
    <w:rsid w:val="00F17E07"/>
    <w:rsid w:val="00F20712"/>
    <w:rsid w:val="00F20735"/>
    <w:rsid w:val="00F20B1E"/>
    <w:rsid w:val="00F20DE6"/>
    <w:rsid w:val="00F20E91"/>
    <w:rsid w:val="00F20EDB"/>
    <w:rsid w:val="00F20FC0"/>
    <w:rsid w:val="00F224DF"/>
    <w:rsid w:val="00F22AA3"/>
    <w:rsid w:val="00F22B6F"/>
    <w:rsid w:val="00F2413C"/>
    <w:rsid w:val="00F24290"/>
    <w:rsid w:val="00F245B3"/>
    <w:rsid w:val="00F245C3"/>
    <w:rsid w:val="00F24F2E"/>
    <w:rsid w:val="00F2561B"/>
    <w:rsid w:val="00F25A78"/>
    <w:rsid w:val="00F25C5C"/>
    <w:rsid w:val="00F264ED"/>
    <w:rsid w:val="00F26C0C"/>
    <w:rsid w:val="00F26F6E"/>
    <w:rsid w:val="00F270EB"/>
    <w:rsid w:val="00F273DF"/>
    <w:rsid w:val="00F27554"/>
    <w:rsid w:val="00F277AF"/>
    <w:rsid w:val="00F27838"/>
    <w:rsid w:val="00F27946"/>
    <w:rsid w:val="00F27B3A"/>
    <w:rsid w:val="00F3016C"/>
    <w:rsid w:val="00F30871"/>
    <w:rsid w:val="00F30BEE"/>
    <w:rsid w:val="00F31194"/>
    <w:rsid w:val="00F312DC"/>
    <w:rsid w:val="00F31717"/>
    <w:rsid w:val="00F31DED"/>
    <w:rsid w:val="00F32051"/>
    <w:rsid w:val="00F3220B"/>
    <w:rsid w:val="00F32638"/>
    <w:rsid w:val="00F3265B"/>
    <w:rsid w:val="00F329D4"/>
    <w:rsid w:val="00F32B86"/>
    <w:rsid w:val="00F33540"/>
    <w:rsid w:val="00F335EF"/>
    <w:rsid w:val="00F337FD"/>
    <w:rsid w:val="00F33D37"/>
    <w:rsid w:val="00F3445A"/>
    <w:rsid w:val="00F346C3"/>
    <w:rsid w:val="00F3486B"/>
    <w:rsid w:val="00F349E6"/>
    <w:rsid w:val="00F34ADC"/>
    <w:rsid w:val="00F34F75"/>
    <w:rsid w:val="00F3513B"/>
    <w:rsid w:val="00F3552C"/>
    <w:rsid w:val="00F35C15"/>
    <w:rsid w:val="00F35D5C"/>
    <w:rsid w:val="00F3651A"/>
    <w:rsid w:val="00F36B5C"/>
    <w:rsid w:val="00F36E91"/>
    <w:rsid w:val="00F371DF"/>
    <w:rsid w:val="00F372D3"/>
    <w:rsid w:val="00F37548"/>
    <w:rsid w:val="00F378D7"/>
    <w:rsid w:val="00F40869"/>
    <w:rsid w:val="00F40E74"/>
    <w:rsid w:val="00F4197D"/>
    <w:rsid w:val="00F41B50"/>
    <w:rsid w:val="00F41B83"/>
    <w:rsid w:val="00F42207"/>
    <w:rsid w:val="00F42542"/>
    <w:rsid w:val="00F426EC"/>
    <w:rsid w:val="00F432AA"/>
    <w:rsid w:val="00F43530"/>
    <w:rsid w:val="00F439F8"/>
    <w:rsid w:val="00F43C58"/>
    <w:rsid w:val="00F440F7"/>
    <w:rsid w:val="00F44357"/>
    <w:rsid w:val="00F443D2"/>
    <w:rsid w:val="00F44E03"/>
    <w:rsid w:val="00F455D9"/>
    <w:rsid w:val="00F45F49"/>
    <w:rsid w:val="00F46158"/>
    <w:rsid w:val="00F46465"/>
    <w:rsid w:val="00F467B5"/>
    <w:rsid w:val="00F47BF8"/>
    <w:rsid w:val="00F503E4"/>
    <w:rsid w:val="00F50B6B"/>
    <w:rsid w:val="00F51110"/>
    <w:rsid w:val="00F511E1"/>
    <w:rsid w:val="00F5125E"/>
    <w:rsid w:val="00F514C5"/>
    <w:rsid w:val="00F515CF"/>
    <w:rsid w:val="00F51A89"/>
    <w:rsid w:val="00F51E04"/>
    <w:rsid w:val="00F52099"/>
    <w:rsid w:val="00F52414"/>
    <w:rsid w:val="00F527F2"/>
    <w:rsid w:val="00F53298"/>
    <w:rsid w:val="00F53902"/>
    <w:rsid w:val="00F5390B"/>
    <w:rsid w:val="00F5399D"/>
    <w:rsid w:val="00F5411A"/>
    <w:rsid w:val="00F54BE6"/>
    <w:rsid w:val="00F54BE8"/>
    <w:rsid w:val="00F55509"/>
    <w:rsid w:val="00F5564E"/>
    <w:rsid w:val="00F55996"/>
    <w:rsid w:val="00F56822"/>
    <w:rsid w:val="00F569FC"/>
    <w:rsid w:val="00F56D66"/>
    <w:rsid w:val="00F57536"/>
    <w:rsid w:val="00F57681"/>
    <w:rsid w:val="00F577C6"/>
    <w:rsid w:val="00F5780E"/>
    <w:rsid w:val="00F579C6"/>
    <w:rsid w:val="00F57A07"/>
    <w:rsid w:val="00F601B0"/>
    <w:rsid w:val="00F60257"/>
    <w:rsid w:val="00F6058E"/>
    <w:rsid w:val="00F60764"/>
    <w:rsid w:val="00F6083F"/>
    <w:rsid w:val="00F609D9"/>
    <w:rsid w:val="00F60AF4"/>
    <w:rsid w:val="00F60B46"/>
    <w:rsid w:val="00F60DE7"/>
    <w:rsid w:val="00F611F2"/>
    <w:rsid w:val="00F614A5"/>
    <w:rsid w:val="00F61541"/>
    <w:rsid w:val="00F615C3"/>
    <w:rsid w:val="00F61652"/>
    <w:rsid w:val="00F61833"/>
    <w:rsid w:val="00F62888"/>
    <w:rsid w:val="00F62E6C"/>
    <w:rsid w:val="00F6312B"/>
    <w:rsid w:val="00F6361A"/>
    <w:rsid w:val="00F6487F"/>
    <w:rsid w:val="00F64D8C"/>
    <w:rsid w:val="00F6512B"/>
    <w:rsid w:val="00F657A4"/>
    <w:rsid w:val="00F657F7"/>
    <w:rsid w:val="00F65B21"/>
    <w:rsid w:val="00F65D43"/>
    <w:rsid w:val="00F65F9C"/>
    <w:rsid w:val="00F661DB"/>
    <w:rsid w:val="00F6637B"/>
    <w:rsid w:val="00F66620"/>
    <w:rsid w:val="00F66B94"/>
    <w:rsid w:val="00F66C52"/>
    <w:rsid w:val="00F66E87"/>
    <w:rsid w:val="00F67093"/>
    <w:rsid w:val="00F670D3"/>
    <w:rsid w:val="00F674CC"/>
    <w:rsid w:val="00F677A6"/>
    <w:rsid w:val="00F7012E"/>
    <w:rsid w:val="00F703E8"/>
    <w:rsid w:val="00F70796"/>
    <w:rsid w:val="00F70827"/>
    <w:rsid w:val="00F71236"/>
    <w:rsid w:val="00F71AE1"/>
    <w:rsid w:val="00F723D1"/>
    <w:rsid w:val="00F72509"/>
    <w:rsid w:val="00F72904"/>
    <w:rsid w:val="00F73766"/>
    <w:rsid w:val="00F73994"/>
    <w:rsid w:val="00F73C53"/>
    <w:rsid w:val="00F73CF4"/>
    <w:rsid w:val="00F73E9D"/>
    <w:rsid w:val="00F7444D"/>
    <w:rsid w:val="00F74651"/>
    <w:rsid w:val="00F74CC4"/>
    <w:rsid w:val="00F75128"/>
    <w:rsid w:val="00F75D44"/>
    <w:rsid w:val="00F76112"/>
    <w:rsid w:val="00F76461"/>
    <w:rsid w:val="00F769C3"/>
    <w:rsid w:val="00F76AA6"/>
    <w:rsid w:val="00F77405"/>
    <w:rsid w:val="00F77CF8"/>
    <w:rsid w:val="00F803F6"/>
    <w:rsid w:val="00F808DB"/>
    <w:rsid w:val="00F80D1B"/>
    <w:rsid w:val="00F80FB0"/>
    <w:rsid w:val="00F81365"/>
    <w:rsid w:val="00F815DC"/>
    <w:rsid w:val="00F81988"/>
    <w:rsid w:val="00F81ACD"/>
    <w:rsid w:val="00F81AE9"/>
    <w:rsid w:val="00F820BB"/>
    <w:rsid w:val="00F822DF"/>
    <w:rsid w:val="00F82482"/>
    <w:rsid w:val="00F82570"/>
    <w:rsid w:val="00F825BB"/>
    <w:rsid w:val="00F82750"/>
    <w:rsid w:val="00F8275B"/>
    <w:rsid w:val="00F83087"/>
    <w:rsid w:val="00F83191"/>
    <w:rsid w:val="00F8343B"/>
    <w:rsid w:val="00F837A9"/>
    <w:rsid w:val="00F83F04"/>
    <w:rsid w:val="00F83F3C"/>
    <w:rsid w:val="00F843D5"/>
    <w:rsid w:val="00F84482"/>
    <w:rsid w:val="00F8480C"/>
    <w:rsid w:val="00F84996"/>
    <w:rsid w:val="00F849B5"/>
    <w:rsid w:val="00F84A4F"/>
    <w:rsid w:val="00F84FF6"/>
    <w:rsid w:val="00F8517A"/>
    <w:rsid w:val="00F851FD"/>
    <w:rsid w:val="00F854A9"/>
    <w:rsid w:val="00F858EF"/>
    <w:rsid w:val="00F85A45"/>
    <w:rsid w:val="00F85BBD"/>
    <w:rsid w:val="00F85D8A"/>
    <w:rsid w:val="00F86407"/>
    <w:rsid w:val="00F866FA"/>
    <w:rsid w:val="00F86A2E"/>
    <w:rsid w:val="00F86AB7"/>
    <w:rsid w:val="00F873A2"/>
    <w:rsid w:val="00F873A7"/>
    <w:rsid w:val="00F87594"/>
    <w:rsid w:val="00F87686"/>
    <w:rsid w:val="00F87793"/>
    <w:rsid w:val="00F90259"/>
    <w:rsid w:val="00F90449"/>
    <w:rsid w:val="00F90FF9"/>
    <w:rsid w:val="00F91629"/>
    <w:rsid w:val="00F916D6"/>
    <w:rsid w:val="00F91A00"/>
    <w:rsid w:val="00F92183"/>
    <w:rsid w:val="00F92597"/>
    <w:rsid w:val="00F9268A"/>
    <w:rsid w:val="00F9289E"/>
    <w:rsid w:val="00F92CE9"/>
    <w:rsid w:val="00F931E1"/>
    <w:rsid w:val="00F934C2"/>
    <w:rsid w:val="00F93725"/>
    <w:rsid w:val="00F9373C"/>
    <w:rsid w:val="00F9377F"/>
    <w:rsid w:val="00F93BFE"/>
    <w:rsid w:val="00F93E62"/>
    <w:rsid w:val="00F9411A"/>
    <w:rsid w:val="00F94161"/>
    <w:rsid w:val="00F944FA"/>
    <w:rsid w:val="00F94527"/>
    <w:rsid w:val="00F94D33"/>
    <w:rsid w:val="00F94E2C"/>
    <w:rsid w:val="00F94E69"/>
    <w:rsid w:val="00F94F61"/>
    <w:rsid w:val="00F95018"/>
    <w:rsid w:val="00F95A66"/>
    <w:rsid w:val="00F95BBC"/>
    <w:rsid w:val="00F95C47"/>
    <w:rsid w:val="00F960C7"/>
    <w:rsid w:val="00F968BF"/>
    <w:rsid w:val="00F96D29"/>
    <w:rsid w:val="00F97456"/>
    <w:rsid w:val="00F97B11"/>
    <w:rsid w:val="00F97C85"/>
    <w:rsid w:val="00F97F74"/>
    <w:rsid w:val="00FA032D"/>
    <w:rsid w:val="00FA0424"/>
    <w:rsid w:val="00FA13FD"/>
    <w:rsid w:val="00FA181D"/>
    <w:rsid w:val="00FA1B73"/>
    <w:rsid w:val="00FA1C47"/>
    <w:rsid w:val="00FA1F8E"/>
    <w:rsid w:val="00FA2185"/>
    <w:rsid w:val="00FA2276"/>
    <w:rsid w:val="00FA2284"/>
    <w:rsid w:val="00FA2B0F"/>
    <w:rsid w:val="00FA380D"/>
    <w:rsid w:val="00FA40C9"/>
    <w:rsid w:val="00FA40EA"/>
    <w:rsid w:val="00FA45E8"/>
    <w:rsid w:val="00FA4977"/>
    <w:rsid w:val="00FA5A78"/>
    <w:rsid w:val="00FA5D4B"/>
    <w:rsid w:val="00FA5DF1"/>
    <w:rsid w:val="00FA601A"/>
    <w:rsid w:val="00FA65FB"/>
    <w:rsid w:val="00FA66AF"/>
    <w:rsid w:val="00FA6CBB"/>
    <w:rsid w:val="00FA71DD"/>
    <w:rsid w:val="00FA7249"/>
    <w:rsid w:val="00FA7672"/>
    <w:rsid w:val="00FA7939"/>
    <w:rsid w:val="00FA7B00"/>
    <w:rsid w:val="00FB0374"/>
    <w:rsid w:val="00FB0565"/>
    <w:rsid w:val="00FB06F5"/>
    <w:rsid w:val="00FB098A"/>
    <w:rsid w:val="00FB0F5A"/>
    <w:rsid w:val="00FB1308"/>
    <w:rsid w:val="00FB150F"/>
    <w:rsid w:val="00FB16C3"/>
    <w:rsid w:val="00FB1729"/>
    <w:rsid w:val="00FB1736"/>
    <w:rsid w:val="00FB17B0"/>
    <w:rsid w:val="00FB1954"/>
    <w:rsid w:val="00FB1F89"/>
    <w:rsid w:val="00FB21DC"/>
    <w:rsid w:val="00FB24BF"/>
    <w:rsid w:val="00FB320D"/>
    <w:rsid w:val="00FB373B"/>
    <w:rsid w:val="00FB3A3C"/>
    <w:rsid w:val="00FB41D7"/>
    <w:rsid w:val="00FB445C"/>
    <w:rsid w:val="00FB44E8"/>
    <w:rsid w:val="00FB4B24"/>
    <w:rsid w:val="00FB4DAE"/>
    <w:rsid w:val="00FB4EF0"/>
    <w:rsid w:val="00FB50CE"/>
    <w:rsid w:val="00FB51B6"/>
    <w:rsid w:val="00FB524C"/>
    <w:rsid w:val="00FB549B"/>
    <w:rsid w:val="00FB55FA"/>
    <w:rsid w:val="00FB5995"/>
    <w:rsid w:val="00FB59D5"/>
    <w:rsid w:val="00FB5F30"/>
    <w:rsid w:val="00FB61A4"/>
    <w:rsid w:val="00FB6931"/>
    <w:rsid w:val="00FB73A5"/>
    <w:rsid w:val="00FB75CB"/>
    <w:rsid w:val="00FB7702"/>
    <w:rsid w:val="00FC0058"/>
    <w:rsid w:val="00FC1143"/>
    <w:rsid w:val="00FC15AF"/>
    <w:rsid w:val="00FC1A99"/>
    <w:rsid w:val="00FC1C0A"/>
    <w:rsid w:val="00FC22E1"/>
    <w:rsid w:val="00FC247B"/>
    <w:rsid w:val="00FC254E"/>
    <w:rsid w:val="00FC2A01"/>
    <w:rsid w:val="00FC2A52"/>
    <w:rsid w:val="00FC2AB5"/>
    <w:rsid w:val="00FC2BD1"/>
    <w:rsid w:val="00FC2BF5"/>
    <w:rsid w:val="00FC3837"/>
    <w:rsid w:val="00FC3AB7"/>
    <w:rsid w:val="00FC3F4F"/>
    <w:rsid w:val="00FC3FEA"/>
    <w:rsid w:val="00FC4363"/>
    <w:rsid w:val="00FC43EC"/>
    <w:rsid w:val="00FC47A8"/>
    <w:rsid w:val="00FC50A1"/>
    <w:rsid w:val="00FC7C06"/>
    <w:rsid w:val="00FC7E97"/>
    <w:rsid w:val="00FD033C"/>
    <w:rsid w:val="00FD06D7"/>
    <w:rsid w:val="00FD0B15"/>
    <w:rsid w:val="00FD0CA0"/>
    <w:rsid w:val="00FD0FB9"/>
    <w:rsid w:val="00FD106B"/>
    <w:rsid w:val="00FD113B"/>
    <w:rsid w:val="00FD147D"/>
    <w:rsid w:val="00FD14EE"/>
    <w:rsid w:val="00FD1DF8"/>
    <w:rsid w:val="00FD21C1"/>
    <w:rsid w:val="00FD2371"/>
    <w:rsid w:val="00FD23A2"/>
    <w:rsid w:val="00FD24C1"/>
    <w:rsid w:val="00FD25BA"/>
    <w:rsid w:val="00FD2738"/>
    <w:rsid w:val="00FD2832"/>
    <w:rsid w:val="00FD292F"/>
    <w:rsid w:val="00FD2930"/>
    <w:rsid w:val="00FD2D73"/>
    <w:rsid w:val="00FD319A"/>
    <w:rsid w:val="00FD364D"/>
    <w:rsid w:val="00FD366A"/>
    <w:rsid w:val="00FD37B1"/>
    <w:rsid w:val="00FD3A32"/>
    <w:rsid w:val="00FD3C32"/>
    <w:rsid w:val="00FD3D7C"/>
    <w:rsid w:val="00FD49B4"/>
    <w:rsid w:val="00FD4B24"/>
    <w:rsid w:val="00FD518A"/>
    <w:rsid w:val="00FD5341"/>
    <w:rsid w:val="00FD55C4"/>
    <w:rsid w:val="00FD569D"/>
    <w:rsid w:val="00FD57FC"/>
    <w:rsid w:val="00FD5926"/>
    <w:rsid w:val="00FD5A2B"/>
    <w:rsid w:val="00FD5D05"/>
    <w:rsid w:val="00FD5D62"/>
    <w:rsid w:val="00FD61F9"/>
    <w:rsid w:val="00FD6206"/>
    <w:rsid w:val="00FD687F"/>
    <w:rsid w:val="00FD7595"/>
    <w:rsid w:val="00FD798F"/>
    <w:rsid w:val="00FD7F01"/>
    <w:rsid w:val="00FE0C3A"/>
    <w:rsid w:val="00FE0D9D"/>
    <w:rsid w:val="00FE13E2"/>
    <w:rsid w:val="00FE1529"/>
    <w:rsid w:val="00FE15D4"/>
    <w:rsid w:val="00FE17F0"/>
    <w:rsid w:val="00FE2482"/>
    <w:rsid w:val="00FE3E8A"/>
    <w:rsid w:val="00FE42C6"/>
    <w:rsid w:val="00FE44FA"/>
    <w:rsid w:val="00FE4566"/>
    <w:rsid w:val="00FE457E"/>
    <w:rsid w:val="00FE49CC"/>
    <w:rsid w:val="00FE4A14"/>
    <w:rsid w:val="00FE4BF7"/>
    <w:rsid w:val="00FE4E25"/>
    <w:rsid w:val="00FE5173"/>
    <w:rsid w:val="00FE54E7"/>
    <w:rsid w:val="00FE56C1"/>
    <w:rsid w:val="00FE58FC"/>
    <w:rsid w:val="00FE5D2D"/>
    <w:rsid w:val="00FE5F79"/>
    <w:rsid w:val="00FE6057"/>
    <w:rsid w:val="00FE6219"/>
    <w:rsid w:val="00FE677B"/>
    <w:rsid w:val="00FE6D09"/>
    <w:rsid w:val="00FE6EB5"/>
    <w:rsid w:val="00FE7366"/>
    <w:rsid w:val="00FE793B"/>
    <w:rsid w:val="00FF0738"/>
    <w:rsid w:val="00FF07CE"/>
    <w:rsid w:val="00FF0D1B"/>
    <w:rsid w:val="00FF0E87"/>
    <w:rsid w:val="00FF1F6C"/>
    <w:rsid w:val="00FF1F78"/>
    <w:rsid w:val="00FF24C6"/>
    <w:rsid w:val="00FF2554"/>
    <w:rsid w:val="00FF2854"/>
    <w:rsid w:val="00FF2872"/>
    <w:rsid w:val="00FF3134"/>
    <w:rsid w:val="00FF3F1F"/>
    <w:rsid w:val="00FF41FD"/>
    <w:rsid w:val="00FF4243"/>
    <w:rsid w:val="00FF489C"/>
    <w:rsid w:val="00FF49B5"/>
    <w:rsid w:val="00FF547A"/>
    <w:rsid w:val="00FF5559"/>
    <w:rsid w:val="00FF57DB"/>
    <w:rsid w:val="00FF5A7E"/>
    <w:rsid w:val="00FF5D62"/>
    <w:rsid w:val="00FF797C"/>
    <w:rsid w:val="00FF7C97"/>
    <w:rsid w:val="00FF7FB3"/>
    <w:rsid w:val="019AAF5B"/>
    <w:rsid w:val="022915C5"/>
    <w:rsid w:val="04150BC9"/>
    <w:rsid w:val="0486EFD7"/>
    <w:rsid w:val="04910733"/>
    <w:rsid w:val="04D962F7"/>
    <w:rsid w:val="0640CFC4"/>
    <w:rsid w:val="06CAD4A3"/>
    <w:rsid w:val="078DC9D9"/>
    <w:rsid w:val="07C3F951"/>
    <w:rsid w:val="08184FA6"/>
    <w:rsid w:val="083FD9E3"/>
    <w:rsid w:val="0920E2E0"/>
    <w:rsid w:val="0968EAA8"/>
    <w:rsid w:val="097BB34B"/>
    <w:rsid w:val="09B30B9B"/>
    <w:rsid w:val="09D4C9A4"/>
    <w:rsid w:val="0A207C78"/>
    <w:rsid w:val="0A4C4309"/>
    <w:rsid w:val="0A6788B8"/>
    <w:rsid w:val="0AF227D0"/>
    <w:rsid w:val="0B06D4BA"/>
    <w:rsid w:val="0B30AC09"/>
    <w:rsid w:val="0B4BA709"/>
    <w:rsid w:val="0BD45095"/>
    <w:rsid w:val="0BD8B977"/>
    <w:rsid w:val="0C035919"/>
    <w:rsid w:val="0C782074"/>
    <w:rsid w:val="0CAA5496"/>
    <w:rsid w:val="0CFB2543"/>
    <w:rsid w:val="0D0A48BC"/>
    <w:rsid w:val="0D4D4226"/>
    <w:rsid w:val="0D608209"/>
    <w:rsid w:val="0E684CCB"/>
    <w:rsid w:val="0E8600F8"/>
    <w:rsid w:val="0F67057C"/>
    <w:rsid w:val="0FEAF4CF"/>
    <w:rsid w:val="116D6065"/>
    <w:rsid w:val="136490A6"/>
    <w:rsid w:val="13903776"/>
    <w:rsid w:val="13CB505C"/>
    <w:rsid w:val="1442B8F7"/>
    <w:rsid w:val="15022DF1"/>
    <w:rsid w:val="1590D694"/>
    <w:rsid w:val="15D6E440"/>
    <w:rsid w:val="1676C347"/>
    <w:rsid w:val="16B01693"/>
    <w:rsid w:val="178FFA3B"/>
    <w:rsid w:val="18258191"/>
    <w:rsid w:val="186A189F"/>
    <w:rsid w:val="187E8839"/>
    <w:rsid w:val="18AF4EF9"/>
    <w:rsid w:val="193FBE04"/>
    <w:rsid w:val="1A93D304"/>
    <w:rsid w:val="1AFE9997"/>
    <w:rsid w:val="1B3FD1EF"/>
    <w:rsid w:val="1B4A346A"/>
    <w:rsid w:val="1B87FCFD"/>
    <w:rsid w:val="1BA9BB56"/>
    <w:rsid w:val="1BB628FB"/>
    <w:rsid w:val="1CC977D7"/>
    <w:rsid w:val="1CCB5206"/>
    <w:rsid w:val="1CE2A034"/>
    <w:rsid w:val="1D2AD905"/>
    <w:rsid w:val="1DCE75A1"/>
    <w:rsid w:val="1E68ACCF"/>
    <w:rsid w:val="1FD8AE9E"/>
    <w:rsid w:val="203217F5"/>
    <w:rsid w:val="20763746"/>
    <w:rsid w:val="20B47824"/>
    <w:rsid w:val="20FDBFCF"/>
    <w:rsid w:val="21B61157"/>
    <w:rsid w:val="222E3FA2"/>
    <w:rsid w:val="22504885"/>
    <w:rsid w:val="22FE5805"/>
    <w:rsid w:val="2305CC86"/>
    <w:rsid w:val="2351E1B8"/>
    <w:rsid w:val="23589F53"/>
    <w:rsid w:val="23C13AE0"/>
    <w:rsid w:val="24248EC8"/>
    <w:rsid w:val="243B69A8"/>
    <w:rsid w:val="24AC1FC1"/>
    <w:rsid w:val="24BB24F1"/>
    <w:rsid w:val="24D296F8"/>
    <w:rsid w:val="24EC60BB"/>
    <w:rsid w:val="25B37A70"/>
    <w:rsid w:val="261706C4"/>
    <w:rsid w:val="26648C46"/>
    <w:rsid w:val="278E9355"/>
    <w:rsid w:val="281D6555"/>
    <w:rsid w:val="286AC33F"/>
    <w:rsid w:val="2877122B"/>
    <w:rsid w:val="28F19C5F"/>
    <w:rsid w:val="299E5A98"/>
    <w:rsid w:val="29DAE771"/>
    <w:rsid w:val="2A9EBDF2"/>
    <w:rsid w:val="2AB331F9"/>
    <w:rsid w:val="2B20F8DC"/>
    <w:rsid w:val="2B465637"/>
    <w:rsid w:val="2CC636D6"/>
    <w:rsid w:val="2E129E19"/>
    <w:rsid w:val="2E39D9AA"/>
    <w:rsid w:val="2E655C01"/>
    <w:rsid w:val="2EEF373E"/>
    <w:rsid w:val="2F242120"/>
    <w:rsid w:val="2FDE881D"/>
    <w:rsid w:val="31C02AE3"/>
    <w:rsid w:val="31F138C0"/>
    <w:rsid w:val="3284E5EE"/>
    <w:rsid w:val="330D4ACD"/>
    <w:rsid w:val="3378D2BE"/>
    <w:rsid w:val="33F6EA93"/>
    <w:rsid w:val="3408256A"/>
    <w:rsid w:val="341CC01F"/>
    <w:rsid w:val="344C1290"/>
    <w:rsid w:val="35708BAA"/>
    <w:rsid w:val="36867DE7"/>
    <w:rsid w:val="36E6293D"/>
    <w:rsid w:val="375476F8"/>
    <w:rsid w:val="39004D75"/>
    <w:rsid w:val="3904D664"/>
    <w:rsid w:val="3954A296"/>
    <w:rsid w:val="39BB5BDB"/>
    <w:rsid w:val="3A8F196B"/>
    <w:rsid w:val="3A98B93F"/>
    <w:rsid w:val="3B01029D"/>
    <w:rsid w:val="3BC4787D"/>
    <w:rsid w:val="3BF2C673"/>
    <w:rsid w:val="3C7C3F61"/>
    <w:rsid w:val="3CCC2A07"/>
    <w:rsid w:val="3CE7E92B"/>
    <w:rsid w:val="3D00D324"/>
    <w:rsid w:val="3D4C57C4"/>
    <w:rsid w:val="3E57EAFA"/>
    <w:rsid w:val="3E60161F"/>
    <w:rsid w:val="3EAAB829"/>
    <w:rsid w:val="3EF1C132"/>
    <w:rsid w:val="3F43C067"/>
    <w:rsid w:val="3F6C2A62"/>
    <w:rsid w:val="40860B24"/>
    <w:rsid w:val="40960883"/>
    <w:rsid w:val="41019737"/>
    <w:rsid w:val="4120FF8C"/>
    <w:rsid w:val="415828F1"/>
    <w:rsid w:val="42840551"/>
    <w:rsid w:val="4288325C"/>
    <w:rsid w:val="42A3CB24"/>
    <w:rsid w:val="42ABB8AA"/>
    <w:rsid w:val="43A69EA0"/>
    <w:rsid w:val="43AC3DD1"/>
    <w:rsid w:val="43CD0504"/>
    <w:rsid w:val="442636BA"/>
    <w:rsid w:val="4503FAF1"/>
    <w:rsid w:val="45BBDFFD"/>
    <w:rsid w:val="45CA310F"/>
    <w:rsid w:val="46B5CA0E"/>
    <w:rsid w:val="46B93F08"/>
    <w:rsid w:val="47B5FB3F"/>
    <w:rsid w:val="47DDB399"/>
    <w:rsid w:val="4807AB52"/>
    <w:rsid w:val="492E6AAC"/>
    <w:rsid w:val="493818D8"/>
    <w:rsid w:val="493B5AB1"/>
    <w:rsid w:val="49D51E6B"/>
    <w:rsid w:val="4A0CAAAC"/>
    <w:rsid w:val="4A6F8DD5"/>
    <w:rsid w:val="4AD6671D"/>
    <w:rsid w:val="4BAD8EEE"/>
    <w:rsid w:val="4BEE037F"/>
    <w:rsid w:val="4C4449DE"/>
    <w:rsid w:val="4C4F40F1"/>
    <w:rsid w:val="4D30A21E"/>
    <w:rsid w:val="4D9CF47C"/>
    <w:rsid w:val="4DC4A5C4"/>
    <w:rsid w:val="4DEE6B51"/>
    <w:rsid w:val="4EA0BD2F"/>
    <w:rsid w:val="4EB856F5"/>
    <w:rsid w:val="4EE37F29"/>
    <w:rsid w:val="5063D05E"/>
    <w:rsid w:val="50EB4633"/>
    <w:rsid w:val="51260C13"/>
    <w:rsid w:val="5127EE66"/>
    <w:rsid w:val="512970AA"/>
    <w:rsid w:val="514881C1"/>
    <w:rsid w:val="51E97785"/>
    <w:rsid w:val="527E2BF0"/>
    <w:rsid w:val="5467F558"/>
    <w:rsid w:val="551DD0F2"/>
    <w:rsid w:val="5554FBC4"/>
    <w:rsid w:val="56A0789A"/>
    <w:rsid w:val="56C33664"/>
    <w:rsid w:val="57123DD7"/>
    <w:rsid w:val="5728C65D"/>
    <w:rsid w:val="574242FF"/>
    <w:rsid w:val="57A58C46"/>
    <w:rsid w:val="583A8AF4"/>
    <w:rsid w:val="5856BFD0"/>
    <w:rsid w:val="596FC68B"/>
    <w:rsid w:val="59EA663D"/>
    <w:rsid w:val="5B536585"/>
    <w:rsid w:val="5BE227C7"/>
    <w:rsid w:val="5D065F4F"/>
    <w:rsid w:val="5D8DAFB5"/>
    <w:rsid w:val="5D9C7235"/>
    <w:rsid w:val="5E65A898"/>
    <w:rsid w:val="5EAED230"/>
    <w:rsid w:val="5EDF29B1"/>
    <w:rsid w:val="5FC0E739"/>
    <w:rsid w:val="61EF5104"/>
    <w:rsid w:val="62CA29FE"/>
    <w:rsid w:val="6465FA5F"/>
    <w:rsid w:val="64D67497"/>
    <w:rsid w:val="651BDE0D"/>
    <w:rsid w:val="654E6B35"/>
    <w:rsid w:val="6581B2DB"/>
    <w:rsid w:val="6601CAC0"/>
    <w:rsid w:val="660FA100"/>
    <w:rsid w:val="662098FC"/>
    <w:rsid w:val="66388751"/>
    <w:rsid w:val="665368FF"/>
    <w:rsid w:val="66AFD458"/>
    <w:rsid w:val="670358E8"/>
    <w:rsid w:val="67421E9D"/>
    <w:rsid w:val="6785A178"/>
    <w:rsid w:val="67C4D62C"/>
    <w:rsid w:val="67E3643B"/>
    <w:rsid w:val="68550FBF"/>
    <w:rsid w:val="68599114"/>
    <w:rsid w:val="68B06F2B"/>
    <w:rsid w:val="68ED0368"/>
    <w:rsid w:val="68FCF608"/>
    <w:rsid w:val="6925AB26"/>
    <w:rsid w:val="69587C99"/>
    <w:rsid w:val="69EB2050"/>
    <w:rsid w:val="6A06BA1A"/>
    <w:rsid w:val="6A3BD715"/>
    <w:rsid w:val="6AAC8951"/>
    <w:rsid w:val="6B36023F"/>
    <w:rsid w:val="6C76F4FE"/>
    <w:rsid w:val="6CE91244"/>
    <w:rsid w:val="6D8FD205"/>
    <w:rsid w:val="6DAB77C9"/>
    <w:rsid w:val="6FE9106E"/>
    <w:rsid w:val="70651014"/>
    <w:rsid w:val="71A82331"/>
    <w:rsid w:val="71DC3D02"/>
    <w:rsid w:val="72048033"/>
    <w:rsid w:val="7318C3AA"/>
    <w:rsid w:val="734A69FC"/>
    <w:rsid w:val="73519A5A"/>
    <w:rsid w:val="73872C46"/>
    <w:rsid w:val="74062492"/>
    <w:rsid w:val="74CC3934"/>
    <w:rsid w:val="753201D7"/>
    <w:rsid w:val="753731AA"/>
    <w:rsid w:val="76EA9B9A"/>
    <w:rsid w:val="77D2388A"/>
    <w:rsid w:val="7869A299"/>
    <w:rsid w:val="786B1697"/>
    <w:rsid w:val="787EE80F"/>
    <w:rsid w:val="788B6E9B"/>
    <w:rsid w:val="7933FE9C"/>
    <w:rsid w:val="79687945"/>
    <w:rsid w:val="79A9F7A4"/>
    <w:rsid w:val="7A6D5B31"/>
    <w:rsid w:val="7AAB2B8A"/>
    <w:rsid w:val="7B97453C"/>
    <w:rsid w:val="7BB4449A"/>
    <w:rsid w:val="7C32E22E"/>
    <w:rsid w:val="7C602D41"/>
    <w:rsid w:val="7C7670DE"/>
    <w:rsid w:val="7D2403C2"/>
    <w:rsid w:val="7E30D6AF"/>
    <w:rsid w:val="7E417A0E"/>
    <w:rsid w:val="7E7E9322"/>
    <w:rsid w:val="7EEBE55C"/>
    <w:rsid w:val="7F16BB43"/>
    <w:rsid w:val="7FCB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3E3FC"/>
  <w15:chartTrackingRefBased/>
  <w15:docId w15:val="{323BBD62-950E-4871-ABD8-516A3CA4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color w:val="000000" w:themeColor="text1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52"/>
    <w:pPr>
      <w:tabs>
        <w:tab w:val="num" w:pos="720"/>
      </w:tabs>
      <w:spacing w:before="120" w:after="120" w:line="240" w:lineRule="auto"/>
      <w:jc w:val="both"/>
    </w:pPr>
    <w:rPr>
      <w:rFonts w:ascii="Roboto Light" w:hAnsi="Roboto Light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374E"/>
    <w:pPr>
      <w:pageBreakBefore/>
      <w:numPr>
        <w:numId w:val="1"/>
      </w:numPr>
      <w:spacing w:after="360"/>
      <w:outlineLvl w:val="0"/>
    </w:pPr>
    <w:rPr>
      <w:rFonts w:ascii="Roboto" w:hAnsi="Roboto"/>
      <w:bCs/>
      <w:noProof/>
      <w:color w:val="006FFF"/>
      <w:sz w:val="44"/>
      <w:szCs w:val="22"/>
      <w:lang w:val="es-ES_tradnl" w:eastAsia="en-GB"/>
    </w:rPr>
  </w:style>
  <w:style w:type="paragraph" w:styleId="Ttulo2">
    <w:name w:val="heading 2"/>
    <w:basedOn w:val="6Ttulo3"/>
    <w:next w:val="Normal"/>
    <w:link w:val="Ttulo2Car"/>
    <w:autoRedefine/>
    <w:uiPriority w:val="9"/>
    <w:unhideWhenUsed/>
    <w:qFormat/>
    <w:rsid w:val="00A3374E"/>
    <w:pPr>
      <w:numPr>
        <w:ilvl w:val="1"/>
        <w:numId w:val="1"/>
      </w:numPr>
      <w:spacing w:before="240" w:line="280" w:lineRule="atLeast"/>
      <w:jc w:val="left"/>
      <w:outlineLvl w:val="1"/>
    </w:pPr>
    <w:rPr>
      <w:rFonts w:cs="Arial"/>
      <w:b w:val="0"/>
      <w:bCs/>
      <w:caps w:val="0"/>
      <w:sz w:val="40"/>
      <w:szCs w:val="24"/>
      <w:lang w:eastAsia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548F"/>
    <w:pPr>
      <w:keepNext/>
      <w:keepLines/>
      <w:numPr>
        <w:ilvl w:val="2"/>
        <w:numId w:val="1"/>
      </w:numPr>
      <w:spacing w:before="240"/>
      <w:mirrorIndents/>
      <w:jc w:val="left"/>
      <w:outlineLvl w:val="2"/>
    </w:pPr>
    <w:rPr>
      <w:rFonts w:ascii="Roboto" w:eastAsia="Times New Roman" w:hAnsi="Roboto" w:cs="Arial"/>
      <w:bCs/>
      <w:color w:val="006FFF"/>
      <w:sz w:val="36"/>
      <w:szCs w:val="18"/>
      <w:lang w:val="es-ES" w:eastAsia="en-GB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3B4B18"/>
    <w:pPr>
      <w:numPr>
        <w:ilvl w:val="3"/>
      </w:numPr>
      <w:ind w:left="862" w:hanging="862"/>
      <w:outlineLvl w:val="3"/>
    </w:pPr>
    <w:rPr>
      <w:bCs w:val="0"/>
      <w:sz w:val="32"/>
    </w:rPr>
  </w:style>
  <w:style w:type="paragraph" w:styleId="Ttulo5">
    <w:name w:val="heading 5"/>
    <w:next w:val="Normal"/>
    <w:link w:val="Ttulo5Car"/>
    <w:uiPriority w:val="9"/>
    <w:qFormat/>
    <w:rsid w:val="003B4B18"/>
    <w:pPr>
      <w:numPr>
        <w:ilvl w:val="4"/>
        <w:numId w:val="1"/>
      </w:numPr>
      <w:spacing w:before="240" w:after="120" w:line="240" w:lineRule="auto"/>
      <w:jc w:val="both"/>
      <w:outlineLvl w:val="4"/>
    </w:pPr>
    <w:rPr>
      <w:rFonts w:ascii="Roboto" w:eastAsia="Times New Roman" w:hAnsi="Roboto" w:cs="Times New Roman"/>
      <w:color w:val="006FFF"/>
      <w:sz w:val="28"/>
      <w:szCs w:val="16"/>
      <w:lang w:val="es-ES" w:eastAsia="en-GB"/>
    </w:rPr>
  </w:style>
  <w:style w:type="paragraph" w:styleId="Ttulo6">
    <w:name w:val="heading 6"/>
    <w:basedOn w:val="Ttulo3"/>
    <w:next w:val="Normal"/>
    <w:link w:val="Ttulo6Car"/>
    <w:uiPriority w:val="9"/>
    <w:qFormat/>
    <w:rsid w:val="003B4B18"/>
    <w:pPr>
      <w:keepLines w:val="0"/>
      <w:numPr>
        <w:ilvl w:val="5"/>
      </w:numPr>
      <w:spacing w:before="60" w:line="280" w:lineRule="atLeast"/>
      <w:outlineLvl w:val="5"/>
    </w:pPr>
    <w:rPr>
      <w:rFonts w:cs="Times New Roman"/>
      <w:bCs w:val="0"/>
      <w:sz w:val="24"/>
      <w:szCs w:val="16"/>
    </w:rPr>
  </w:style>
  <w:style w:type="paragraph" w:styleId="Ttulo7">
    <w:name w:val="heading 7"/>
    <w:next w:val="Normal"/>
    <w:link w:val="Ttulo7Car"/>
    <w:uiPriority w:val="9"/>
    <w:qFormat/>
    <w:rsid w:val="003707B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Roboto" w:eastAsia="Times New Roman" w:hAnsi="Roboto" w:cs="Times New Roman"/>
      <w:color w:val="006FFF"/>
      <w:sz w:val="22"/>
    </w:rPr>
  </w:style>
  <w:style w:type="paragraph" w:styleId="Ttulo8">
    <w:name w:val="heading 8"/>
    <w:next w:val="Normal"/>
    <w:link w:val="Ttulo8Car"/>
    <w:uiPriority w:val="9"/>
    <w:qFormat/>
    <w:rsid w:val="003707B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Roboto" w:eastAsia="Times New Roman" w:hAnsi="Roboto" w:cs="Times New Roman"/>
      <w:color w:val="006FFF"/>
      <w:sz w:val="22"/>
    </w:rPr>
  </w:style>
  <w:style w:type="paragraph" w:styleId="Ttulo9">
    <w:name w:val="heading 9"/>
    <w:next w:val="Normal"/>
    <w:link w:val="Ttulo9Car"/>
    <w:uiPriority w:val="9"/>
    <w:qFormat/>
    <w:rsid w:val="0030548F"/>
    <w:pPr>
      <w:numPr>
        <w:ilvl w:val="8"/>
        <w:numId w:val="1"/>
      </w:numPr>
      <w:spacing w:before="240" w:after="60" w:line="240" w:lineRule="auto"/>
      <w:outlineLvl w:val="8"/>
    </w:pPr>
    <w:rPr>
      <w:rFonts w:ascii="Roboto" w:eastAsia="Times New Roman" w:hAnsi="Roboto" w:cs="Times New Roman"/>
      <w:color w:val="006FFF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0C59"/>
    <w:rPr>
      <w:color w:val="808080"/>
    </w:rPr>
  </w:style>
  <w:style w:type="paragraph" w:styleId="Encabezado">
    <w:name w:val="header"/>
    <w:aliases w:val="cabecera"/>
    <w:basedOn w:val="Normal"/>
    <w:link w:val="EncabezadoCar"/>
    <w:uiPriority w:val="99"/>
    <w:unhideWhenUsed/>
    <w:rsid w:val="00757D49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aliases w:val="cabecera Car"/>
    <w:basedOn w:val="Fuentedeprrafopredeter"/>
    <w:link w:val="Encabezado"/>
    <w:uiPriority w:val="99"/>
    <w:rsid w:val="00757D49"/>
  </w:style>
  <w:style w:type="paragraph" w:styleId="Piedepgina">
    <w:name w:val="footer"/>
    <w:basedOn w:val="Normal"/>
    <w:link w:val="PiedepginaCar"/>
    <w:uiPriority w:val="99"/>
    <w:unhideWhenUsed/>
    <w:qFormat/>
    <w:rsid w:val="00757D49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D49"/>
  </w:style>
  <w:style w:type="character" w:customStyle="1" w:styleId="Ttulo1Car">
    <w:name w:val="Título 1 Car"/>
    <w:basedOn w:val="Fuentedeprrafopredeter"/>
    <w:link w:val="Ttulo1"/>
    <w:uiPriority w:val="9"/>
    <w:rsid w:val="00A3374E"/>
    <w:rPr>
      <w:rFonts w:ascii="Roboto" w:hAnsi="Roboto"/>
      <w:bCs/>
      <w:noProof/>
      <w:color w:val="006FFF"/>
      <w:sz w:val="44"/>
      <w:szCs w:val="22"/>
      <w:lang w:val="es-ES_tradnl"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A3374E"/>
    <w:rPr>
      <w:rFonts w:ascii="Roboto" w:eastAsia="Times New Roman" w:hAnsi="Roboto" w:cs="Arial"/>
      <w:bCs/>
      <w:color w:val="006FFF"/>
      <w:sz w:val="40"/>
      <w:szCs w:val="24"/>
      <w:lang w:val="es-ES_tradnl" w:eastAsia="en-GB"/>
    </w:rPr>
  </w:style>
  <w:style w:type="paragraph" w:customStyle="1" w:styleId="ListaconNumeracin">
    <w:name w:val="Lista con Numeración"/>
    <w:basedOn w:val="Listaconvietas"/>
    <w:qFormat/>
    <w:rsid w:val="001F255F"/>
    <w:pPr>
      <w:numPr>
        <w:numId w:val="8"/>
      </w:numPr>
      <w:ind w:left="357" w:hanging="357"/>
    </w:pPr>
    <w:rPr>
      <w:color w:val="auto"/>
    </w:rPr>
  </w:style>
  <w:style w:type="character" w:customStyle="1" w:styleId="Ttulo3Car">
    <w:name w:val="Título 3 Car"/>
    <w:basedOn w:val="Fuentedeprrafopredeter"/>
    <w:link w:val="Ttulo3"/>
    <w:uiPriority w:val="9"/>
    <w:rsid w:val="0030548F"/>
    <w:rPr>
      <w:rFonts w:ascii="Roboto" w:eastAsia="Times New Roman" w:hAnsi="Roboto" w:cs="Arial"/>
      <w:bCs/>
      <w:color w:val="006FFF"/>
      <w:sz w:val="36"/>
      <w:szCs w:val="18"/>
      <w:lang w:val="es-ES" w:eastAsia="en-GB"/>
    </w:rPr>
  </w:style>
  <w:style w:type="character" w:customStyle="1" w:styleId="Ttulo4Car">
    <w:name w:val="Título 4 Car"/>
    <w:basedOn w:val="Fuentedeprrafopredeter"/>
    <w:link w:val="Ttulo4"/>
    <w:uiPriority w:val="9"/>
    <w:rsid w:val="003B4B18"/>
    <w:rPr>
      <w:rFonts w:ascii="Roboto" w:eastAsia="Times New Roman" w:hAnsi="Roboto" w:cs="Arial"/>
      <w:color w:val="006FFF"/>
      <w:sz w:val="32"/>
      <w:szCs w:val="18"/>
      <w:lang w:val="es-ES" w:eastAsia="en-GB"/>
    </w:rPr>
  </w:style>
  <w:style w:type="character" w:styleId="nfasisintenso">
    <w:name w:val="Intense Emphasis"/>
    <w:basedOn w:val="Fuentedeprrafopredeter"/>
    <w:uiPriority w:val="99"/>
    <w:qFormat/>
    <w:rsid w:val="00A55A79"/>
    <w:rPr>
      <w:i/>
      <w:iCs/>
      <w:color w:val="4472C4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026401"/>
    <w:pPr>
      <w:tabs>
        <w:tab w:val="clear" w:pos="720"/>
        <w:tab w:val="right" w:leader="dot" w:pos="9344"/>
      </w:tabs>
      <w:spacing w:after="100"/>
      <w:jc w:val="left"/>
    </w:pPr>
    <w:rPr>
      <w:b/>
      <w:color w:val="006FFD"/>
      <w:sz w:val="28"/>
    </w:rPr>
  </w:style>
  <w:style w:type="paragraph" w:styleId="TDC2">
    <w:name w:val="toc 2"/>
    <w:basedOn w:val="Normal"/>
    <w:next w:val="Normal"/>
    <w:autoRedefine/>
    <w:uiPriority w:val="39"/>
    <w:unhideWhenUsed/>
    <w:rsid w:val="004149CF"/>
    <w:pPr>
      <w:tabs>
        <w:tab w:val="clear" w:pos="720"/>
      </w:tabs>
      <w:spacing w:after="100"/>
      <w:jc w:val="left"/>
    </w:pPr>
    <w:rPr>
      <w:rFonts w:eastAsiaTheme="minorEastAsia"/>
      <w:noProof/>
      <w:color w:val="auto"/>
      <w:kern w:val="2"/>
      <w:sz w:val="24"/>
      <w:szCs w:val="22"/>
      <w:lang w:val="es-ES" w:eastAsia="es-ES"/>
      <w14:ligatures w14:val="standardContextual"/>
    </w:rPr>
  </w:style>
  <w:style w:type="paragraph" w:styleId="TDC3">
    <w:name w:val="toc 3"/>
    <w:basedOn w:val="Normal"/>
    <w:next w:val="Normal"/>
    <w:autoRedefine/>
    <w:uiPriority w:val="39"/>
    <w:unhideWhenUsed/>
    <w:rsid w:val="00550779"/>
    <w:pPr>
      <w:tabs>
        <w:tab w:val="clear" w:pos="720"/>
      </w:tabs>
      <w:spacing w:after="100"/>
    </w:pPr>
    <w:rPr>
      <w:noProof/>
      <w:color w:val="auto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Hipervnculo">
    <w:name w:val="Hyperlink"/>
    <w:basedOn w:val="Fuentedeprrafopredeter"/>
    <w:uiPriority w:val="99"/>
    <w:unhideWhenUsed/>
    <w:rsid w:val="00FB4EF0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B4B18"/>
    <w:rPr>
      <w:rFonts w:ascii="Roboto" w:eastAsia="Times New Roman" w:hAnsi="Roboto" w:cs="Times New Roman"/>
      <w:color w:val="006FFF"/>
      <w:sz w:val="28"/>
      <w:szCs w:val="16"/>
      <w:lang w:val="es-ES" w:eastAsia="en-GB"/>
    </w:rPr>
  </w:style>
  <w:style w:type="character" w:customStyle="1" w:styleId="Ttulo6Car">
    <w:name w:val="Título 6 Car"/>
    <w:basedOn w:val="Fuentedeprrafopredeter"/>
    <w:link w:val="Ttulo6"/>
    <w:uiPriority w:val="9"/>
    <w:rsid w:val="003B4B18"/>
    <w:rPr>
      <w:rFonts w:ascii="Roboto" w:eastAsia="Times New Roman" w:hAnsi="Roboto" w:cs="Times New Roman"/>
      <w:color w:val="006FFF"/>
      <w:sz w:val="24"/>
      <w:szCs w:val="16"/>
      <w:lang w:val="es-ES" w:eastAsia="en-GB"/>
    </w:rPr>
  </w:style>
  <w:style w:type="character" w:customStyle="1" w:styleId="Ttulo7Car">
    <w:name w:val="Título 7 Car"/>
    <w:basedOn w:val="Fuentedeprrafopredeter"/>
    <w:link w:val="Ttulo7"/>
    <w:uiPriority w:val="9"/>
    <w:rsid w:val="003707B7"/>
    <w:rPr>
      <w:rFonts w:ascii="Roboto" w:eastAsia="Times New Roman" w:hAnsi="Roboto" w:cs="Times New Roman"/>
      <w:color w:val="006FFF"/>
      <w:sz w:val="22"/>
    </w:rPr>
  </w:style>
  <w:style w:type="character" w:customStyle="1" w:styleId="Ttulo8Car">
    <w:name w:val="Título 8 Car"/>
    <w:basedOn w:val="Fuentedeprrafopredeter"/>
    <w:link w:val="Ttulo8"/>
    <w:uiPriority w:val="9"/>
    <w:rsid w:val="003707B7"/>
    <w:rPr>
      <w:rFonts w:ascii="Roboto" w:eastAsia="Times New Roman" w:hAnsi="Roboto" w:cs="Times New Roman"/>
      <w:color w:val="006FFF"/>
      <w:sz w:val="22"/>
    </w:rPr>
  </w:style>
  <w:style w:type="character" w:customStyle="1" w:styleId="Ttulo9Car">
    <w:name w:val="Título 9 Car"/>
    <w:basedOn w:val="Fuentedeprrafopredeter"/>
    <w:link w:val="Ttulo9"/>
    <w:uiPriority w:val="9"/>
    <w:rsid w:val="0030548F"/>
    <w:rPr>
      <w:rFonts w:ascii="Roboto" w:eastAsia="Times New Roman" w:hAnsi="Roboto" w:cs="Times New Roman"/>
      <w:color w:val="006FFF"/>
      <w:sz w:val="22"/>
    </w:rPr>
  </w:style>
  <w:style w:type="character" w:customStyle="1" w:styleId="Heading1Char1">
    <w:name w:val="Heading 1 Char1"/>
    <w:aliases w:val="H1 Char,1 Char,fjb1 Char,Section Char,Section Head Char,Lev 1 Char,lev1 Char,PA Chapter Char,ICL Title Char,Title 1 Char,h1 Char,section Char,Part Char,Section Heading Char,Heading_Numbered_1 Char,l1 Char,Head 1 (Chapter heading) Char"/>
    <w:basedOn w:val="Fuentedeprrafopredeter"/>
    <w:rsid w:val="001939F5"/>
    <w:rPr>
      <w:rFonts w:ascii="Arial" w:eastAsia="Times New Roman" w:hAnsi="Arial" w:cs="Times New Roman"/>
      <w:b/>
      <w:sz w:val="28"/>
      <w:szCs w:val="24"/>
    </w:rPr>
  </w:style>
  <w:style w:type="character" w:customStyle="1" w:styleId="s1">
    <w:name w:val="s1"/>
    <w:basedOn w:val="Fuentedeprrafopredeter"/>
    <w:rsid w:val="00B809E0"/>
    <w:rPr>
      <w:rFonts w:ascii="Roboto Light" w:hAnsi="Roboto Light"/>
      <w:spacing w:val="-2"/>
      <w:sz w:val="44"/>
    </w:rPr>
  </w:style>
  <w:style w:type="character" w:customStyle="1" w:styleId="Heading1Char2">
    <w:name w:val="Heading 1 Char2"/>
    <w:aliases w:val="H1 Char1,1 Char1,H11 Char,11 Char,fjb1 Char1,Section Char1,Section Head Char1,Lev 1 Char1,lev1 Char1,PA Chapter Char1,ICL Title Char1,Title 1 Char1,h1 Char1,section Char1,Part Char1,Section Heading Char1,Heading_Numbered_1 Char1,l1 Char1"/>
    <w:basedOn w:val="Fuentedeprrafopredeter"/>
    <w:rsid w:val="0019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adeNumeracin2">
    <w:name w:val="Lista de Numeración 2"/>
    <w:basedOn w:val="ListaconNumeracin"/>
    <w:qFormat/>
    <w:rsid w:val="006D6478"/>
    <w:pPr>
      <w:numPr>
        <w:numId w:val="9"/>
      </w:numPr>
      <w:ind w:left="568" w:hanging="284"/>
    </w:pPr>
  </w:style>
  <w:style w:type="character" w:customStyle="1" w:styleId="Heading2Char1">
    <w:name w:val="Heading 2 Char1"/>
    <w:aliases w:val="H2 Char,ASAPHeading 2 Char,heading 2 Char,Heading 2 Hidden Char,h2 Char,Heading 2- no# Char,2 Char,RFP Heading 2 Char,H21 Char,Bold 14 Char,L2 Char,Heading 3A Char,Numbered - 2 Char,h 3 Char,sl2 Char,2 headline Char,h Char"/>
    <w:basedOn w:val="Fuentedeprrafopredeter"/>
    <w:rsid w:val="001939F5"/>
    <w:rPr>
      <w:rFonts w:ascii="Arial" w:eastAsia="Times New Roman" w:hAnsi="Arial" w:cs="Times New Roman"/>
      <w:b/>
    </w:rPr>
  </w:style>
  <w:style w:type="character" w:customStyle="1" w:styleId="ListParagraphChar1">
    <w:name w:val="List Paragraph Char1"/>
    <w:aliases w:val="Figure_name Char1,List Paragraph11 Char1,List Paragraph2 Char1,List Paragraph Char Char Char1,lp1 Char1,List Paragraph1 Char1,Number_1 Char1,SGLText List Paragraph Char1,new Char1,b1 Char1,Colorful List - Accent 11 Char1"/>
    <w:basedOn w:val="Fuentedeprrafopredeter"/>
    <w:uiPriority w:val="34"/>
    <w:qFormat/>
    <w:rsid w:val="005613C1"/>
    <w:rPr>
      <w:rFonts w:ascii="Verdana" w:eastAsia="Times New Roman" w:hAnsi="Verdana" w:cs="Times New Roman"/>
      <w:sz w:val="20"/>
      <w:szCs w:val="24"/>
    </w:rPr>
  </w:style>
  <w:style w:type="character" w:customStyle="1" w:styleId="Heading1Char3">
    <w:name w:val="Heading 1 Char3"/>
    <w:aliases w:val="H1 Char2,1 Char2,fjb1 Char2,Section Char2,Section Head Char2,Lev 1 Char2,lev1 Char2,PA Chapter Char2,ICL Title Char2,Title 1 Char2,h1 Char2,section Char2,Part Char2,Section Heading Char2,Heading_Numbered_1 Char2,l1 Char2"/>
    <w:basedOn w:val="Fuentedeprrafopredeter"/>
    <w:rsid w:val="001939F5"/>
    <w:rPr>
      <w:rFonts w:ascii="Montserrat" w:eastAsia="Times New Roman" w:hAnsi="Montserrat" w:cs="Arial"/>
      <w:b/>
      <w:color w:val="404040" w:themeColor="text1" w:themeTint="BF"/>
      <w:sz w:val="24"/>
      <w:szCs w:val="20"/>
      <w:lang w:eastAsia="en-GB"/>
    </w:rPr>
  </w:style>
  <w:style w:type="character" w:customStyle="1" w:styleId="Heading2Char2">
    <w:name w:val="Heading 2 Char2"/>
    <w:aliases w:val="H2 Char1,ASAPHeading 2 Char1,heading 2 Char1,Heading 2 Hidden Char1,h2 Char1,Heading 2- no# Char1,2 Char1,RFP Heading 2 Char1,H21 Char1,Bold 14 Char1,L2 Char1,Heading 3A Char1,Numbered - 2 Char1,h 3 Char1,sl2 Char1,2 headline Char1"/>
    <w:basedOn w:val="Fuentedeprrafopredeter"/>
    <w:rsid w:val="001939F5"/>
    <w:rPr>
      <w:rFonts w:ascii="Montserrat" w:eastAsia="Times New Roman" w:hAnsi="Montserrat" w:cs="Arial"/>
      <w:b/>
      <w:sz w:val="18"/>
      <w:szCs w:val="20"/>
      <w:lang w:eastAsia="en-GB"/>
    </w:rPr>
  </w:style>
  <w:style w:type="character" w:customStyle="1" w:styleId="Heading2Char3">
    <w:name w:val="Heading 2 Char3"/>
    <w:aliases w:val="H2 Char2,ASAPHeading 2 Char2,heading 2 Char2,Heading 2 Hidden Char2,h2 Char2,Heading 2- no# Char2,2 Char2,RFP Heading 2 Char2,H21 Char2,Bold 14 Char2,L2 Char2,Heading 3A Char2,Numbered - 2 Char2,h 3 Char2,sl2 Char2,2 headline Char2"/>
    <w:basedOn w:val="Fuentedeprrafopredeter"/>
    <w:rsid w:val="001939F5"/>
    <w:rPr>
      <w:rFonts w:ascii="Arial" w:eastAsia="Times New Roman" w:hAnsi="Arial" w:cs="Times New Roman"/>
    </w:rPr>
  </w:style>
  <w:style w:type="table" w:styleId="Tablaconcuadrcula">
    <w:name w:val="Table Grid"/>
    <w:aliases w:val="Bordure,Header Table Grid,Bordure1,Bordure2,new tab,Bordure3,Header Table Grid1,Bordure11,Bordure21,new tab1,CEDETEL Tabla"/>
    <w:basedOn w:val="Tablanormal"/>
    <w:rsid w:val="001939F5"/>
    <w:pPr>
      <w:spacing w:after="0" w:line="240" w:lineRule="auto"/>
    </w:pPr>
    <w:rPr>
      <w:rFonts w:ascii="Times New Roman" w:eastAsia="Times New Roman" w:hAnsi="Times New Roman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unhideWhenUsed/>
    <w:rsid w:val="00B8577A"/>
    <w:rPr>
      <w:color w:val="605E5C"/>
      <w:shd w:val="clear" w:color="auto" w:fill="E1DFDD"/>
    </w:rPr>
  </w:style>
  <w:style w:type="paragraph" w:styleId="Sinespaciado">
    <w:name w:val="No Spacing"/>
    <w:uiPriority w:val="1"/>
    <w:rsid w:val="00B809E0"/>
    <w:pPr>
      <w:tabs>
        <w:tab w:val="num" w:pos="720"/>
      </w:tabs>
      <w:spacing w:after="0" w:line="240" w:lineRule="auto"/>
      <w:jc w:val="both"/>
    </w:pPr>
    <w:rPr>
      <w:rFonts w:ascii="Roboto Light" w:hAnsi="Roboto Light"/>
      <w:sz w:val="22"/>
    </w:rPr>
  </w:style>
  <w:style w:type="paragraph" w:customStyle="1" w:styleId="2Elementosportada">
    <w:name w:val="2. Elementos portada"/>
    <w:basedOn w:val="Encabezado"/>
    <w:autoRedefine/>
    <w:rsid w:val="00B809E0"/>
    <w:pPr>
      <w:framePr w:hSpace="141" w:wrap="around" w:vAnchor="text" w:hAnchor="page" w:x="4330" w:y="132"/>
      <w:tabs>
        <w:tab w:val="clear" w:pos="720"/>
        <w:tab w:val="clear" w:pos="4513"/>
        <w:tab w:val="clear" w:pos="9026"/>
        <w:tab w:val="left" w:pos="3005"/>
        <w:tab w:val="center" w:pos="4546"/>
      </w:tabs>
      <w:spacing w:before="0" w:line="360" w:lineRule="auto"/>
    </w:pPr>
    <w:rPr>
      <w:color w:val="006FFF"/>
      <w:sz w:val="18"/>
      <w:szCs w:val="22"/>
      <w:lang w:val="es-ES_tradnl"/>
    </w:rPr>
  </w:style>
  <w:style w:type="paragraph" w:customStyle="1" w:styleId="1ReferenciaTtulodeldocumento">
    <w:name w:val="1. Referencia/Título del documento"/>
    <w:basedOn w:val="Piedepgina"/>
    <w:next w:val="Normal"/>
    <w:autoRedefine/>
    <w:rsid w:val="000B7B7F"/>
    <w:pPr>
      <w:tabs>
        <w:tab w:val="clear" w:pos="720"/>
        <w:tab w:val="clear" w:pos="4513"/>
        <w:tab w:val="clear" w:pos="9026"/>
        <w:tab w:val="center" w:pos="4153"/>
        <w:tab w:val="right" w:pos="8306"/>
      </w:tabs>
      <w:spacing w:before="0"/>
      <w:ind w:right="312"/>
      <w:jc w:val="center"/>
    </w:pPr>
    <w:rPr>
      <w:color w:val="006FFF"/>
      <w:sz w:val="44"/>
      <w:szCs w:val="44"/>
      <w:lang w:val="es-ES_tradnl"/>
    </w:rPr>
  </w:style>
  <w:style w:type="paragraph" w:styleId="Ttulo">
    <w:name w:val="Title"/>
    <w:basedOn w:val="Normal"/>
    <w:next w:val="Normal"/>
    <w:link w:val="TtuloCar"/>
    <w:rsid w:val="00B809E0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B809E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Destacadocuadrado">
    <w:name w:val="Destacado cuadrado"/>
    <w:basedOn w:val="Normal"/>
    <w:autoRedefine/>
    <w:qFormat/>
    <w:rsid w:val="00D117D2"/>
    <w:pPr>
      <w:tabs>
        <w:tab w:val="clear" w:pos="720"/>
      </w:tabs>
      <w:spacing w:before="0" w:after="200" w:line="360" w:lineRule="auto"/>
    </w:pPr>
    <w:rPr>
      <w:color w:val="006FFF"/>
      <w:szCs w:val="22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3C1"/>
    <w:pPr>
      <w:numPr>
        <w:ilvl w:val="1"/>
      </w:numPr>
      <w:tabs>
        <w:tab w:val="num" w:pos="720"/>
      </w:tabs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613C1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Nmeroimgenes">
    <w:name w:val="Número imágenes"/>
    <w:basedOn w:val="Normal"/>
    <w:autoRedefine/>
    <w:qFormat/>
    <w:rsid w:val="00105710"/>
    <w:pPr>
      <w:tabs>
        <w:tab w:val="clear" w:pos="720"/>
      </w:tabs>
      <w:spacing w:before="0" w:after="200" w:line="360" w:lineRule="auto"/>
    </w:pPr>
    <w:rPr>
      <w:b/>
      <w:color w:val="006FFF"/>
      <w:szCs w:val="22"/>
      <w:shd w:val="clear" w:color="auto" w:fill="64EBEB"/>
      <w:lang w:val="es-ES_tradnl"/>
    </w:rPr>
  </w:style>
  <w:style w:type="character" w:styleId="nfasis">
    <w:name w:val="Emphasis"/>
    <w:basedOn w:val="Fuentedeprrafopredeter"/>
    <w:uiPriority w:val="20"/>
    <w:qFormat/>
    <w:rsid w:val="005613C1"/>
    <w:rPr>
      <w:rFonts w:ascii="Verdana" w:hAnsi="Verdana"/>
      <w:i/>
      <w:iCs/>
    </w:rPr>
  </w:style>
  <w:style w:type="paragraph" w:customStyle="1" w:styleId="ListadeNumeracin">
    <w:name w:val="Lista de Numeración"/>
    <w:basedOn w:val="Normal"/>
    <w:autoRedefine/>
    <w:qFormat/>
    <w:rsid w:val="000C27DD"/>
    <w:pPr>
      <w:numPr>
        <w:numId w:val="11"/>
      </w:numPr>
    </w:pPr>
    <w:rPr>
      <w:color w:val="auto"/>
      <w:szCs w:val="22"/>
      <w:lang w:val="es-ES_tradnl"/>
    </w:rPr>
  </w:style>
  <w:style w:type="paragraph" w:customStyle="1" w:styleId="ListadeNumeracin3">
    <w:name w:val="Lista de Numeración 3"/>
    <w:basedOn w:val="ListadeNumeracin2"/>
    <w:qFormat/>
    <w:rsid w:val="006D6478"/>
    <w:pPr>
      <w:numPr>
        <w:numId w:val="10"/>
      </w:numPr>
      <w:ind w:left="788" w:hanging="221"/>
    </w:pPr>
  </w:style>
  <w:style w:type="paragraph" w:styleId="Prrafodelista">
    <w:name w:val="List Paragraph"/>
    <w:basedOn w:val="Normal"/>
    <w:uiPriority w:val="34"/>
    <w:qFormat/>
    <w:rsid w:val="000C27DD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50524C"/>
    <w:pPr>
      <w:spacing w:after="0" w:line="240" w:lineRule="auto"/>
    </w:pPr>
    <w:rPr>
      <w:rFonts w:ascii="Cambria" w:hAnsi="Cambria"/>
      <w:color w:val="auto"/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Ttulo2">
    <w:name w:val="5. Título 2"/>
    <w:basedOn w:val="Ttulo1"/>
    <w:next w:val="Normal"/>
    <w:autoRedefine/>
    <w:rsid w:val="0050524C"/>
    <w:pPr>
      <w:keepNext/>
      <w:keepLines/>
      <w:pageBreakBefore w:val="0"/>
      <w:numPr>
        <w:ilvl w:val="1"/>
        <w:numId w:val="12"/>
      </w:numPr>
      <w:spacing w:before="200" w:after="200" w:line="360" w:lineRule="auto"/>
    </w:pPr>
    <w:rPr>
      <w:rFonts w:eastAsia="Times New Roman" w:cs="Times New Roman"/>
      <w:caps/>
      <w:noProof w:val="0"/>
      <w:sz w:val="28"/>
      <w:szCs w:val="28"/>
      <w:lang w:eastAsia="en-US"/>
    </w:rPr>
  </w:style>
  <w:style w:type="paragraph" w:customStyle="1" w:styleId="7Ttulo4">
    <w:name w:val="7. Título 4"/>
    <w:basedOn w:val="Ttulo1"/>
    <w:autoRedefine/>
    <w:rsid w:val="0050524C"/>
    <w:pPr>
      <w:keepNext/>
      <w:keepLines/>
      <w:pageBreakBefore w:val="0"/>
      <w:numPr>
        <w:ilvl w:val="3"/>
        <w:numId w:val="12"/>
      </w:numPr>
      <w:spacing w:before="200" w:after="200" w:line="360" w:lineRule="auto"/>
      <w:ind w:left="1728" w:hanging="648"/>
    </w:pPr>
    <w:rPr>
      <w:rFonts w:eastAsia="Times New Roman" w:cs="Times New Roman"/>
      <w:caps/>
      <w:noProof w:val="0"/>
      <w:color w:val="auto"/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5613C1"/>
    <w:rPr>
      <w:rFonts w:ascii="Verdana" w:hAnsi="Verdana"/>
      <w:b/>
      <w:bCs/>
      <w:i/>
      <w:iCs/>
      <w:spacing w:val="5"/>
    </w:rPr>
  </w:style>
  <w:style w:type="character" w:customStyle="1" w:styleId="Normal9pt">
    <w:name w:val="Normal 9 pt"/>
    <w:rsid w:val="00E44F30"/>
    <w:rPr>
      <w:rFonts w:ascii="Verdana" w:hAnsi="Verdana"/>
      <w:sz w:val="18"/>
    </w:rPr>
  </w:style>
  <w:style w:type="character" w:styleId="Nmerodepgina">
    <w:name w:val="page number"/>
    <w:basedOn w:val="Fuentedeprrafopredeter"/>
    <w:rsid w:val="00BF237A"/>
  </w:style>
  <w:style w:type="paragraph" w:customStyle="1" w:styleId="6Ttulo3">
    <w:name w:val="6. Título 3"/>
    <w:basedOn w:val="5Ttulo2"/>
    <w:next w:val="Normal"/>
    <w:autoRedefine/>
    <w:rsid w:val="0050524C"/>
    <w:pPr>
      <w:numPr>
        <w:ilvl w:val="2"/>
      </w:numPr>
      <w:ind w:left="1224" w:hanging="504"/>
    </w:pPr>
    <w:rPr>
      <w:b/>
      <w:bCs w:val="0"/>
    </w:rPr>
  </w:style>
  <w:style w:type="paragraph" w:customStyle="1" w:styleId="8Ttulo5">
    <w:name w:val="8. Título 5"/>
    <w:basedOn w:val="Ttulo1"/>
    <w:autoRedefine/>
    <w:rsid w:val="0050524C"/>
    <w:pPr>
      <w:keepNext/>
      <w:keepLines/>
      <w:pageBreakBefore w:val="0"/>
      <w:numPr>
        <w:ilvl w:val="4"/>
        <w:numId w:val="12"/>
      </w:numPr>
      <w:spacing w:before="200" w:after="200" w:line="360" w:lineRule="auto"/>
      <w:ind w:left="2232" w:hanging="792"/>
    </w:pPr>
    <w:rPr>
      <w:rFonts w:eastAsia="Times New Roman" w:cs="Times New Roman (Títulos en alf"/>
      <w:b/>
      <w:i/>
      <w:caps/>
      <w:noProof w:val="0"/>
      <w:color w:val="auto"/>
      <w:sz w:val="24"/>
      <w:szCs w:val="24"/>
      <w:lang w:eastAsia="en-US"/>
    </w:rPr>
  </w:style>
  <w:style w:type="paragraph" w:styleId="Sangranormal">
    <w:name w:val="Normal Indent"/>
    <w:basedOn w:val="Normal"/>
    <w:uiPriority w:val="99"/>
    <w:semiHidden/>
    <w:unhideWhenUsed/>
    <w:rsid w:val="00AF78FF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70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0B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nhideWhenUsed/>
    <w:rsid w:val="00706D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06D64"/>
  </w:style>
  <w:style w:type="character" w:customStyle="1" w:styleId="TextocomentarioCar">
    <w:name w:val="Texto comentario Car"/>
    <w:basedOn w:val="Fuentedeprrafopredeter"/>
    <w:link w:val="Textocomentario"/>
    <w:uiPriority w:val="99"/>
    <w:rsid w:val="00706D6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D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D64"/>
    <w:rPr>
      <w:b/>
      <w:bCs/>
    </w:rPr>
  </w:style>
  <w:style w:type="numbering" w:customStyle="1" w:styleId="WWNum3">
    <w:name w:val="WWNum3"/>
    <w:basedOn w:val="Sinlista"/>
    <w:rsid w:val="00C158B9"/>
    <w:pPr>
      <w:numPr>
        <w:numId w:val="2"/>
      </w:numPr>
    </w:pPr>
  </w:style>
  <w:style w:type="paragraph" w:styleId="Listaconvietas">
    <w:name w:val="List Bullet"/>
    <w:basedOn w:val="Normal"/>
    <w:qFormat/>
    <w:rsid w:val="00530C8D"/>
    <w:pPr>
      <w:numPr>
        <w:numId w:val="3"/>
      </w:numPr>
    </w:pPr>
    <w:rPr>
      <w:rFonts w:eastAsia="MS Mincho" w:cs="Times New Roman"/>
      <w:color w:val="111111"/>
      <w:szCs w:val="16"/>
      <w:lang w:val="es-ES" w:eastAsia="ja-JP"/>
    </w:rPr>
  </w:style>
  <w:style w:type="paragraph" w:styleId="Listaconvietas2">
    <w:name w:val="List Bullet 2"/>
    <w:basedOn w:val="Normal"/>
    <w:qFormat/>
    <w:rsid w:val="008854F5"/>
    <w:pPr>
      <w:numPr>
        <w:numId w:val="4"/>
      </w:numPr>
    </w:pPr>
    <w:rPr>
      <w:rFonts w:eastAsia="Times New Roman" w:cs="Times New Roman"/>
      <w:color w:val="111111"/>
      <w:lang w:val="es-ES" w:eastAsia="ja-JP"/>
    </w:rPr>
  </w:style>
  <w:style w:type="paragraph" w:styleId="Listaconvietas3">
    <w:name w:val="List Bullet 3"/>
    <w:basedOn w:val="Listaconvietas2"/>
    <w:qFormat/>
    <w:rsid w:val="008854F5"/>
    <w:pPr>
      <w:numPr>
        <w:numId w:val="5"/>
      </w:numPr>
      <w:ind w:left="788" w:hanging="221"/>
    </w:pPr>
    <w:rPr>
      <w:color w:val="auto"/>
    </w:rPr>
  </w:style>
  <w:style w:type="paragraph" w:styleId="Listaconvietas4">
    <w:name w:val="List Bullet 4"/>
    <w:basedOn w:val="Listaconvietas3"/>
    <w:qFormat/>
    <w:rsid w:val="008854F5"/>
    <w:pPr>
      <w:numPr>
        <w:numId w:val="6"/>
      </w:numPr>
    </w:pPr>
  </w:style>
  <w:style w:type="paragraph" w:styleId="Listaconvietas5">
    <w:name w:val="List Bullet 5"/>
    <w:basedOn w:val="Listaconvietas4"/>
    <w:autoRedefine/>
    <w:qFormat/>
    <w:rsid w:val="008854F5"/>
    <w:pPr>
      <w:numPr>
        <w:numId w:val="7"/>
      </w:numPr>
      <w:ind w:left="1417" w:hanging="357"/>
    </w:pPr>
    <w:rPr>
      <w:noProof/>
    </w:rPr>
  </w:style>
  <w:style w:type="paragraph" w:customStyle="1" w:styleId="4Ttulo1-captulos">
    <w:name w:val="4. Título 1 - capítulos"/>
    <w:basedOn w:val="5Ttulo2"/>
    <w:next w:val="Normal"/>
    <w:autoRedefine/>
    <w:rsid w:val="0050524C"/>
    <w:pPr>
      <w:numPr>
        <w:ilvl w:val="0"/>
      </w:numPr>
    </w:pPr>
    <w:rPr>
      <w:bCs w:val="0"/>
      <w:sz w:val="44"/>
      <w:szCs w:val="32"/>
    </w:rPr>
  </w:style>
  <w:style w:type="table" w:styleId="Tablanormal2">
    <w:name w:val="Plain Table 2"/>
    <w:basedOn w:val="Tablanormal"/>
    <w:uiPriority w:val="42"/>
    <w:rsid w:val="00AC61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cionar">
    <w:name w:val="Mention"/>
    <w:basedOn w:val="Fuentedeprrafopredeter"/>
    <w:uiPriority w:val="99"/>
    <w:unhideWhenUsed/>
    <w:rsid w:val="000B4759"/>
    <w:rPr>
      <w:color w:val="2B579A"/>
      <w:shd w:val="clear" w:color="auto" w:fill="E6E6E6"/>
    </w:rPr>
  </w:style>
  <w:style w:type="table" w:styleId="Tablaconcuadrcula1clara">
    <w:name w:val="Grid Table 1 Light"/>
    <w:aliases w:val="Tabla encabezado columna"/>
    <w:basedOn w:val="Tablanormal"/>
    <w:uiPriority w:val="46"/>
    <w:rsid w:val="00532D33"/>
    <w:pPr>
      <w:spacing w:after="0" w:line="240" w:lineRule="auto"/>
    </w:pPr>
    <w:rPr>
      <w:rFonts w:asciiTheme="minorHAnsi" w:hAnsiTheme="minorHAnsi"/>
      <w:color w:val="auto"/>
      <w:sz w:val="22"/>
      <w:szCs w:val="22"/>
    </w:rPr>
    <w:tblPr>
      <w:tblStyleRowBandSize w:val="1"/>
      <w:tblStyleCol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blStylePr w:type="firstRow">
      <w:rPr>
        <w:b w:val="0"/>
        <w:bCs/>
      </w:rPr>
      <w:tblPr/>
      <w:tcPr>
        <w:tc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cBorders>
      </w:tcPr>
    </w:tblStylePr>
    <w:tblStylePr w:type="firstCol">
      <w:rPr>
        <w:rFonts w:ascii="Bahnschrift Light SemiCondensed" w:hAnsi="Bahnschrift Light SemiCondensed"/>
        <w:b/>
        <w:bCs/>
        <w:color w:val="E7E6E6" w:themeColor="background2"/>
        <w:sz w:val="22"/>
      </w:rPr>
      <w:tblPr/>
      <w:tcPr>
        <w:shd w:val="clear" w:color="auto" w:fill="993366"/>
      </w:tc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532D3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iedepginaderecha">
    <w:name w:val="Pie de página derecha"/>
    <w:uiPriority w:val="99"/>
    <w:rsid w:val="00E1755D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eastAsia="MS Mincho" w:hAnsi="Arial" w:cs="Times New Roman"/>
      <w:color w:val="4377B3"/>
      <w:sz w:val="16"/>
      <w:szCs w:val="16"/>
      <w:lang w:val="es-ES" w:eastAsia="ja-JP"/>
    </w:rPr>
  </w:style>
  <w:style w:type="paragraph" w:customStyle="1" w:styleId="Piedepginaizquierda">
    <w:name w:val="Pie de página izquierda"/>
    <w:uiPriority w:val="99"/>
    <w:rsid w:val="00E1755D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eastAsia="MS Mincho" w:hAnsi="Arial" w:cs="Times New Roman"/>
      <w:color w:val="4377B3"/>
      <w:sz w:val="16"/>
      <w:szCs w:val="16"/>
      <w:lang w:val="es-ES" w:eastAsia="ja-JP"/>
    </w:rPr>
  </w:style>
  <w:style w:type="paragraph" w:customStyle="1" w:styleId="PiedepginaPortada">
    <w:name w:val="Pie de página Portada"/>
    <w:basedOn w:val="Piedepginaizquierda"/>
    <w:rsid w:val="00E1755D"/>
    <w:rPr>
      <w:color w:val="EAEAEA"/>
    </w:rPr>
  </w:style>
  <w:style w:type="table" w:customStyle="1" w:styleId="TablaCONNECTIS">
    <w:name w:val="Tabla CONNECTIS"/>
    <w:basedOn w:val="Tablanormal"/>
    <w:uiPriority w:val="99"/>
    <w:rsid w:val="00E1755D"/>
    <w:pPr>
      <w:spacing w:before="60" w:after="60" w:line="240" w:lineRule="auto"/>
    </w:pPr>
    <w:rPr>
      <w:rFonts w:ascii="Arial" w:eastAsia="MS Mincho" w:hAnsi="Arial" w:cs="Times New Roman"/>
      <w:color w:val="auto"/>
      <w:sz w:val="18"/>
      <w:lang w:val="es-ES" w:eastAsia="es-ES"/>
    </w:rPr>
    <w:tblPr>
      <w:tblBorders>
        <w:top w:val="dotted" w:sz="4" w:space="0" w:color="4377B3"/>
        <w:left w:val="dotted" w:sz="4" w:space="0" w:color="4377B3"/>
        <w:bottom w:val="dotted" w:sz="4" w:space="0" w:color="4377B3"/>
        <w:right w:val="dotted" w:sz="4" w:space="0" w:color="4377B3"/>
        <w:insideH w:val="dotted" w:sz="4" w:space="0" w:color="4377B3"/>
        <w:insideV w:val="dotted" w:sz="4" w:space="0" w:color="4377B3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dotted" w:sz="4" w:space="0" w:color="FFFFFF" w:themeColor="background1"/>
          <w:insideV w:val="dotted" w:sz="4" w:space="0" w:color="FFFFFF" w:themeColor="background1"/>
        </w:tcBorders>
        <w:shd w:val="clear" w:color="auto" w:fill="4377B3"/>
      </w:tcPr>
    </w:tblStylePr>
    <w:tblStylePr w:type="lastCol">
      <w:rPr>
        <w:rFonts w:ascii="Arial" w:hAnsi="Arial"/>
        <w:color w:val="auto"/>
        <w:sz w:val="18"/>
      </w:rPr>
    </w:tblStylePr>
  </w:style>
  <w:style w:type="paragraph" w:customStyle="1" w:styleId="Confidencial">
    <w:name w:val="Confidencial"/>
    <w:basedOn w:val="Encabezado"/>
    <w:autoRedefine/>
    <w:qFormat/>
    <w:rsid w:val="0050524C"/>
    <w:pPr>
      <w:tabs>
        <w:tab w:val="clear" w:pos="720"/>
        <w:tab w:val="clear" w:pos="4513"/>
        <w:tab w:val="clear" w:pos="9026"/>
        <w:tab w:val="left" w:pos="3005"/>
        <w:tab w:val="left" w:pos="6010"/>
      </w:tabs>
      <w:spacing w:before="0"/>
      <w:jc w:val="center"/>
    </w:pPr>
    <w:rPr>
      <w:caps/>
      <w:color w:val="F51E2D"/>
      <w:sz w:val="18"/>
      <w:szCs w:val="22"/>
      <w:lang w:val="es-ES_tradnl"/>
    </w:rPr>
  </w:style>
  <w:style w:type="numbering" w:customStyle="1" w:styleId="Estilo1">
    <w:name w:val="Estilo1"/>
    <w:uiPriority w:val="99"/>
    <w:rsid w:val="00507CFD"/>
    <w:pPr>
      <w:numPr>
        <w:numId w:val="13"/>
      </w:numPr>
    </w:pPr>
  </w:style>
  <w:style w:type="numbering" w:customStyle="1" w:styleId="Estilo2">
    <w:name w:val="Estilo2"/>
    <w:uiPriority w:val="99"/>
    <w:rsid w:val="00507CFD"/>
    <w:pPr>
      <w:numPr>
        <w:numId w:val="14"/>
      </w:numPr>
    </w:pPr>
  </w:style>
  <w:style w:type="table" w:customStyle="1" w:styleId="Principal">
    <w:name w:val="Principal"/>
    <w:basedOn w:val="Tablanormal"/>
    <w:uiPriority w:val="99"/>
    <w:rsid w:val="00E1755D"/>
    <w:pPr>
      <w:spacing w:after="0" w:line="240" w:lineRule="auto"/>
    </w:pPr>
    <w:rPr>
      <w:rFonts w:asciiTheme="minorHAnsi" w:hAnsiTheme="minorHAnsi"/>
      <w:color w:val="auto"/>
      <w:szCs w:val="22"/>
      <w:lang w:val="es-ES"/>
    </w:rPr>
    <w:tblPr>
      <w:tblBorders>
        <w:insideH w:val="dotted" w:sz="8" w:space="0" w:color="4472C4" w:themeColor="accent1"/>
      </w:tblBorders>
    </w:tblPr>
    <w:tcPr>
      <w:vAlign w:val="center"/>
    </w:tcPr>
    <w:tblStylePr w:type="firstRow">
      <w:rPr>
        <w:rFonts w:asciiTheme="majorHAnsi" w:hAnsiTheme="majorHAnsi"/>
        <w:color w:val="FFFFFF" w:themeColor="background1"/>
        <w:sz w:val="20"/>
      </w:rPr>
      <w:tblPr/>
      <w:tcPr>
        <w:tcBorders>
          <w:bottom w:val="nil"/>
        </w:tcBorders>
        <w:shd w:val="clear" w:color="auto" w:fill="4472C4" w:themeFill="accent1"/>
      </w:tcPr>
    </w:tblStylePr>
    <w:tblStylePr w:type="lastRow">
      <w:tblPr/>
      <w:tcPr>
        <w:tcBorders>
          <w:bottom w:val="single" w:sz="12" w:space="0" w:color="4472C4" w:themeColor="accent1"/>
        </w:tcBorders>
      </w:tcPr>
    </w:tblStylePr>
    <w:tblStylePr w:type="firstCol">
      <w:pPr>
        <w:jc w:val="left"/>
      </w:pPr>
      <w:rPr>
        <w:rFonts w:ascii="Arial" w:hAnsi="Arial"/>
        <w:color w:val="4472C4" w:themeColor="accent1"/>
        <w:sz w:val="20"/>
      </w:rPr>
      <w:tblPr/>
      <w:tcPr>
        <w:tcBorders>
          <w:bottom w:val="nil"/>
        </w:tcBorders>
      </w:tcPr>
    </w:tblStylePr>
  </w:style>
  <w:style w:type="paragraph" w:customStyle="1" w:styleId="Listatablan2">
    <w:name w:val="Lista tabla n2"/>
    <w:basedOn w:val="Listaconvietas2"/>
    <w:rsid w:val="00E1755D"/>
    <w:pPr>
      <w:numPr>
        <w:numId w:val="0"/>
      </w:numPr>
      <w:ind w:left="360" w:hanging="360"/>
    </w:pPr>
    <w:rPr>
      <w:sz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87400"/>
    <w:rPr>
      <w:color w:val="954F72" w:themeColor="followedHyperlink"/>
      <w:u w:val="single"/>
    </w:rPr>
  </w:style>
  <w:style w:type="table" w:customStyle="1" w:styleId="Getronics11">
    <w:name w:val="Getronics 11"/>
    <w:basedOn w:val="Tablanormal"/>
    <w:next w:val="Tablaconcuadrcula"/>
    <w:uiPriority w:val="59"/>
    <w:rsid w:val="00487400"/>
    <w:pPr>
      <w:spacing w:after="20" w:line="240" w:lineRule="auto"/>
    </w:pPr>
    <w:rPr>
      <w:rFonts w:ascii="Arial" w:eastAsiaTheme="minorEastAsia" w:hAnsi="Arial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CC2E5"/>
      </w:tcPr>
    </w:tblStylePr>
  </w:style>
  <w:style w:type="character" w:styleId="Textoennegrita">
    <w:name w:val="Strong"/>
    <w:basedOn w:val="Fuentedeprrafopredeter"/>
    <w:uiPriority w:val="22"/>
    <w:qFormat/>
    <w:rsid w:val="00285E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A31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A6ECA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noProof w:val="0"/>
      <w:color w:val="2F5496" w:themeColor="accent1" w:themeShade="BF"/>
      <w:sz w:val="32"/>
      <w:szCs w:val="32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555ADE"/>
    <w:pPr>
      <w:tabs>
        <w:tab w:val="clear" w:pos="720"/>
        <w:tab w:val="left" w:pos="865"/>
        <w:tab w:val="right" w:leader="dot" w:pos="9344"/>
      </w:tabs>
      <w:spacing w:after="100"/>
    </w:pPr>
    <w:rPr>
      <w:noProof/>
    </w:rPr>
  </w:style>
  <w:style w:type="paragraph" w:styleId="TDC5">
    <w:name w:val="toc 5"/>
    <w:basedOn w:val="Normal"/>
    <w:next w:val="Normal"/>
    <w:autoRedefine/>
    <w:uiPriority w:val="39"/>
    <w:unhideWhenUsed/>
    <w:rsid w:val="00C53AB4"/>
    <w:pPr>
      <w:tabs>
        <w:tab w:val="clear" w:pos="720"/>
      </w:tabs>
      <w:spacing w:after="100"/>
    </w:pPr>
  </w:style>
  <w:style w:type="paragraph" w:styleId="TDC6">
    <w:name w:val="toc 6"/>
    <w:basedOn w:val="Normal"/>
    <w:next w:val="Normal"/>
    <w:autoRedefine/>
    <w:uiPriority w:val="39"/>
    <w:unhideWhenUsed/>
    <w:rsid w:val="00C53AB4"/>
    <w:pPr>
      <w:tabs>
        <w:tab w:val="clear" w:pos="720"/>
      </w:tabs>
      <w:spacing w:after="100"/>
    </w:pPr>
  </w:style>
  <w:style w:type="paragraph" w:styleId="TDC7">
    <w:name w:val="toc 7"/>
    <w:basedOn w:val="Normal"/>
    <w:next w:val="Normal"/>
    <w:autoRedefine/>
    <w:uiPriority w:val="39"/>
    <w:unhideWhenUsed/>
    <w:rsid w:val="00C53AB4"/>
    <w:pPr>
      <w:tabs>
        <w:tab w:val="clear" w:pos="720"/>
      </w:tabs>
      <w:spacing w:after="100"/>
    </w:pPr>
  </w:style>
  <w:style w:type="paragraph" w:styleId="TDC8">
    <w:name w:val="toc 8"/>
    <w:basedOn w:val="Normal"/>
    <w:next w:val="Normal"/>
    <w:autoRedefine/>
    <w:uiPriority w:val="39"/>
    <w:unhideWhenUsed/>
    <w:rsid w:val="00C53AB4"/>
    <w:pPr>
      <w:tabs>
        <w:tab w:val="clear" w:pos="720"/>
      </w:tabs>
      <w:spacing w:after="100"/>
    </w:pPr>
  </w:style>
  <w:style w:type="paragraph" w:styleId="TDC9">
    <w:name w:val="toc 9"/>
    <w:basedOn w:val="Normal"/>
    <w:next w:val="Normal"/>
    <w:autoRedefine/>
    <w:uiPriority w:val="39"/>
    <w:unhideWhenUsed/>
    <w:rsid w:val="00550779"/>
    <w:pPr>
      <w:tabs>
        <w:tab w:val="clear" w:pos="720"/>
      </w:tabs>
      <w:spacing w:before="0" w:after="0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yperlink" Target="https://vault.gnoss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miguelgarraleta@brandcode.es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vault.gnoss.com/" TargetMode="External"/><Relationship Id="rId33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felixtuesta@gnoss.com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mailto:danieltuesta@brandcode.es" TargetMode="External"/><Relationship Id="rId32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mailto:alvaroperez@brandcode.es" TargetMode="External"/><Relationship Id="rId28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akademia.gnoss.com/comunidad/59G4U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mailto:alfredoalberruche@brandcode.es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%20de%20Dios\OneDrive%20-%20RIAM%20I+L%20LAB%20S.L\GNOSS%20Akademia%20(nuevo%20share%20point)\BACKUP\Documentaci&#243;n\plantillaGNOSSvers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3db5e02-977c-43ec-ba0d-ffe4fd5b647b">
      <UserInfo>
        <DisplayName>María Elena Alvarado</DisplayName>
        <AccountId>7</AccountId>
        <AccountType/>
      </UserInfo>
      <UserInfo>
        <DisplayName>Ricardo Alonso Maturana</DisplayName>
        <AccountId>12</AccountId>
        <AccountType/>
      </UserInfo>
      <UserInfo>
        <DisplayName>Juan Manuel Robles</DisplayName>
        <AccountId>19</AccountId>
        <AccountType/>
      </UserInfo>
      <UserInfo>
        <DisplayName>Ángel Moreno Beltrán</DisplayName>
        <AccountId>23</AccountId>
        <AccountType/>
      </UserInfo>
      <UserInfo>
        <DisplayName>María Ortega</DisplayName>
        <AccountId>14</AccountId>
        <AccountType/>
      </UserInfo>
    </SharedWithUsers>
    <lcf76f155ced4ddcb4097134ff3c332f xmlns="bd4ac88c-2571-442a-8ae3-06cbfdb1953a">
      <Terms xmlns="http://schemas.microsoft.com/office/infopath/2007/PartnerControls"/>
    </lcf76f155ced4ddcb4097134ff3c332f>
    <TaxCatchAll xmlns="b3db5e02-977c-43ec-ba0d-ffe4fd5b647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806FA26F0B5D49B0C4F6A51F5C50F2" ma:contentTypeVersion="14" ma:contentTypeDescription="Crear nuevo documento." ma:contentTypeScope="" ma:versionID="7a9ebddeca308354f6381b3a1c494e8d">
  <xsd:schema xmlns:xsd="http://www.w3.org/2001/XMLSchema" xmlns:xs="http://www.w3.org/2001/XMLSchema" xmlns:p="http://schemas.microsoft.com/office/2006/metadata/properties" xmlns:ns2="bd4ac88c-2571-442a-8ae3-06cbfdb1953a" xmlns:ns3="b3db5e02-977c-43ec-ba0d-ffe4fd5b647b" targetNamespace="http://schemas.microsoft.com/office/2006/metadata/properties" ma:root="true" ma:fieldsID="120e91aeb54bacf3ac1c352c011e3cdd" ns2:_="" ns3:_="">
    <xsd:import namespace="bd4ac88c-2571-442a-8ae3-06cbfdb1953a"/>
    <xsd:import namespace="b3db5e02-977c-43ec-ba0d-ffe4fd5b6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c88c-2571-442a-8ae3-06cbfdb19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cf60445-7caa-474d-be8f-04c8d732d7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b5e02-977c-43ec-ba0d-ffe4fd5b64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871b2f8-7164-455b-93bc-19fa09701330}" ma:internalName="TaxCatchAll" ma:showField="CatchAllData" ma:web="b3db5e02-977c-43ec-ba0d-ffe4fd5b6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54376-DDD5-454B-B7DB-A29B73BD3F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CA9F7-6143-4DD2-87C6-ED8997B488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B8A6D7-E475-4F2A-9B85-9938FF48AD12}">
  <ds:schemaRefs>
    <ds:schemaRef ds:uri="http://schemas.microsoft.com/office/2006/metadata/properties"/>
    <ds:schemaRef ds:uri="http://schemas.microsoft.com/office/infopath/2007/PartnerControls"/>
    <ds:schemaRef ds:uri="b3db5e02-977c-43ec-ba0d-ffe4fd5b647b"/>
    <ds:schemaRef ds:uri="bd4ac88c-2571-442a-8ae3-06cbfdb1953a"/>
  </ds:schemaRefs>
</ds:datastoreItem>
</file>

<file path=customXml/itemProps4.xml><?xml version="1.0" encoding="utf-8"?>
<ds:datastoreItem xmlns:ds="http://schemas.openxmlformats.org/officeDocument/2006/customXml" ds:itemID="{303FCB90-09D5-44C5-BB56-F1E9D16CF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ac88c-2571-442a-8ae3-06cbfdb1953a"/>
    <ds:schemaRef ds:uri="b3db5e02-977c-43ec-ba0d-ffe4fd5b6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plantillaGNOSSversiones.dotx</Template>
  <TotalTime>24</TotalTime>
  <Pages>9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Getronics</Company>
  <LinksUpToDate>false</LinksUpToDate>
  <CharactersWithSpaces>3889</CharactersWithSpaces>
  <SharedDoc>false</SharedDoc>
  <HLinks>
    <vt:vector size="306" baseType="variant">
      <vt:variant>
        <vt:i4>1507377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_Toc100304075</vt:lpwstr>
      </vt:variant>
      <vt:variant>
        <vt:i4>1507377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_Toc100304074</vt:lpwstr>
      </vt:variant>
      <vt:variant>
        <vt:i4>1507377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_Toc100304073</vt:lpwstr>
      </vt:variant>
      <vt:variant>
        <vt:i4>1507377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_Toc100304072</vt:lpwstr>
      </vt:variant>
      <vt:variant>
        <vt:i4>1507377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_Toc100304071</vt:lpwstr>
      </vt:variant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_Toc100304070</vt:lpwstr>
      </vt:variant>
      <vt:variant>
        <vt:i4>1441841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_Toc100304069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_Toc100304068</vt:lpwstr>
      </vt:variant>
      <vt:variant>
        <vt:i4>1441841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_Toc100304067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_Toc100304066</vt:lpwstr>
      </vt:variant>
      <vt:variant>
        <vt:i4>1441841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_Toc100304065</vt:lpwstr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_Toc100304064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_Toc100304063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_Toc100304062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_Toc100304061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_Toc100304060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_Toc100304059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_Toc100304058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_Toc100304057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_Toc100304056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_Toc100304055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_Toc100304054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_Toc100304053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_Toc100304052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_Toc100304051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_Toc100304050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_Toc100304049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_Toc100304048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_Toc100304047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_Toc100304046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_Toc100304045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_Toc100304044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_Toc100304043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_Toc100304042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_Toc100304041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_Toc100304040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_Toc100304039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_Toc100304038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_Toc100304037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_Toc100304036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_Toc100304035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_Toc100304034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_Toc100304033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_Toc100304032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_Toc100304031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_Toc100304030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_Toc100304029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_Toc100304028</vt:lpwstr>
      </vt:variant>
      <vt:variant>
        <vt:i4>5505150</vt:i4>
      </vt:variant>
      <vt:variant>
        <vt:i4>3</vt:i4>
      </vt:variant>
      <vt:variant>
        <vt:i4>0</vt:i4>
      </vt:variant>
      <vt:variant>
        <vt:i4>5</vt:i4>
      </vt:variant>
      <vt:variant>
        <vt:lpwstr>mailto:jose-luis.ramos@getronics.com</vt:lpwstr>
      </vt:variant>
      <vt:variant>
        <vt:lpwstr/>
      </vt:variant>
      <vt:variant>
        <vt:i4>5505150</vt:i4>
      </vt:variant>
      <vt:variant>
        <vt:i4>0</vt:i4>
      </vt:variant>
      <vt:variant>
        <vt:i4>0</vt:i4>
      </vt:variant>
      <vt:variant>
        <vt:i4>5</vt:i4>
      </vt:variant>
      <vt:variant>
        <vt:lpwstr>mailto:jose-luis.ramos@getronics.com</vt:lpwstr>
      </vt:variant>
      <vt:variant>
        <vt:lpwstr/>
      </vt:variant>
      <vt:variant>
        <vt:i4>5505122</vt:i4>
      </vt:variant>
      <vt:variant>
        <vt:i4>15</vt:i4>
      </vt:variant>
      <vt:variant>
        <vt:i4>0</vt:i4>
      </vt:variant>
      <vt:variant>
        <vt:i4>5</vt:i4>
      </vt:variant>
      <vt:variant>
        <vt:lpwstr>mailto:soporte.correo.negocio@getronics.com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Oferta Técnica</dc:subject>
  <dc:creator>Sergio de Dios</dc:creator>
  <cp:keywords/>
  <dc:description/>
  <cp:lastModifiedBy>Sergio De Dios</cp:lastModifiedBy>
  <cp:revision>3</cp:revision>
  <cp:lastPrinted>2022-03-25T19:37:00Z</cp:lastPrinted>
  <dcterms:created xsi:type="dcterms:W3CDTF">2025-03-05T08:51:00Z</dcterms:created>
  <dcterms:modified xsi:type="dcterms:W3CDTF">2025-04-28T06:34:00Z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Author">
    <vt:lpwstr>&lt;&lt;Author - [Title/Role]&gt;&gt;</vt:lpwstr>
  </property>
  <property fmtid="{D5CDD505-2E9C-101B-9397-08002B2CF9AE}" pid="3" name="Doc Owner">
    <vt:lpwstr>&lt;&lt;Approver - Title/Role&gt;&gt;</vt:lpwstr>
  </property>
  <property fmtid="{D5CDD505-2E9C-101B-9397-08002B2CF9AE}" pid="4" name="Doc Ref">
    <vt:lpwstr>20220341848</vt:lpwstr>
  </property>
  <property fmtid="{D5CDD505-2E9C-101B-9397-08002B2CF9AE}" pid="5" name="Doc Date">
    <vt:lpwstr>18/04/2022</vt:lpwstr>
  </property>
  <property fmtid="{D5CDD505-2E9C-101B-9397-08002B2CF9AE}" pid="6" name="Doc Version">
    <vt:lpwstr>1.0</vt:lpwstr>
  </property>
  <property fmtid="{D5CDD505-2E9C-101B-9397-08002B2CF9AE}" pid="7" name="Doc Title">
    <vt:lpwstr>Servicio de dirección, diseño de la arquitectura, ingeniería ontológica y desarrollo de la Plataforma Semántica-Digital Prado</vt:lpwstr>
  </property>
  <property fmtid="{D5CDD505-2E9C-101B-9397-08002B2CF9AE}" pid="8" name="Doc Status">
    <vt:lpwstr>Final</vt:lpwstr>
  </property>
  <property fmtid="{D5CDD505-2E9C-101B-9397-08002B2CF9AE}" pid="9" name="Doc Sub-Title">
    <vt:lpwstr>Sobre 2: Oferta Técnica</vt:lpwstr>
  </property>
  <property fmtid="{D5CDD505-2E9C-101B-9397-08002B2CF9AE}" pid="10" name="Doc Security">
    <vt:lpwstr>Confidencial</vt:lpwstr>
  </property>
  <property fmtid="{D5CDD505-2E9C-101B-9397-08002B2CF9AE}" pid="11" name="Doc Client">
    <vt:lpwstr>Museo del Prado</vt:lpwstr>
  </property>
  <property fmtid="{D5CDD505-2E9C-101B-9397-08002B2CF9AE}" pid="12" name="ContentTypeId">
    <vt:lpwstr>0x010100AA806FA26F0B5D49B0C4F6A51F5C50F2</vt:lpwstr>
  </property>
  <property fmtid="{D5CDD505-2E9C-101B-9397-08002B2CF9AE}" pid="13" name="Doc Expediente">
    <vt:lpwstr>22AAE106</vt:lpwstr>
  </property>
</Properties>
</file>